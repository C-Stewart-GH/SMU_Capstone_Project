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10FD76FD" w:rsidR="009B1D59" w:rsidRPr="00F0798D" w:rsidRDefault="00367EB2" w:rsidP="00DE0557">
      <w:pPr>
        <w:pStyle w:val="Title1"/>
        <w:ind w:firstLine="230"/>
      </w:pPr>
      <w:r>
        <w:t xml:space="preserve">Application of </w:t>
      </w:r>
      <w:r w:rsidR="00D17FEE">
        <w:t xml:space="preserve">Probabilistic </w:t>
      </w:r>
      <w:r>
        <w:t>Ranking Systems</w:t>
      </w:r>
      <w:r>
        <w:br/>
      </w:r>
      <w:r w:rsidR="009C7B00">
        <w:t xml:space="preserve">on </w:t>
      </w:r>
      <w:r w:rsidR="0015410F">
        <w:t xml:space="preserve">Women’s </w:t>
      </w:r>
      <w:r w:rsidR="00813572">
        <w:t>Junior</w:t>
      </w:r>
      <w:r w:rsidR="009C7B00">
        <w:t xml:space="preserve"> </w:t>
      </w:r>
      <w:r w:rsidR="0015410F">
        <w:t xml:space="preserve">Division </w:t>
      </w:r>
      <w:r w:rsidR="001E7326">
        <w:t>Beach Volleyball</w:t>
      </w:r>
    </w:p>
    <w:p w14:paraId="3DC6471F" w14:textId="221133B2" w:rsidR="009B1D59" w:rsidRPr="00F0798D" w:rsidRDefault="00EA0664" w:rsidP="009B5E2A">
      <w:pPr>
        <w:pStyle w:val="author"/>
        <w:spacing w:after="0"/>
      </w:pPr>
      <w:r w:rsidRPr="00F0798D">
        <w:t>Cameron Stewart</w:t>
      </w:r>
      <w:r w:rsidR="009B1D59" w:rsidRPr="00F0798D">
        <w:rPr>
          <w:position w:val="6"/>
          <w:sz w:val="12"/>
          <w:szCs w:val="12"/>
        </w:rPr>
        <w:t>1</w:t>
      </w:r>
      <w:r w:rsidR="009B1D59" w:rsidRPr="00F0798D">
        <w:t xml:space="preserve">, </w:t>
      </w:r>
      <w:r w:rsidRPr="00F0798D">
        <w:t>Michael Mazel</w:t>
      </w:r>
      <w:r w:rsidR="009B5E2A" w:rsidRPr="00F0798D">
        <w:rPr>
          <w:position w:val="6"/>
          <w:sz w:val="12"/>
          <w:szCs w:val="12"/>
        </w:rPr>
        <w:t>1</w:t>
      </w:r>
      <w:r w:rsidR="009B5E2A" w:rsidRPr="00F0798D">
        <w:t xml:space="preserve">, </w:t>
      </w:r>
      <w:r w:rsidRPr="00F0798D">
        <w:t>Bivin Sadler, PhD</w:t>
      </w:r>
      <w:r w:rsidR="009B5E2A" w:rsidRPr="00F0798D">
        <w:rPr>
          <w:position w:val="6"/>
          <w:sz w:val="12"/>
          <w:szCs w:val="12"/>
        </w:rPr>
        <w:t>2</w:t>
      </w:r>
    </w:p>
    <w:p w14:paraId="7AA35124" w14:textId="6A29AD4D" w:rsidR="009B1D59" w:rsidRPr="00F0798D" w:rsidRDefault="009B1D59" w:rsidP="009B1D59">
      <w:pPr>
        <w:pStyle w:val="authorinfo"/>
        <w:rPr>
          <w:szCs w:val="18"/>
        </w:rPr>
      </w:pPr>
      <w:r w:rsidRPr="00F0798D">
        <w:rPr>
          <w:position w:val="6"/>
          <w:sz w:val="11"/>
          <w:szCs w:val="11"/>
        </w:rPr>
        <w:t>1</w:t>
      </w:r>
      <w:r w:rsidRPr="00F0798D">
        <w:t xml:space="preserve"> </w:t>
      </w:r>
      <w:r w:rsidR="009B5E2A" w:rsidRPr="00F0798D">
        <w:rPr>
          <w:szCs w:val="18"/>
        </w:rPr>
        <w:t>Master of Science in Data Science, Southern Methodist University,</w:t>
      </w:r>
      <w:r w:rsidRPr="00F0798D">
        <w:rPr>
          <w:szCs w:val="18"/>
        </w:rPr>
        <w:br/>
      </w:r>
      <w:r w:rsidR="009B5E2A" w:rsidRPr="00F0798D">
        <w:rPr>
          <w:szCs w:val="18"/>
        </w:rPr>
        <w:t>Dallas, TX 75275 USA</w:t>
      </w:r>
    </w:p>
    <w:p w14:paraId="1272D2DF" w14:textId="77777777" w:rsidR="00EA0664" w:rsidRPr="00F0798D" w:rsidRDefault="009B5E2A" w:rsidP="00EA0664">
      <w:pPr>
        <w:pStyle w:val="email"/>
        <w:rPr>
          <w:szCs w:val="18"/>
        </w:rPr>
      </w:pPr>
      <w:r w:rsidRPr="00F0798D">
        <w:rPr>
          <w:position w:val="6"/>
          <w:sz w:val="11"/>
          <w:szCs w:val="11"/>
        </w:rPr>
        <w:t>2</w:t>
      </w:r>
      <w:r w:rsidRPr="00F0798D">
        <w:rPr>
          <w:szCs w:val="18"/>
        </w:rPr>
        <w:t xml:space="preserve"> </w:t>
      </w:r>
      <w:r w:rsidR="00EA0664" w:rsidRPr="00F0798D">
        <w:rPr>
          <w:szCs w:val="18"/>
        </w:rPr>
        <w:t>SMU Technical Assistant Professor and Course Lead Faculty</w:t>
      </w:r>
      <w:r w:rsidRPr="00F0798D">
        <w:rPr>
          <w:szCs w:val="18"/>
        </w:rPr>
        <w:t>,</w:t>
      </w:r>
    </w:p>
    <w:p w14:paraId="76FFCF02" w14:textId="15B0DC96" w:rsidR="009B5E2A" w:rsidRPr="00F0798D" w:rsidRDefault="00EA0664" w:rsidP="009B5E2A">
      <w:pPr>
        <w:pStyle w:val="email"/>
      </w:pPr>
      <w:r w:rsidRPr="00F0798D">
        <w:rPr>
          <w:szCs w:val="18"/>
        </w:rPr>
        <w:t>Southern Methodist University,</w:t>
      </w:r>
      <w:r w:rsidRPr="00F0798D">
        <w:rPr>
          <w:szCs w:val="18"/>
        </w:rPr>
        <w:br/>
        <w:t>Dallas, TX 75275 USA</w:t>
      </w:r>
    </w:p>
    <w:p w14:paraId="402A3524" w14:textId="4D9E3634" w:rsidR="003A4FB7" w:rsidRPr="00F0798D" w:rsidRDefault="003A4FB7" w:rsidP="003A4FB7">
      <w:pPr>
        <w:pStyle w:val="email"/>
        <w:rPr>
          <w:szCs w:val="18"/>
        </w:rPr>
      </w:pPr>
      <w:r w:rsidRPr="00F0798D">
        <w:rPr>
          <w:szCs w:val="18"/>
        </w:rPr>
        <w:t>{cameronstewart,</w:t>
      </w:r>
      <w:r w:rsidR="0073312A" w:rsidRPr="00F0798D">
        <w:rPr>
          <w:szCs w:val="18"/>
        </w:rPr>
        <w:t xml:space="preserve"> </w:t>
      </w:r>
      <w:r w:rsidRPr="00F0798D">
        <w:rPr>
          <w:szCs w:val="18"/>
        </w:rPr>
        <w:t>mmazel,</w:t>
      </w:r>
      <w:r w:rsidR="0073312A" w:rsidRPr="00F0798D">
        <w:rPr>
          <w:szCs w:val="18"/>
        </w:rPr>
        <w:t xml:space="preserve"> </w:t>
      </w:r>
      <w:r w:rsidRPr="00F0798D">
        <w:rPr>
          <w:szCs w:val="18"/>
        </w:rPr>
        <w:t>bsadler}@smu.edu</w:t>
      </w:r>
    </w:p>
    <w:p w14:paraId="20F620EF" w14:textId="6003E0AA" w:rsidR="008736CA" w:rsidRDefault="6D6960BE" w:rsidP="00DE0557">
      <w:pPr>
        <w:pStyle w:val="abstract"/>
        <w:ind w:left="562" w:right="562"/>
      </w:pPr>
      <w:r w:rsidRPr="28A049FB">
        <w:rPr>
          <w:b/>
          <w:bCs/>
        </w:rPr>
        <w:t>Abstract.</w:t>
      </w:r>
      <w:r>
        <w:t xml:space="preserve"> </w:t>
      </w:r>
      <w:r w:rsidR="3C691A39">
        <w:t xml:space="preserve">Women’s beach volleyball is one of the fastest growing collegiate sports today. The increase in popularity has come with an increase in valuable scholarship opportunities across the country. With thousands of athletes to sort through, college scouts depend on websites that aggregate tournament results and rank players nationally. This </w:t>
      </w:r>
      <w:r w:rsidR="00C15616">
        <w:t>project</w:t>
      </w:r>
      <w:r w:rsidR="3C691A39">
        <w:t xml:space="preserve"> partnered </w:t>
      </w:r>
      <w:r w:rsidR="00A62C60">
        <w:t xml:space="preserve">with </w:t>
      </w:r>
      <w:r w:rsidR="3C691A39">
        <w:t>the company Volleyball Life, who is the current market leader in the ranking space of junior beach volleyball players. Utilizing the tournament information provided by Volleyball Life, this study explored replacements to the current ranking systems</w:t>
      </w:r>
      <w:r w:rsidR="0C2E3B59">
        <w:t>,</w:t>
      </w:r>
      <w:r w:rsidR="3C691A39">
        <w:t xml:space="preserve"> which are </w:t>
      </w:r>
      <w:r w:rsidR="0C2E3B59">
        <w:t>designed to aggregate</w:t>
      </w:r>
      <w:r w:rsidR="3C691A39">
        <w:t xml:space="preserve"> </w:t>
      </w:r>
      <w:r w:rsidR="0C2E3B59">
        <w:t xml:space="preserve">player </w:t>
      </w:r>
      <w:r w:rsidR="3C691A39">
        <w:t>points from recent tournament placements.</w:t>
      </w:r>
      <w:r w:rsidR="0C2E3B59">
        <w:t xml:space="preserve"> </w:t>
      </w:r>
      <w:r w:rsidR="3C691A39">
        <w:t xml:space="preserve">Three probabilistic/modern ranking techniques were tested, specifically an Elo variant, TrueSkill, and a random walker graph network. This study found that Elo could predict match outcomes with a </w:t>
      </w:r>
      <w:r w:rsidR="004476D6">
        <w:t>1</w:t>
      </w:r>
      <w:r w:rsidR="009449C0">
        <w:t>3</w:t>
      </w:r>
      <w:r w:rsidR="3C691A39">
        <w:t>% higher accuracy than the preexisting systems and TrueSkill with an 11% higher accuracy.</w:t>
      </w:r>
    </w:p>
    <w:p w14:paraId="290B7DE1" w14:textId="5EEF2049" w:rsidR="009B1D59" w:rsidRPr="00F0798D" w:rsidRDefault="009B1D59" w:rsidP="009B1D59">
      <w:pPr>
        <w:pStyle w:val="heading10"/>
      </w:pPr>
      <w:r w:rsidRPr="00F0798D">
        <w:t>1   Introduction</w:t>
      </w:r>
    </w:p>
    <w:p w14:paraId="3C7087ED" w14:textId="148BC90A" w:rsidR="00D60060" w:rsidRPr="00F0798D" w:rsidRDefault="7CAD0C12" w:rsidP="00DB42D4">
      <w:pPr>
        <w:ind w:firstLine="230"/>
        <w:rPr>
          <w:sz w:val="20"/>
          <w:szCs w:val="20"/>
        </w:rPr>
      </w:pPr>
      <w:r w:rsidRPr="0633D189">
        <w:rPr>
          <w:sz w:val="20"/>
          <w:szCs w:val="20"/>
        </w:rPr>
        <w:t xml:space="preserve">Women’s beach volleyball is the fastest growing </w:t>
      </w:r>
      <w:r w:rsidR="00DA4D54" w:rsidRPr="0633D189">
        <w:rPr>
          <w:sz w:val="20"/>
          <w:szCs w:val="20"/>
        </w:rPr>
        <w:t>National Collegiate Athletic Association</w:t>
      </w:r>
      <w:r w:rsidR="00656F55" w:rsidRPr="0633D189">
        <w:rPr>
          <w:sz w:val="20"/>
          <w:szCs w:val="20"/>
        </w:rPr>
        <w:t xml:space="preserve"> </w:t>
      </w:r>
      <w:r w:rsidR="00A02363" w:rsidRPr="0633D189">
        <w:rPr>
          <w:sz w:val="20"/>
          <w:szCs w:val="20"/>
        </w:rPr>
        <w:t>(</w:t>
      </w:r>
      <w:r w:rsidR="6F489F22" w:rsidRPr="0633D189">
        <w:rPr>
          <w:sz w:val="20"/>
          <w:szCs w:val="20"/>
        </w:rPr>
        <w:t>NCAA</w:t>
      </w:r>
      <w:r w:rsidR="00A02363" w:rsidRPr="0633D189">
        <w:rPr>
          <w:sz w:val="20"/>
          <w:szCs w:val="20"/>
        </w:rPr>
        <w:t>)</w:t>
      </w:r>
      <w:r w:rsidR="6F489F22" w:rsidRPr="0633D189">
        <w:rPr>
          <w:sz w:val="20"/>
          <w:szCs w:val="20"/>
        </w:rPr>
        <w:t xml:space="preserve"> </w:t>
      </w:r>
      <w:r w:rsidRPr="0633D189">
        <w:rPr>
          <w:sz w:val="20"/>
          <w:szCs w:val="20"/>
        </w:rPr>
        <w:t>Division 1</w:t>
      </w:r>
      <w:r w:rsidR="6F489F22" w:rsidRPr="0633D189">
        <w:rPr>
          <w:sz w:val="20"/>
          <w:szCs w:val="20"/>
        </w:rPr>
        <w:t xml:space="preserve"> sport</w:t>
      </w:r>
      <w:r w:rsidRPr="0633D189">
        <w:rPr>
          <w:sz w:val="20"/>
          <w:szCs w:val="20"/>
        </w:rPr>
        <w:t xml:space="preserve"> </w:t>
      </w:r>
      <w:r w:rsidR="6F489F22" w:rsidRPr="0633D189">
        <w:rPr>
          <w:sz w:val="20"/>
          <w:szCs w:val="20"/>
        </w:rPr>
        <w:t xml:space="preserve">over the last </w:t>
      </w:r>
      <w:r w:rsidR="00E70AAC" w:rsidRPr="0633D189">
        <w:rPr>
          <w:sz w:val="20"/>
          <w:szCs w:val="20"/>
        </w:rPr>
        <w:t>five</w:t>
      </w:r>
      <w:r w:rsidR="6F489F22" w:rsidRPr="0633D189">
        <w:rPr>
          <w:sz w:val="20"/>
          <w:szCs w:val="20"/>
        </w:rPr>
        <w:t xml:space="preserve"> years </w:t>
      </w:r>
      <w:r w:rsidR="00C90E25" w:rsidRPr="0633D189">
        <w:rPr>
          <w:sz w:val="20"/>
          <w:szCs w:val="20"/>
        </w:rPr>
        <w:t>(</w:t>
      </w:r>
      <w:r w:rsidR="00C90E25" w:rsidRPr="0633D189">
        <w:rPr>
          <w:i/>
          <w:iCs/>
          <w:sz w:val="20"/>
          <w:szCs w:val="20"/>
        </w:rPr>
        <w:t>Beach</w:t>
      </w:r>
      <w:r w:rsidR="00C90E25" w:rsidRPr="0633D189">
        <w:rPr>
          <w:sz w:val="20"/>
          <w:szCs w:val="20"/>
        </w:rPr>
        <w:t>, 2022)</w:t>
      </w:r>
      <w:r w:rsidRPr="0633D189">
        <w:rPr>
          <w:sz w:val="20"/>
          <w:szCs w:val="20"/>
        </w:rPr>
        <w:t xml:space="preserve">. </w:t>
      </w:r>
      <w:r w:rsidR="00B63AC6" w:rsidRPr="0633D189">
        <w:rPr>
          <w:sz w:val="20"/>
          <w:szCs w:val="20"/>
        </w:rPr>
        <w:t>The</w:t>
      </w:r>
      <w:r w:rsidR="004F334C" w:rsidRPr="0633D189">
        <w:rPr>
          <w:sz w:val="20"/>
          <w:szCs w:val="20"/>
        </w:rPr>
        <w:t xml:space="preserve"> </w:t>
      </w:r>
      <w:r w:rsidR="008D58C2" w:rsidRPr="0633D189">
        <w:rPr>
          <w:sz w:val="20"/>
          <w:szCs w:val="20"/>
        </w:rPr>
        <w:t>rise in popularity</w:t>
      </w:r>
      <w:r w:rsidR="004F334C" w:rsidRPr="0633D189">
        <w:rPr>
          <w:sz w:val="20"/>
          <w:szCs w:val="20"/>
        </w:rPr>
        <w:t xml:space="preserve"> is being seen at Division 2 and Division 3 levels as well. </w:t>
      </w:r>
      <w:r w:rsidR="4D9FABD1" w:rsidRPr="0633D189">
        <w:rPr>
          <w:sz w:val="20"/>
          <w:szCs w:val="20"/>
        </w:rPr>
        <w:t>To put this in perspective, the number of college programs</w:t>
      </w:r>
      <w:r w:rsidR="7E564C14" w:rsidRPr="0633D189">
        <w:rPr>
          <w:sz w:val="20"/>
          <w:szCs w:val="20"/>
        </w:rPr>
        <w:t xml:space="preserve"> that offer the sport at a varsity level</w:t>
      </w:r>
      <w:r w:rsidR="008D58C2" w:rsidRPr="0633D189">
        <w:rPr>
          <w:sz w:val="20"/>
          <w:szCs w:val="20"/>
        </w:rPr>
        <w:t xml:space="preserve"> across all divisio</w:t>
      </w:r>
      <w:r w:rsidR="007008C7" w:rsidRPr="0633D189">
        <w:rPr>
          <w:sz w:val="20"/>
          <w:szCs w:val="20"/>
        </w:rPr>
        <w:t>n</w:t>
      </w:r>
      <w:r w:rsidR="00E02659" w:rsidRPr="0633D189">
        <w:rPr>
          <w:sz w:val="20"/>
          <w:szCs w:val="20"/>
        </w:rPr>
        <w:t>s</w:t>
      </w:r>
      <w:r w:rsidR="36DF6FC2" w:rsidRPr="0633D189">
        <w:rPr>
          <w:sz w:val="20"/>
          <w:szCs w:val="20"/>
        </w:rPr>
        <w:t xml:space="preserve"> has increased from 15 to 173 </w:t>
      </w:r>
      <w:r w:rsidR="10CA90FF" w:rsidRPr="0633D189">
        <w:rPr>
          <w:sz w:val="20"/>
          <w:szCs w:val="20"/>
        </w:rPr>
        <w:t xml:space="preserve">over the past </w:t>
      </w:r>
      <w:r w:rsidR="007C0346" w:rsidRPr="0633D189">
        <w:rPr>
          <w:sz w:val="20"/>
          <w:szCs w:val="20"/>
        </w:rPr>
        <w:t>ten</w:t>
      </w:r>
      <w:r w:rsidR="10CA90FF" w:rsidRPr="0633D189">
        <w:rPr>
          <w:sz w:val="20"/>
          <w:szCs w:val="20"/>
        </w:rPr>
        <w:t xml:space="preserve"> years </w:t>
      </w:r>
      <w:r w:rsidR="00C90E25" w:rsidRPr="0633D189">
        <w:rPr>
          <w:sz w:val="20"/>
          <w:szCs w:val="20"/>
        </w:rPr>
        <w:t>(</w:t>
      </w:r>
      <w:r w:rsidR="00C90E25" w:rsidRPr="0633D189">
        <w:rPr>
          <w:i/>
          <w:iCs/>
          <w:sz w:val="20"/>
          <w:szCs w:val="20"/>
        </w:rPr>
        <w:t>Total # of College Beach Teams</w:t>
      </w:r>
      <w:r w:rsidR="00C90E25" w:rsidRPr="0633D189">
        <w:rPr>
          <w:sz w:val="20"/>
          <w:szCs w:val="20"/>
        </w:rPr>
        <w:t>, 2022)</w:t>
      </w:r>
      <w:r w:rsidR="10CA90FF" w:rsidRPr="0633D189">
        <w:rPr>
          <w:sz w:val="20"/>
          <w:szCs w:val="20"/>
        </w:rPr>
        <w:t xml:space="preserve">. </w:t>
      </w:r>
      <w:r w:rsidR="10305F8B" w:rsidRPr="0633D189">
        <w:rPr>
          <w:sz w:val="20"/>
          <w:szCs w:val="20"/>
        </w:rPr>
        <w:t xml:space="preserve">This explosive growth has </w:t>
      </w:r>
      <w:r w:rsidR="517F81DC" w:rsidRPr="0633D189">
        <w:rPr>
          <w:sz w:val="20"/>
          <w:szCs w:val="20"/>
        </w:rPr>
        <w:t xml:space="preserve">also </w:t>
      </w:r>
      <w:r w:rsidR="36F830E9" w:rsidRPr="0633D189">
        <w:rPr>
          <w:sz w:val="20"/>
          <w:szCs w:val="20"/>
        </w:rPr>
        <w:t>been seen</w:t>
      </w:r>
      <w:r w:rsidR="517F81DC" w:rsidRPr="0633D189">
        <w:rPr>
          <w:sz w:val="20"/>
          <w:szCs w:val="20"/>
        </w:rPr>
        <w:t xml:space="preserve"> </w:t>
      </w:r>
      <w:r w:rsidR="00853389" w:rsidRPr="0633D189">
        <w:rPr>
          <w:sz w:val="20"/>
          <w:szCs w:val="20"/>
        </w:rPr>
        <w:t>in</w:t>
      </w:r>
      <w:r w:rsidR="517F81DC" w:rsidRPr="0633D189">
        <w:rPr>
          <w:sz w:val="20"/>
          <w:szCs w:val="20"/>
        </w:rPr>
        <w:t xml:space="preserve"> the j</w:t>
      </w:r>
      <w:r w:rsidR="00813572" w:rsidRPr="0633D189">
        <w:rPr>
          <w:sz w:val="20"/>
          <w:szCs w:val="20"/>
        </w:rPr>
        <w:t>unior</w:t>
      </w:r>
      <w:r w:rsidR="517F81DC" w:rsidRPr="0633D189">
        <w:rPr>
          <w:sz w:val="20"/>
          <w:szCs w:val="20"/>
        </w:rPr>
        <w:t xml:space="preserve"> d</w:t>
      </w:r>
      <w:r w:rsidR="009A4E12" w:rsidRPr="0633D189">
        <w:rPr>
          <w:sz w:val="20"/>
          <w:szCs w:val="20"/>
        </w:rPr>
        <w:t>ivisions</w:t>
      </w:r>
      <w:r w:rsidR="00E86C21" w:rsidRPr="0633D189">
        <w:rPr>
          <w:sz w:val="20"/>
          <w:szCs w:val="20"/>
        </w:rPr>
        <w:t xml:space="preserve"> (Ages 1</w:t>
      </w:r>
      <w:r w:rsidR="009A4E12" w:rsidRPr="0633D189">
        <w:rPr>
          <w:sz w:val="20"/>
          <w:szCs w:val="20"/>
        </w:rPr>
        <w:t>0</w:t>
      </w:r>
      <w:r w:rsidR="00E86C21" w:rsidRPr="0633D189">
        <w:rPr>
          <w:sz w:val="20"/>
          <w:szCs w:val="20"/>
        </w:rPr>
        <w:t>-18)</w:t>
      </w:r>
      <w:r w:rsidR="132D1B07" w:rsidRPr="0633D189">
        <w:rPr>
          <w:sz w:val="20"/>
          <w:szCs w:val="20"/>
        </w:rPr>
        <w:t xml:space="preserve"> and</w:t>
      </w:r>
      <w:r w:rsidR="36F830E9" w:rsidRPr="0633D189">
        <w:rPr>
          <w:sz w:val="20"/>
          <w:szCs w:val="20"/>
        </w:rPr>
        <w:t xml:space="preserve"> has created</w:t>
      </w:r>
      <w:r w:rsidR="132D1B07" w:rsidRPr="0633D189">
        <w:rPr>
          <w:sz w:val="20"/>
          <w:szCs w:val="20"/>
        </w:rPr>
        <w:t xml:space="preserve"> logistical</w:t>
      </w:r>
      <w:r w:rsidR="36F830E9" w:rsidRPr="0633D189">
        <w:rPr>
          <w:sz w:val="20"/>
          <w:szCs w:val="20"/>
        </w:rPr>
        <w:t xml:space="preserve"> challenges for</w:t>
      </w:r>
      <w:r w:rsidR="1163A104" w:rsidRPr="0633D189">
        <w:rPr>
          <w:sz w:val="20"/>
          <w:szCs w:val="20"/>
        </w:rPr>
        <w:t xml:space="preserve"> </w:t>
      </w:r>
      <w:r w:rsidR="36F830E9" w:rsidRPr="0633D189">
        <w:rPr>
          <w:sz w:val="20"/>
          <w:szCs w:val="20"/>
        </w:rPr>
        <w:t xml:space="preserve">college </w:t>
      </w:r>
      <w:r w:rsidR="437EC375" w:rsidRPr="0633D189">
        <w:rPr>
          <w:sz w:val="20"/>
          <w:szCs w:val="20"/>
        </w:rPr>
        <w:t xml:space="preserve">scouts to </w:t>
      </w:r>
      <w:r w:rsidR="6A09AB63" w:rsidRPr="0633D189">
        <w:rPr>
          <w:sz w:val="20"/>
          <w:szCs w:val="20"/>
        </w:rPr>
        <w:t xml:space="preserve">sort through </w:t>
      </w:r>
      <w:r w:rsidR="20C2B6D2" w:rsidRPr="0633D189">
        <w:rPr>
          <w:sz w:val="20"/>
          <w:szCs w:val="20"/>
        </w:rPr>
        <w:t xml:space="preserve">thousands of </w:t>
      </w:r>
      <w:r w:rsidR="00BF590D" w:rsidRPr="0633D189">
        <w:rPr>
          <w:sz w:val="20"/>
          <w:szCs w:val="20"/>
        </w:rPr>
        <w:t>potential</w:t>
      </w:r>
      <w:r w:rsidR="20C2B6D2" w:rsidRPr="0633D189">
        <w:rPr>
          <w:sz w:val="20"/>
          <w:szCs w:val="20"/>
        </w:rPr>
        <w:t xml:space="preserve"> </w:t>
      </w:r>
      <w:r w:rsidR="00BF590D" w:rsidRPr="0633D189">
        <w:rPr>
          <w:sz w:val="20"/>
          <w:szCs w:val="20"/>
        </w:rPr>
        <w:t>recruits</w:t>
      </w:r>
      <w:r w:rsidR="6A09AB63" w:rsidRPr="0633D189">
        <w:rPr>
          <w:sz w:val="20"/>
          <w:szCs w:val="20"/>
        </w:rPr>
        <w:t xml:space="preserve">. </w:t>
      </w:r>
      <w:r w:rsidR="5F6912C7" w:rsidRPr="0633D189">
        <w:rPr>
          <w:sz w:val="20"/>
          <w:szCs w:val="20"/>
        </w:rPr>
        <w:t>With the number of scholarships available in women’s</w:t>
      </w:r>
      <w:r w:rsidR="00231E78" w:rsidRPr="0633D189">
        <w:rPr>
          <w:sz w:val="20"/>
          <w:szCs w:val="20"/>
        </w:rPr>
        <w:t xml:space="preserve"> b</w:t>
      </w:r>
      <w:r w:rsidR="5F6912C7" w:rsidRPr="0633D189">
        <w:rPr>
          <w:sz w:val="20"/>
          <w:szCs w:val="20"/>
        </w:rPr>
        <w:t>each volleyball increasing from 35.5 to 188.5</w:t>
      </w:r>
      <w:r w:rsidR="6B0B0FF9" w:rsidRPr="0633D189">
        <w:rPr>
          <w:sz w:val="20"/>
          <w:szCs w:val="20"/>
        </w:rPr>
        <w:t xml:space="preserve"> (531%</w:t>
      </w:r>
      <w:r w:rsidR="67E78370" w:rsidRPr="0633D189">
        <w:rPr>
          <w:sz w:val="20"/>
          <w:szCs w:val="20"/>
        </w:rPr>
        <w:t xml:space="preserve"> increase</w:t>
      </w:r>
      <w:r w:rsidR="6B0B0FF9" w:rsidRPr="0633D189">
        <w:rPr>
          <w:sz w:val="20"/>
          <w:szCs w:val="20"/>
        </w:rPr>
        <w:t>)</w:t>
      </w:r>
      <w:r w:rsidR="5F6912C7" w:rsidRPr="0633D189">
        <w:rPr>
          <w:sz w:val="20"/>
          <w:szCs w:val="20"/>
        </w:rPr>
        <w:t xml:space="preserve"> from 2012-2018, the financial implications of these decisions are </w:t>
      </w:r>
      <w:r w:rsidR="6C25228B" w:rsidRPr="0633D189">
        <w:rPr>
          <w:sz w:val="20"/>
          <w:szCs w:val="20"/>
        </w:rPr>
        <w:t>significant</w:t>
      </w:r>
      <w:r w:rsidR="6A09AB63" w:rsidRPr="0633D189">
        <w:rPr>
          <w:sz w:val="20"/>
          <w:szCs w:val="20"/>
        </w:rPr>
        <w:t xml:space="preserve"> to </w:t>
      </w:r>
      <w:r w:rsidR="5F6912C7" w:rsidRPr="0633D189">
        <w:rPr>
          <w:sz w:val="20"/>
          <w:szCs w:val="20"/>
        </w:rPr>
        <w:t>both</w:t>
      </w:r>
      <w:r w:rsidR="6A09AB63" w:rsidRPr="0633D189">
        <w:rPr>
          <w:sz w:val="20"/>
          <w:szCs w:val="20"/>
        </w:rPr>
        <w:t xml:space="preserve"> </w:t>
      </w:r>
      <w:r w:rsidR="64B4094F" w:rsidRPr="0633D189">
        <w:rPr>
          <w:sz w:val="20"/>
          <w:szCs w:val="20"/>
        </w:rPr>
        <w:t xml:space="preserve">the </w:t>
      </w:r>
      <w:r w:rsidR="5F6912C7" w:rsidRPr="0633D189">
        <w:rPr>
          <w:sz w:val="20"/>
          <w:szCs w:val="20"/>
        </w:rPr>
        <w:t xml:space="preserve">school and the player </w:t>
      </w:r>
      <w:r w:rsidR="00C90E25" w:rsidRPr="0633D189">
        <w:rPr>
          <w:sz w:val="20"/>
          <w:szCs w:val="20"/>
        </w:rPr>
        <w:t>(DeBoer</w:t>
      </w:r>
      <w:r w:rsidR="00CA71D4" w:rsidRPr="0633D189">
        <w:rPr>
          <w:sz w:val="20"/>
          <w:szCs w:val="20"/>
        </w:rPr>
        <w:t>, 2019)</w:t>
      </w:r>
      <w:r w:rsidR="5F6912C7" w:rsidRPr="0633D189">
        <w:rPr>
          <w:sz w:val="20"/>
          <w:szCs w:val="20"/>
        </w:rPr>
        <w:t>.</w:t>
      </w:r>
      <w:r w:rsidR="005F3C6A" w:rsidRPr="0633D189">
        <w:rPr>
          <w:sz w:val="20"/>
          <w:szCs w:val="20"/>
        </w:rPr>
        <w:t xml:space="preserve"> </w:t>
      </w:r>
      <w:r w:rsidR="65302F25" w:rsidRPr="0633D189">
        <w:rPr>
          <w:sz w:val="20"/>
          <w:szCs w:val="20"/>
        </w:rPr>
        <w:t xml:space="preserve">For this reason, </w:t>
      </w:r>
      <w:r w:rsidR="004C0C92" w:rsidRPr="0633D189">
        <w:rPr>
          <w:sz w:val="20"/>
          <w:szCs w:val="20"/>
        </w:rPr>
        <w:t xml:space="preserve">the </w:t>
      </w:r>
      <w:r w:rsidR="65302F25" w:rsidRPr="0633D189">
        <w:rPr>
          <w:sz w:val="20"/>
          <w:szCs w:val="20"/>
        </w:rPr>
        <w:t xml:space="preserve">college scouts </w:t>
      </w:r>
      <w:r w:rsidR="008B1E4E" w:rsidRPr="0633D189">
        <w:rPr>
          <w:sz w:val="20"/>
          <w:szCs w:val="20"/>
        </w:rPr>
        <w:t>have a</w:t>
      </w:r>
      <w:r w:rsidR="000C4959" w:rsidRPr="0633D189">
        <w:rPr>
          <w:sz w:val="20"/>
          <w:szCs w:val="20"/>
        </w:rPr>
        <w:t>n ethical</w:t>
      </w:r>
      <w:r w:rsidR="008B1E4E" w:rsidRPr="0633D189">
        <w:rPr>
          <w:sz w:val="20"/>
          <w:szCs w:val="20"/>
        </w:rPr>
        <w:t xml:space="preserve"> responsibility to </w:t>
      </w:r>
      <w:r w:rsidR="009022FC" w:rsidRPr="0633D189">
        <w:rPr>
          <w:sz w:val="20"/>
          <w:szCs w:val="20"/>
        </w:rPr>
        <w:t>utilize methods</w:t>
      </w:r>
      <w:r w:rsidR="006904B5" w:rsidRPr="0633D189">
        <w:rPr>
          <w:sz w:val="20"/>
          <w:szCs w:val="20"/>
        </w:rPr>
        <w:t xml:space="preserve"> </w:t>
      </w:r>
      <w:r w:rsidR="00F70BBB" w:rsidRPr="0633D189">
        <w:rPr>
          <w:sz w:val="20"/>
          <w:szCs w:val="20"/>
        </w:rPr>
        <w:t>that limit bias as much as possible when</w:t>
      </w:r>
      <w:r w:rsidR="006904B5" w:rsidRPr="0633D189">
        <w:rPr>
          <w:sz w:val="20"/>
          <w:szCs w:val="20"/>
        </w:rPr>
        <w:t xml:space="preserve"> </w:t>
      </w:r>
      <w:r w:rsidR="00165C74" w:rsidRPr="0633D189">
        <w:rPr>
          <w:sz w:val="20"/>
          <w:szCs w:val="20"/>
        </w:rPr>
        <w:t>evaluating</w:t>
      </w:r>
      <w:r w:rsidR="006904B5" w:rsidRPr="0633D189">
        <w:rPr>
          <w:sz w:val="20"/>
          <w:szCs w:val="20"/>
        </w:rPr>
        <w:t xml:space="preserve"> potential </w:t>
      </w:r>
      <w:r w:rsidR="00D10BC6" w:rsidRPr="0633D189">
        <w:rPr>
          <w:sz w:val="20"/>
          <w:szCs w:val="20"/>
        </w:rPr>
        <w:t>recruits</w:t>
      </w:r>
      <w:r w:rsidR="008F6C27" w:rsidRPr="0633D189">
        <w:rPr>
          <w:sz w:val="20"/>
          <w:szCs w:val="20"/>
        </w:rPr>
        <w:t xml:space="preserve">. Currently, scouts </w:t>
      </w:r>
      <w:r w:rsidR="00165C74" w:rsidRPr="0633D189">
        <w:rPr>
          <w:sz w:val="20"/>
          <w:szCs w:val="20"/>
        </w:rPr>
        <w:t xml:space="preserve">must </w:t>
      </w:r>
      <w:r w:rsidR="008F6C27" w:rsidRPr="0633D189">
        <w:rPr>
          <w:sz w:val="20"/>
          <w:szCs w:val="20"/>
        </w:rPr>
        <w:t>rely</w:t>
      </w:r>
      <w:r w:rsidR="00DB42D4" w:rsidRPr="0633D189">
        <w:rPr>
          <w:sz w:val="20"/>
          <w:szCs w:val="20"/>
        </w:rPr>
        <w:t xml:space="preserve"> on </w:t>
      </w:r>
      <w:r w:rsidR="65302F25" w:rsidRPr="0633D189">
        <w:rPr>
          <w:sz w:val="20"/>
          <w:szCs w:val="20"/>
        </w:rPr>
        <w:t xml:space="preserve">websites that can aggregate </w:t>
      </w:r>
      <w:r w:rsidR="00712FFA" w:rsidRPr="0633D189">
        <w:rPr>
          <w:sz w:val="20"/>
          <w:szCs w:val="20"/>
        </w:rPr>
        <w:t xml:space="preserve">national and local </w:t>
      </w:r>
      <w:r w:rsidR="65302F25" w:rsidRPr="0633D189">
        <w:rPr>
          <w:sz w:val="20"/>
          <w:szCs w:val="20"/>
        </w:rPr>
        <w:t>tournament results</w:t>
      </w:r>
      <w:r w:rsidR="58FE6305" w:rsidRPr="0633D189">
        <w:rPr>
          <w:sz w:val="20"/>
          <w:szCs w:val="20"/>
        </w:rPr>
        <w:t xml:space="preserve"> </w:t>
      </w:r>
      <w:r w:rsidR="0058349A" w:rsidRPr="0633D189">
        <w:rPr>
          <w:sz w:val="20"/>
          <w:szCs w:val="20"/>
        </w:rPr>
        <w:t>to</w:t>
      </w:r>
      <w:r w:rsidR="00712FFA" w:rsidRPr="0633D189">
        <w:rPr>
          <w:sz w:val="20"/>
          <w:szCs w:val="20"/>
        </w:rPr>
        <w:t xml:space="preserve"> systematically</w:t>
      </w:r>
      <w:r w:rsidR="58FE6305" w:rsidRPr="0633D189">
        <w:rPr>
          <w:sz w:val="20"/>
          <w:szCs w:val="20"/>
        </w:rPr>
        <w:t xml:space="preserve"> </w:t>
      </w:r>
      <w:r w:rsidR="00981678" w:rsidRPr="0633D189">
        <w:rPr>
          <w:sz w:val="20"/>
          <w:szCs w:val="20"/>
        </w:rPr>
        <w:t>assess</w:t>
      </w:r>
      <w:r w:rsidR="00314CC7" w:rsidRPr="0633D189">
        <w:rPr>
          <w:sz w:val="20"/>
          <w:szCs w:val="20"/>
        </w:rPr>
        <w:t xml:space="preserve"> the skills of</w:t>
      </w:r>
      <w:r w:rsidR="0038718E" w:rsidRPr="0633D189">
        <w:rPr>
          <w:sz w:val="20"/>
          <w:szCs w:val="20"/>
        </w:rPr>
        <w:t xml:space="preserve"> </w:t>
      </w:r>
      <w:r w:rsidR="00314CC7" w:rsidRPr="0633D189">
        <w:rPr>
          <w:sz w:val="20"/>
          <w:szCs w:val="20"/>
        </w:rPr>
        <w:t>the</w:t>
      </w:r>
      <w:r w:rsidR="005F6155" w:rsidRPr="0633D189">
        <w:rPr>
          <w:sz w:val="20"/>
          <w:szCs w:val="20"/>
        </w:rPr>
        <w:t xml:space="preserve"> large </w:t>
      </w:r>
      <w:r w:rsidR="00314CC7" w:rsidRPr="0633D189">
        <w:rPr>
          <w:sz w:val="20"/>
          <w:szCs w:val="20"/>
        </w:rPr>
        <w:t>number of players</w:t>
      </w:r>
      <w:r w:rsidR="1CF3001D" w:rsidRPr="0633D189">
        <w:rPr>
          <w:sz w:val="20"/>
          <w:szCs w:val="20"/>
        </w:rPr>
        <w:t>.</w:t>
      </w:r>
    </w:p>
    <w:p w14:paraId="39026780" w14:textId="75E473C8" w:rsidR="00394130" w:rsidRPr="00F0798D" w:rsidRDefault="7C19BEFB" w:rsidP="00892597">
      <w:pPr>
        <w:ind w:firstLine="230"/>
        <w:rPr>
          <w:sz w:val="20"/>
          <w:szCs w:val="20"/>
        </w:rPr>
      </w:pPr>
      <w:r w:rsidRPr="0633D189">
        <w:rPr>
          <w:sz w:val="20"/>
          <w:szCs w:val="20"/>
        </w:rPr>
        <w:lastRenderedPageBreak/>
        <w:t xml:space="preserve">There is a challenge for websites </w:t>
      </w:r>
      <w:r w:rsidR="00A73540">
        <w:rPr>
          <w:sz w:val="20"/>
          <w:szCs w:val="20"/>
        </w:rPr>
        <w:t>that</w:t>
      </w:r>
      <w:r w:rsidRPr="0633D189">
        <w:rPr>
          <w:sz w:val="20"/>
          <w:szCs w:val="20"/>
        </w:rPr>
        <w:t xml:space="preserve"> collect beach volleyball tournament results</w:t>
      </w:r>
      <w:r w:rsidR="3EF2D380" w:rsidRPr="0633D189">
        <w:rPr>
          <w:sz w:val="20"/>
          <w:szCs w:val="20"/>
        </w:rPr>
        <w:t xml:space="preserve"> to clearly </w:t>
      </w:r>
      <w:r w:rsidR="32921593" w:rsidRPr="0633D189">
        <w:rPr>
          <w:sz w:val="20"/>
          <w:szCs w:val="20"/>
        </w:rPr>
        <w:t>communicate a player’s ranking to a</w:t>
      </w:r>
      <w:r w:rsidR="3EF2D380" w:rsidRPr="0633D189">
        <w:rPr>
          <w:sz w:val="20"/>
          <w:szCs w:val="20"/>
        </w:rPr>
        <w:t xml:space="preserve"> scout</w:t>
      </w:r>
      <w:r w:rsidR="007B3F1A">
        <w:rPr>
          <w:sz w:val="20"/>
          <w:szCs w:val="20"/>
        </w:rPr>
        <w:t>,</w:t>
      </w:r>
      <w:r w:rsidR="3EF2D380" w:rsidRPr="0633D189">
        <w:rPr>
          <w:sz w:val="20"/>
          <w:szCs w:val="20"/>
        </w:rPr>
        <w:t xml:space="preserve"> </w:t>
      </w:r>
      <w:r w:rsidR="7796D728" w:rsidRPr="0633D189">
        <w:rPr>
          <w:sz w:val="20"/>
          <w:szCs w:val="20"/>
        </w:rPr>
        <w:t xml:space="preserve">due to </w:t>
      </w:r>
      <w:r w:rsidR="4E53DD63" w:rsidRPr="0633D189">
        <w:rPr>
          <w:sz w:val="20"/>
          <w:szCs w:val="20"/>
        </w:rPr>
        <w:t>organizational</w:t>
      </w:r>
      <w:r w:rsidR="7796D728" w:rsidRPr="0633D189">
        <w:rPr>
          <w:sz w:val="20"/>
          <w:szCs w:val="20"/>
        </w:rPr>
        <w:t xml:space="preserve"> structure</w:t>
      </w:r>
      <w:r w:rsidR="32921593" w:rsidRPr="0633D189">
        <w:rPr>
          <w:sz w:val="20"/>
          <w:szCs w:val="20"/>
        </w:rPr>
        <w:t>s</w:t>
      </w:r>
      <w:r w:rsidR="4E53DD63" w:rsidRPr="0633D189">
        <w:rPr>
          <w:sz w:val="20"/>
          <w:szCs w:val="20"/>
        </w:rPr>
        <w:t xml:space="preserve"> and </w:t>
      </w:r>
      <w:r w:rsidR="32921593" w:rsidRPr="0633D189">
        <w:rPr>
          <w:sz w:val="20"/>
          <w:szCs w:val="20"/>
        </w:rPr>
        <w:t xml:space="preserve">varying </w:t>
      </w:r>
      <w:r w:rsidR="4E53DD63" w:rsidRPr="0633D189">
        <w:rPr>
          <w:sz w:val="20"/>
          <w:szCs w:val="20"/>
        </w:rPr>
        <w:t>point system</w:t>
      </w:r>
      <w:r w:rsidR="32921593" w:rsidRPr="0633D189">
        <w:rPr>
          <w:sz w:val="20"/>
          <w:szCs w:val="20"/>
        </w:rPr>
        <w:t>s</w:t>
      </w:r>
      <w:r w:rsidR="3EF2D380" w:rsidRPr="0633D189">
        <w:rPr>
          <w:sz w:val="20"/>
          <w:szCs w:val="20"/>
        </w:rPr>
        <w:t xml:space="preserve">. </w:t>
      </w:r>
      <w:r w:rsidR="443B81B2" w:rsidRPr="0633D189">
        <w:rPr>
          <w:sz w:val="20"/>
          <w:szCs w:val="20"/>
        </w:rPr>
        <w:t>The current ranking system used by websites to rank j</w:t>
      </w:r>
      <w:r w:rsidR="632E3F0C" w:rsidRPr="0633D189">
        <w:rPr>
          <w:sz w:val="20"/>
          <w:szCs w:val="20"/>
        </w:rPr>
        <w:t>unior</w:t>
      </w:r>
      <w:r w:rsidR="787FBAB1" w:rsidRPr="0633D189">
        <w:rPr>
          <w:sz w:val="20"/>
          <w:szCs w:val="20"/>
        </w:rPr>
        <w:t xml:space="preserve"> b</w:t>
      </w:r>
      <w:r w:rsidR="443B81B2" w:rsidRPr="0633D189">
        <w:rPr>
          <w:sz w:val="20"/>
          <w:szCs w:val="20"/>
        </w:rPr>
        <w:t>each volleyball is based on the system developed by the Fédération Internationale de Volleyball (FIVB) for professional volleyball players</w:t>
      </w:r>
      <w:r w:rsidR="69629772" w:rsidRPr="0633D189">
        <w:rPr>
          <w:sz w:val="20"/>
          <w:szCs w:val="20"/>
        </w:rPr>
        <w:t xml:space="preserve"> (Glickman et al., 2018)</w:t>
      </w:r>
      <w:r w:rsidR="443B81B2" w:rsidRPr="0633D189">
        <w:rPr>
          <w:sz w:val="20"/>
          <w:szCs w:val="20"/>
        </w:rPr>
        <w:t xml:space="preserve">. </w:t>
      </w:r>
      <w:r w:rsidR="097D267F" w:rsidRPr="0633D189">
        <w:rPr>
          <w:sz w:val="20"/>
          <w:szCs w:val="20"/>
        </w:rPr>
        <w:t>This system</w:t>
      </w:r>
      <w:r w:rsidR="16318C93" w:rsidRPr="0633D189">
        <w:rPr>
          <w:sz w:val="20"/>
          <w:szCs w:val="20"/>
        </w:rPr>
        <w:t xml:space="preserve"> has been </w:t>
      </w:r>
      <w:r w:rsidR="4E53DD63" w:rsidRPr="0633D189">
        <w:rPr>
          <w:sz w:val="20"/>
          <w:szCs w:val="20"/>
        </w:rPr>
        <w:t xml:space="preserve">slightly </w:t>
      </w:r>
      <w:r w:rsidR="16318C93" w:rsidRPr="0633D189">
        <w:rPr>
          <w:sz w:val="20"/>
          <w:szCs w:val="20"/>
        </w:rPr>
        <w:t>modified for j</w:t>
      </w:r>
      <w:r w:rsidR="632E3F0C" w:rsidRPr="0633D189">
        <w:rPr>
          <w:sz w:val="20"/>
          <w:szCs w:val="20"/>
        </w:rPr>
        <w:t>unior</w:t>
      </w:r>
      <w:r w:rsidR="6C7B503C" w:rsidRPr="0633D189">
        <w:rPr>
          <w:sz w:val="20"/>
          <w:szCs w:val="20"/>
        </w:rPr>
        <w:t>s</w:t>
      </w:r>
      <w:r w:rsidR="16318C93" w:rsidRPr="0633D189">
        <w:rPr>
          <w:sz w:val="20"/>
          <w:szCs w:val="20"/>
        </w:rPr>
        <w:t xml:space="preserve"> to</w:t>
      </w:r>
      <w:r w:rsidR="097D267F" w:rsidRPr="0633D189">
        <w:rPr>
          <w:sz w:val="20"/>
          <w:szCs w:val="20"/>
        </w:rPr>
        <w:t xml:space="preserve"> allow a player to cumulatively </w:t>
      </w:r>
      <w:r w:rsidR="5F06E51F" w:rsidRPr="0633D189">
        <w:rPr>
          <w:sz w:val="20"/>
          <w:szCs w:val="20"/>
        </w:rPr>
        <w:t>gather</w:t>
      </w:r>
      <w:r w:rsidR="49077924" w:rsidRPr="0633D189">
        <w:rPr>
          <w:sz w:val="20"/>
          <w:szCs w:val="20"/>
        </w:rPr>
        <w:t xml:space="preserve"> points</w:t>
      </w:r>
      <w:r w:rsidR="552D79B9" w:rsidRPr="0633D189">
        <w:rPr>
          <w:sz w:val="20"/>
          <w:szCs w:val="20"/>
        </w:rPr>
        <w:t xml:space="preserve"> over the trailing 365 days</w:t>
      </w:r>
      <w:r w:rsidR="49077924" w:rsidRPr="0633D189">
        <w:rPr>
          <w:sz w:val="20"/>
          <w:szCs w:val="20"/>
        </w:rPr>
        <w:t xml:space="preserve"> </w:t>
      </w:r>
      <w:r w:rsidR="64CE7DB2" w:rsidRPr="0633D189">
        <w:rPr>
          <w:sz w:val="20"/>
          <w:szCs w:val="20"/>
        </w:rPr>
        <w:t xml:space="preserve">at each tournament </w:t>
      </w:r>
      <w:r w:rsidR="49077924" w:rsidRPr="0633D189">
        <w:rPr>
          <w:sz w:val="20"/>
          <w:szCs w:val="20"/>
        </w:rPr>
        <w:t xml:space="preserve">based on </w:t>
      </w:r>
      <w:r w:rsidR="73E5C533" w:rsidRPr="0633D189">
        <w:rPr>
          <w:sz w:val="20"/>
          <w:szCs w:val="20"/>
        </w:rPr>
        <w:t>three criteria:</w:t>
      </w:r>
      <w:r w:rsidR="64CE7DB2" w:rsidRPr="0633D189">
        <w:rPr>
          <w:sz w:val="20"/>
          <w:szCs w:val="20"/>
        </w:rPr>
        <w:t xml:space="preserve"> finish position</w:t>
      </w:r>
      <w:r w:rsidR="56F44544" w:rsidRPr="0633D189">
        <w:rPr>
          <w:sz w:val="20"/>
          <w:szCs w:val="20"/>
        </w:rPr>
        <w:t>, tournament size, and age division</w:t>
      </w:r>
      <w:r w:rsidR="25422B7C" w:rsidRPr="0633D189">
        <w:rPr>
          <w:sz w:val="20"/>
          <w:szCs w:val="20"/>
        </w:rPr>
        <w:t xml:space="preserve"> (</w:t>
      </w:r>
      <w:r w:rsidR="25422B7C" w:rsidRPr="0633D189">
        <w:rPr>
          <w:i/>
          <w:iCs/>
          <w:sz w:val="20"/>
          <w:szCs w:val="20"/>
        </w:rPr>
        <w:t>Volleyball Life Point Systems</w:t>
      </w:r>
      <w:r w:rsidR="25422B7C" w:rsidRPr="0633D189">
        <w:rPr>
          <w:sz w:val="20"/>
          <w:szCs w:val="20"/>
        </w:rPr>
        <w:t xml:space="preserve">, </w:t>
      </w:r>
      <w:r w:rsidR="69A94556" w:rsidRPr="0633D189">
        <w:rPr>
          <w:sz w:val="20"/>
          <w:szCs w:val="20"/>
        </w:rPr>
        <w:t>2022</w:t>
      </w:r>
      <w:r w:rsidR="25422B7C" w:rsidRPr="0633D189">
        <w:rPr>
          <w:sz w:val="20"/>
          <w:szCs w:val="20"/>
        </w:rPr>
        <w:t>)</w:t>
      </w:r>
      <w:r w:rsidR="56F44544" w:rsidRPr="0633D189">
        <w:rPr>
          <w:sz w:val="20"/>
          <w:szCs w:val="20"/>
        </w:rPr>
        <w:t>.</w:t>
      </w:r>
      <w:r w:rsidR="5D54FC66" w:rsidRPr="0633D189">
        <w:rPr>
          <w:sz w:val="20"/>
          <w:szCs w:val="20"/>
        </w:rPr>
        <w:t xml:space="preserve"> </w:t>
      </w:r>
      <w:r w:rsidR="406CA9CB" w:rsidRPr="0633D189">
        <w:rPr>
          <w:sz w:val="20"/>
          <w:szCs w:val="20"/>
        </w:rPr>
        <w:t xml:space="preserve">There are </w:t>
      </w:r>
      <w:r w:rsidR="22C8700E" w:rsidRPr="0633D189">
        <w:rPr>
          <w:sz w:val="20"/>
          <w:szCs w:val="20"/>
        </w:rPr>
        <w:t>multiple organizations</w:t>
      </w:r>
      <w:r w:rsidR="406CA9CB" w:rsidRPr="0633D189">
        <w:rPr>
          <w:sz w:val="20"/>
          <w:szCs w:val="20"/>
        </w:rPr>
        <w:t xml:space="preserve"> that </w:t>
      </w:r>
      <w:r w:rsidR="7C8748AA" w:rsidRPr="0633D189">
        <w:rPr>
          <w:sz w:val="20"/>
          <w:szCs w:val="20"/>
        </w:rPr>
        <w:t>host tournaments for j</w:t>
      </w:r>
      <w:r w:rsidR="632E3F0C" w:rsidRPr="0633D189">
        <w:rPr>
          <w:sz w:val="20"/>
          <w:szCs w:val="20"/>
        </w:rPr>
        <w:t>unior</w:t>
      </w:r>
      <w:r w:rsidR="6C7B503C" w:rsidRPr="0633D189">
        <w:rPr>
          <w:sz w:val="20"/>
          <w:szCs w:val="20"/>
        </w:rPr>
        <w:t xml:space="preserve"> </w:t>
      </w:r>
      <w:r w:rsidR="787FBAB1" w:rsidRPr="0633D189">
        <w:rPr>
          <w:sz w:val="20"/>
          <w:szCs w:val="20"/>
        </w:rPr>
        <w:t>players,</w:t>
      </w:r>
      <w:r w:rsidR="48476BD3" w:rsidRPr="0633D189">
        <w:rPr>
          <w:sz w:val="20"/>
          <w:szCs w:val="20"/>
        </w:rPr>
        <w:t xml:space="preserve"> </w:t>
      </w:r>
      <w:r w:rsidR="7C8748AA" w:rsidRPr="0633D189">
        <w:rPr>
          <w:sz w:val="20"/>
          <w:szCs w:val="20"/>
        </w:rPr>
        <w:t xml:space="preserve">and </w:t>
      </w:r>
      <w:r w:rsidR="425C490E" w:rsidRPr="0633D189">
        <w:rPr>
          <w:sz w:val="20"/>
          <w:szCs w:val="20"/>
        </w:rPr>
        <w:t xml:space="preserve">each </w:t>
      </w:r>
      <w:r w:rsidR="7C8748AA" w:rsidRPr="0633D189">
        <w:rPr>
          <w:sz w:val="20"/>
          <w:szCs w:val="20"/>
        </w:rPr>
        <w:t xml:space="preserve">has </w:t>
      </w:r>
      <w:r w:rsidR="425C490E" w:rsidRPr="0633D189">
        <w:rPr>
          <w:sz w:val="20"/>
          <w:szCs w:val="20"/>
        </w:rPr>
        <w:t xml:space="preserve">defined </w:t>
      </w:r>
      <w:r w:rsidR="788C48E2" w:rsidRPr="0633D189">
        <w:rPr>
          <w:sz w:val="20"/>
          <w:szCs w:val="20"/>
        </w:rPr>
        <w:t xml:space="preserve">their own </w:t>
      </w:r>
      <w:r w:rsidR="345E5705" w:rsidRPr="0633D189">
        <w:rPr>
          <w:sz w:val="20"/>
          <w:szCs w:val="20"/>
        </w:rPr>
        <w:t xml:space="preserve">point </w:t>
      </w:r>
      <w:r w:rsidR="6C4EF707" w:rsidRPr="0633D189">
        <w:rPr>
          <w:sz w:val="20"/>
          <w:szCs w:val="20"/>
        </w:rPr>
        <w:t>allocations</w:t>
      </w:r>
      <w:r w:rsidR="345E5705" w:rsidRPr="0633D189">
        <w:rPr>
          <w:sz w:val="20"/>
          <w:szCs w:val="20"/>
        </w:rPr>
        <w:t xml:space="preserve"> for the three </w:t>
      </w:r>
      <w:r w:rsidR="731B6610" w:rsidRPr="0633D189">
        <w:rPr>
          <w:sz w:val="20"/>
          <w:szCs w:val="20"/>
        </w:rPr>
        <w:t>key</w:t>
      </w:r>
      <w:r w:rsidR="3E5DEBB2" w:rsidRPr="0633D189">
        <w:rPr>
          <w:sz w:val="20"/>
          <w:szCs w:val="20"/>
        </w:rPr>
        <w:t xml:space="preserve"> </w:t>
      </w:r>
      <w:r w:rsidR="345E5705" w:rsidRPr="0633D189">
        <w:rPr>
          <w:sz w:val="20"/>
          <w:szCs w:val="20"/>
        </w:rPr>
        <w:t xml:space="preserve">criteria. </w:t>
      </w:r>
      <w:r w:rsidR="39C7A445" w:rsidRPr="0633D189">
        <w:rPr>
          <w:sz w:val="20"/>
          <w:szCs w:val="20"/>
        </w:rPr>
        <w:t xml:space="preserve">The </w:t>
      </w:r>
      <w:r w:rsidR="493AD188" w:rsidRPr="0633D189">
        <w:rPr>
          <w:sz w:val="20"/>
          <w:szCs w:val="20"/>
        </w:rPr>
        <w:t>rankings</w:t>
      </w:r>
      <w:r w:rsidR="39C7A445" w:rsidRPr="0633D189">
        <w:rPr>
          <w:sz w:val="20"/>
          <w:szCs w:val="20"/>
        </w:rPr>
        <w:t xml:space="preserve"> for </w:t>
      </w:r>
      <w:r w:rsidR="3839016E" w:rsidRPr="0633D189">
        <w:rPr>
          <w:sz w:val="20"/>
          <w:szCs w:val="20"/>
        </w:rPr>
        <w:t xml:space="preserve">each </w:t>
      </w:r>
      <w:r w:rsidR="00D9807D" w:rsidRPr="0633D189">
        <w:rPr>
          <w:sz w:val="20"/>
          <w:szCs w:val="20"/>
        </w:rPr>
        <w:t xml:space="preserve">of these </w:t>
      </w:r>
      <w:r w:rsidR="3839016E" w:rsidRPr="0633D189">
        <w:rPr>
          <w:sz w:val="20"/>
          <w:szCs w:val="20"/>
        </w:rPr>
        <w:t>organization</w:t>
      </w:r>
      <w:r w:rsidR="00D9807D" w:rsidRPr="0633D189">
        <w:rPr>
          <w:sz w:val="20"/>
          <w:szCs w:val="20"/>
        </w:rPr>
        <w:t>s</w:t>
      </w:r>
      <w:r w:rsidR="3839016E" w:rsidRPr="0633D189">
        <w:rPr>
          <w:sz w:val="20"/>
          <w:szCs w:val="20"/>
        </w:rPr>
        <w:t xml:space="preserve"> </w:t>
      </w:r>
      <w:r w:rsidR="00A734BB">
        <w:rPr>
          <w:sz w:val="20"/>
          <w:szCs w:val="20"/>
        </w:rPr>
        <w:t xml:space="preserve">are </w:t>
      </w:r>
      <w:r w:rsidR="493AD188" w:rsidRPr="0633D189">
        <w:rPr>
          <w:sz w:val="20"/>
          <w:szCs w:val="20"/>
        </w:rPr>
        <w:t>uniqu</w:t>
      </w:r>
      <w:r w:rsidR="1831D67A" w:rsidRPr="0633D189">
        <w:rPr>
          <w:sz w:val="20"/>
          <w:szCs w:val="20"/>
        </w:rPr>
        <w:t>e</w:t>
      </w:r>
      <w:r w:rsidR="00A734BB">
        <w:rPr>
          <w:sz w:val="20"/>
          <w:szCs w:val="20"/>
        </w:rPr>
        <w:t>,</w:t>
      </w:r>
      <w:r w:rsidR="1831D67A" w:rsidRPr="0633D189">
        <w:rPr>
          <w:sz w:val="20"/>
          <w:szCs w:val="20"/>
        </w:rPr>
        <w:t xml:space="preserve"> </w:t>
      </w:r>
      <w:r w:rsidR="3839016E" w:rsidRPr="0633D189">
        <w:rPr>
          <w:sz w:val="20"/>
          <w:szCs w:val="20"/>
        </w:rPr>
        <w:t xml:space="preserve">and </w:t>
      </w:r>
      <w:r w:rsidR="17EFE343" w:rsidRPr="0633D189">
        <w:rPr>
          <w:sz w:val="20"/>
          <w:szCs w:val="20"/>
        </w:rPr>
        <w:t>there is no</w:t>
      </w:r>
      <w:r w:rsidR="3839016E" w:rsidRPr="0633D189">
        <w:rPr>
          <w:sz w:val="20"/>
          <w:szCs w:val="20"/>
        </w:rPr>
        <w:t xml:space="preserve"> single comprehensive ranking</w:t>
      </w:r>
      <w:r w:rsidR="184FADCF" w:rsidRPr="0633D189">
        <w:rPr>
          <w:sz w:val="20"/>
          <w:szCs w:val="20"/>
        </w:rPr>
        <w:t xml:space="preserve"> system</w:t>
      </w:r>
      <w:r w:rsidR="17EFE343" w:rsidRPr="0633D189">
        <w:rPr>
          <w:sz w:val="20"/>
          <w:szCs w:val="20"/>
        </w:rPr>
        <w:t xml:space="preserve"> available</w:t>
      </w:r>
      <w:r w:rsidR="3839016E" w:rsidRPr="0633D189">
        <w:rPr>
          <w:sz w:val="20"/>
          <w:szCs w:val="20"/>
        </w:rPr>
        <w:t xml:space="preserve">. </w:t>
      </w:r>
      <w:r w:rsidR="2ED75E6E" w:rsidRPr="0633D189">
        <w:rPr>
          <w:sz w:val="20"/>
          <w:szCs w:val="20"/>
        </w:rPr>
        <w:t xml:space="preserve">A player </w:t>
      </w:r>
      <w:r w:rsidR="1831D67A" w:rsidRPr="0633D189">
        <w:rPr>
          <w:sz w:val="20"/>
          <w:szCs w:val="20"/>
        </w:rPr>
        <w:t xml:space="preserve">also </w:t>
      </w:r>
      <w:r w:rsidR="2ED75E6E" w:rsidRPr="0633D189">
        <w:rPr>
          <w:sz w:val="20"/>
          <w:szCs w:val="20"/>
        </w:rPr>
        <w:t>may play in one or multiple of these organizations</w:t>
      </w:r>
      <w:r w:rsidR="03EBB390" w:rsidRPr="0633D189">
        <w:rPr>
          <w:sz w:val="20"/>
          <w:szCs w:val="20"/>
        </w:rPr>
        <w:t xml:space="preserve"> as well</w:t>
      </w:r>
      <w:r w:rsidR="1831D67A" w:rsidRPr="0633D189">
        <w:rPr>
          <w:sz w:val="20"/>
          <w:szCs w:val="20"/>
        </w:rPr>
        <w:t>,</w:t>
      </w:r>
      <w:r w:rsidR="5A401A30" w:rsidRPr="0633D189">
        <w:rPr>
          <w:sz w:val="20"/>
          <w:szCs w:val="20"/>
        </w:rPr>
        <w:t xml:space="preserve"> so </w:t>
      </w:r>
      <w:r w:rsidR="184FADCF" w:rsidRPr="0633D189">
        <w:rPr>
          <w:sz w:val="20"/>
          <w:szCs w:val="20"/>
        </w:rPr>
        <w:t>a single player may have multiple rankings</w:t>
      </w:r>
      <w:r w:rsidR="6D1248DF" w:rsidRPr="0633D189">
        <w:rPr>
          <w:sz w:val="20"/>
          <w:szCs w:val="20"/>
        </w:rPr>
        <w:t>.</w:t>
      </w:r>
      <w:r w:rsidR="184FADCF" w:rsidRPr="0633D189">
        <w:rPr>
          <w:sz w:val="20"/>
          <w:szCs w:val="20"/>
        </w:rPr>
        <w:t xml:space="preserve"> </w:t>
      </w:r>
      <w:r w:rsidR="6D1248DF" w:rsidRPr="0633D189">
        <w:rPr>
          <w:sz w:val="20"/>
          <w:szCs w:val="20"/>
        </w:rPr>
        <w:t>This also means</w:t>
      </w:r>
      <w:r w:rsidR="184FADCF" w:rsidRPr="0633D189">
        <w:rPr>
          <w:sz w:val="20"/>
          <w:szCs w:val="20"/>
        </w:rPr>
        <w:t xml:space="preserve"> </w:t>
      </w:r>
      <w:r w:rsidR="5A401A30" w:rsidRPr="0633D189">
        <w:rPr>
          <w:sz w:val="20"/>
          <w:szCs w:val="20"/>
        </w:rPr>
        <w:t xml:space="preserve">the group of </w:t>
      </w:r>
      <w:r w:rsidR="79CBA799" w:rsidRPr="0633D189">
        <w:rPr>
          <w:sz w:val="20"/>
          <w:szCs w:val="20"/>
        </w:rPr>
        <w:t xml:space="preserve">players </w:t>
      </w:r>
      <w:r w:rsidR="4595B79F" w:rsidRPr="0633D189">
        <w:rPr>
          <w:sz w:val="20"/>
          <w:szCs w:val="20"/>
        </w:rPr>
        <w:t xml:space="preserve">that a player is ranked against </w:t>
      </w:r>
      <w:r w:rsidR="2CE58C19" w:rsidRPr="0633D189">
        <w:rPr>
          <w:sz w:val="20"/>
          <w:szCs w:val="20"/>
        </w:rPr>
        <w:t xml:space="preserve">within each organization is </w:t>
      </w:r>
      <w:r w:rsidR="79CBA799" w:rsidRPr="0633D189">
        <w:rPr>
          <w:sz w:val="20"/>
          <w:szCs w:val="20"/>
        </w:rPr>
        <w:t>different</w:t>
      </w:r>
      <w:r w:rsidR="5A401A30" w:rsidRPr="0633D189">
        <w:rPr>
          <w:sz w:val="20"/>
          <w:szCs w:val="20"/>
        </w:rPr>
        <w:t>.</w:t>
      </w:r>
      <w:r w:rsidR="34E4DEE4" w:rsidRPr="0633D189">
        <w:rPr>
          <w:sz w:val="20"/>
          <w:szCs w:val="20"/>
        </w:rPr>
        <w:t xml:space="preserve"> </w:t>
      </w:r>
      <w:r w:rsidR="34E8171E" w:rsidRPr="0633D189">
        <w:rPr>
          <w:sz w:val="20"/>
          <w:szCs w:val="20"/>
        </w:rPr>
        <w:t xml:space="preserve">These </w:t>
      </w:r>
      <w:r w:rsidR="56A0447A" w:rsidRPr="0633D189">
        <w:rPr>
          <w:sz w:val="20"/>
          <w:szCs w:val="20"/>
        </w:rPr>
        <w:t xml:space="preserve">inconsistencies can </w:t>
      </w:r>
      <w:r w:rsidR="556D1CF4" w:rsidRPr="0633D189">
        <w:rPr>
          <w:sz w:val="20"/>
          <w:szCs w:val="20"/>
        </w:rPr>
        <w:t>present a murky picture to a scout</w:t>
      </w:r>
      <w:r w:rsidR="5AB5DF50" w:rsidRPr="0633D189">
        <w:rPr>
          <w:sz w:val="20"/>
          <w:szCs w:val="20"/>
        </w:rPr>
        <w:t xml:space="preserve"> when rating a player</w:t>
      </w:r>
      <w:r w:rsidR="556D1CF4" w:rsidRPr="0633D189">
        <w:rPr>
          <w:sz w:val="20"/>
          <w:szCs w:val="20"/>
        </w:rPr>
        <w:t xml:space="preserve"> and </w:t>
      </w:r>
      <w:r w:rsidR="331F10E0" w:rsidRPr="0633D189">
        <w:rPr>
          <w:sz w:val="20"/>
          <w:szCs w:val="20"/>
        </w:rPr>
        <w:t xml:space="preserve">introduce bias in how these results </w:t>
      </w:r>
      <w:r w:rsidR="383E1606" w:rsidRPr="0633D189">
        <w:rPr>
          <w:sz w:val="20"/>
          <w:szCs w:val="20"/>
        </w:rPr>
        <w:t>will be interpreted.</w:t>
      </w:r>
    </w:p>
    <w:p w14:paraId="3C9DAA23" w14:textId="57E8B5E8" w:rsidR="00F86049" w:rsidRPr="00F0798D" w:rsidRDefault="00F86049" w:rsidP="00F86049">
      <w:pPr>
        <w:ind w:firstLine="230"/>
        <w:rPr>
          <w:sz w:val="20"/>
          <w:szCs w:val="20"/>
        </w:rPr>
      </w:pPr>
      <w:r w:rsidRPr="0633D189">
        <w:rPr>
          <w:sz w:val="20"/>
          <w:szCs w:val="20"/>
        </w:rPr>
        <w:t xml:space="preserve">This research will focus on exploring how </w:t>
      </w:r>
      <w:r w:rsidR="0097546C" w:rsidRPr="0633D189">
        <w:rPr>
          <w:sz w:val="20"/>
          <w:szCs w:val="20"/>
        </w:rPr>
        <w:t>to transform the</w:t>
      </w:r>
      <w:r w:rsidRPr="0633D189">
        <w:rPr>
          <w:sz w:val="20"/>
          <w:szCs w:val="20"/>
        </w:rPr>
        <w:t xml:space="preserve"> existing ranking methodology in</w:t>
      </w:r>
      <w:r w:rsidR="00541F70" w:rsidRPr="0633D189">
        <w:rPr>
          <w:sz w:val="20"/>
          <w:szCs w:val="20"/>
        </w:rPr>
        <w:t xml:space="preserve"> women’s</w:t>
      </w:r>
      <w:r w:rsidRPr="0633D189">
        <w:rPr>
          <w:sz w:val="20"/>
          <w:szCs w:val="20"/>
        </w:rPr>
        <w:t xml:space="preserve"> j</w:t>
      </w:r>
      <w:r w:rsidR="00813572" w:rsidRPr="0633D189">
        <w:rPr>
          <w:sz w:val="20"/>
          <w:szCs w:val="20"/>
        </w:rPr>
        <w:t>unior</w:t>
      </w:r>
      <w:r w:rsidRPr="0633D189">
        <w:rPr>
          <w:sz w:val="20"/>
          <w:szCs w:val="20"/>
        </w:rPr>
        <w:t xml:space="preserve"> beach volleyball </w:t>
      </w:r>
      <w:r w:rsidR="00164BA5" w:rsidRPr="0633D189">
        <w:rPr>
          <w:sz w:val="20"/>
          <w:szCs w:val="20"/>
        </w:rPr>
        <w:t>in</w:t>
      </w:r>
      <w:r w:rsidR="0097546C" w:rsidRPr="0633D189">
        <w:rPr>
          <w:sz w:val="20"/>
          <w:szCs w:val="20"/>
        </w:rPr>
        <w:t>to a comprehensive single ranking</w:t>
      </w:r>
      <w:r w:rsidRPr="0633D189">
        <w:rPr>
          <w:sz w:val="20"/>
          <w:szCs w:val="20"/>
        </w:rPr>
        <w:t xml:space="preserve"> by applying modern</w:t>
      </w:r>
      <w:r w:rsidR="003813E8">
        <w:rPr>
          <w:sz w:val="20"/>
          <w:szCs w:val="20"/>
        </w:rPr>
        <w:t>,</w:t>
      </w:r>
      <w:r w:rsidRPr="0633D189">
        <w:rPr>
          <w:sz w:val="20"/>
          <w:szCs w:val="20"/>
        </w:rPr>
        <w:t xml:space="preserve"> probabilistic approaches. Research in ranking methodologies has been a relevant area of study in competitive environments for many decades. In the 1960s, the Elo rating system was a breakthrough for chess and is still used to rank players/teams in many different competitive leagues today </w:t>
      </w:r>
      <w:r w:rsidR="00CA71D4" w:rsidRPr="0633D189">
        <w:rPr>
          <w:sz w:val="20"/>
          <w:szCs w:val="20"/>
        </w:rPr>
        <w:t>(Glickman, 1995)</w:t>
      </w:r>
      <w:r w:rsidRPr="0633D189">
        <w:rPr>
          <w:sz w:val="20"/>
          <w:szCs w:val="20"/>
        </w:rPr>
        <w:t xml:space="preserve">. Building on the Elo ranking system, both the Glicko (1995) and Microsoft’s TrueSkill (2005) further progressed the model to capture the complexities around dynamic uncertainty in a player’s ranking. These three models have been the foundation of competitive rankings research, and initial studies have shown that all three are more effective than the existing system at ranking </w:t>
      </w:r>
      <w:r w:rsidR="00DF14C6" w:rsidRPr="0633D189">
        <w:rPr>
          <w:sz w:val="20"/>
          <w:szCs w:val="20"/>
        </w:rPr>
        <w:t>p</w:t>
      </w:r>
      <w:r w:rsidRPr="0633D189">
        <w:rPr>
          <w:sz w:val="20"/>
          <w:szCs w:val="20"/>
        </w:rPr>
        <w:t xml:space="preserve">rofessional beach volleyball </w:t>
      </w:r>
      <w:r w:rsidR="00A83D1B" w:rsidRPr="0633D189">
        <w:rPr>
          <w:sz w:val="20"/>
          <w:szCs w:val="20"/>
        </w:rPr>
        <w:t>(Glickman et al., 20</w:t>
      </w:r>
      <w:r w:rsidR="001B3682" w:rsidRPr="0633D189">
        <w:rPr>
          <w:sz w:val="20"/>
          <w:szCs w:val="20"/>
        </w:rPr>
        <w:t>18</w:t>
      </w:r>
      <w:r w:rsidR="00A83D1B" w:rsidRPr="0633D189">
        <w:rPr>
          <w:sz w:val="20"/>
          <w:szCs w:val="20"/>
        </w:rPr>
        <w:t>)</w:t>
      </w:r>
      <w:r w:rsidR="001B3682" w:rsidRPr="0633D189">
        <w:rPr>
          <w:sz w:val="20"/>
          <w:szCs w:val="20"/>
        </w:rPr>
        <w:t>.</w:t>
      </w:r>
    </w:p>
    <w:p w14:paraId="1AEA0273" w14:textId="573B6A35" w:rsidR="00A30669" w:rsidRPr="00F0798D" w:rsidRDefault="00F51F3E" w:rsidP="00892597">
      <w:pPr>
        <w:ind w:firstLine="230"/>
        <w:rPr>
          <w:sz w:val="20"/>
          <w:szCs w:val="20"/>
        </w:rPr>
      </w:pPr>
      <w:r w:rsidRPr="00F0798D">
        <w:rPr>
          <w:sz w:val="20"/>
          <w:szCs w:val="20"/>
        </w:rPr>
        <w:t xml:space="preserve">In addition to unifying </w:t>
      </w:r>
      <w:r w:rsidR="003202D0" w:rsidRPr="00F0798D">
        <w:rPr>
          <w:sz w:val="20"/>
          <w:szCs w:val="20"/>
        </w:rPr>
        <w:t>the organizational ranking systems, t</w:t>
      </w:r>
      <w:r w:rsidR="00A30669" w:rsidRPr="00F0798D">
        <w:rPr>
          <w:sz w:val="20"/>
          <w:szCs w:val="20"/>
        </w:rPr>
        <w:t xml:space="preserve">his research has identified two potential gaps </w:t>
      </w:r>
      <w:r w:rsidR="003202D0" w:rsidRPr="00F0798D">
        <w:rPr>
          <w:sz w:val="20"/>
          <w:szCs w:val="20"/>
        </w:rPr>
        <w:t xml:space="preserve">in </w:t>
      </w:r>
      <w:r w:rsidR="005B4D2F" w:rsidRPr="00F0798D">
        <w:rPr>
          <w:sz w:val="20"/>
          <w:szCs w:val="20"/>
        </w:rPr>
        <w:t xml:space="preserve">the existing </w:t>
      </w:r>
      <w:r w:rsidR="003202D0" w:rsidRPr="00F0798D">
        <w:rPr>
          <w:sz w:val="20"/>
          <w:szCs w:val="20"/>
        </w:rPr>
        <w:t>scoring methodology</w:t>
      </w:r>
      <w:r w:rsidR="001A54E8" w:rsidRPr="00F0798D">
        <w:rPr>
          <w:sz w:val="20"/>
          <w:szCs w:val="20"/>
        </w:rPr>
        <w:t xml:space="preserve">. </w:t>
      </w:r>
      <w:r w:rsidR="00905500" w:rsidRPr="00F0798D">
        <w:rPr>
          <w:sz w:val="20"/>
          <w:szCs w:val="20"/>
        </w:rPr>
        <w:t xml:space="preserve">The first gap is the level of granularity </w:t>
      </w:r>
      <w:r w:rsidR="00CE5DC8" w:rsidRPr="00F0798D">
        <w:rPr>
          <w:sz w:val="20"/>
          <w:szCs w:val="20"/>
        </w:rPr>
        <w:t xml:space="preserve">used when ranking players. </w:t>
      </w:r>
      <w:r w:rsidR="001A54E8" w:rsidRPr="00F0798D">
        <w:rPr>
          <w:sz w:val="20"/>
          <w:szCs w:val="20"/>
        </w:rPr>
        <w:t xml:space="preserve">By </w:t>
      </w:r>
      <w:r w:rsidR="00DE0E73" w:rsidRPr="00F0798D">
        <w:rPr>
          <w:sz w:val="20"/>
          <w:szCs w:val="20"/>
        </w:rPr>
        <w:t>focusing</w:t>
      </w:r>
      <w:r w:rsidR="00F31C4B" w:rsidRPr="00F0798D">
        <w:rPr>
          <w:sz w:val="20"/>
          <w:szCs w:val="20"/>
        </w:rPr>
        <w:t xml:space="preserve"> rankings</w:t>
      </w:r>
      <w:r w:rsidR="00DE0E73" w:rsidRPr="00F0798D">
        <w:rPr>
          <w:sz w:val="20"/>
          <w:szCs w:val="20"/>
        </w:rPr>
        <w:t xml:space="preserve"> only on </w:t>
      </w:r>
      <w:r w:rsidR="00A02513" w:rsidRPr="00F0798D">
        <w:rPr>
          <w:sz w:val="20"/>
          <w:szCs w:val="20"/>
        </w:rPr>
        <w:t xml:space="preserve">tournament </w:t>
      </w:r>
      <w:r w:rsidR="00DE0E73" w:rsidRPr="00F0798D">
        <w:rPr>
          <w:sz w:val="20"/>
          <w:szCs w:val="20"/>
        </w:rPr>
        <w:t>finish position, tournament size, and ag</w:t>
      </w:r>
      <w:r w:rsidR="00F31C4B" w:rsidRPr="00F0798D">
        <w:rPr>
          <w:sz w:val="20"/>
          <w:szCs w:val="20"/>
        </w:rPr>
        <w:t xml:space="preserve">e </w:t>
      </w:r>
      <w:r w:rsidR="00970DC7" w:rsidRPr="00F0798D">
        <w:rPr>
          <w:sz w:val="20"/>
          <w:szCs w:val="20"/>
        </w:rPr>
        <w:t>division</w:t>
      </w:r>
      <w:r w:rsidR="00F31C4B" w:rsidRPr="00F0798D">
        <w:rPr>
          <w:sz w:val="20"/>
          <w:szCs w:val="20"/>
        </w:rPr>
        <w:t>,</w:t>
      </w:r>
      <w:r w:rsidR="00970DC7" w:rsidRPr="00F0798D">
        <w:rPr>
          <w:sz w:val="20"/>
          <w:szCs w:val="20"/>
        </w:rPr>
        <w:t xml:space="preserve"> there</w:t>
      </w:r>
      <w:r w:rsidR="00CE5DC8" w:rsidRPr="00F0798D">
        <w:rPr>
          <w:sz w:val="20"/>
          <w:szCs w:val="20"/>
        </w:rPr>
        <w:t xml:space="preserve"> is </w:t>
      </w:r>
      <w:r w:rsidR="00155617" w:rsidRPr="00F0798D">
        <w:rPr>
          <w:sz w:val="20"/>
          <w:szCs w:val="20"/>
        </w:rPr>
        <w:t>no inclusion</w:t>
      </w:r>
      <w:r w:rsidR="001F2B52" w:rsidRPr="00F0798D">
        <w:rPr>
          <w:sz w:val="20"/>
          <w:szCs w:val="20"/>
        </w:rPr>
        <w:t xml:space="preserve"> of valuable game level information</w:t>
      </w:r>
      <w:r w:rsidR="00A30669" w:rsidRPr="00F0798D">
        <w:rPr>
          <w:sz w:val="20"/>
          <w:szCs w:val="20"/>
        </w:rPr>
        <w:t xml:space="preserve">. </w:t>
      </w:r>
      <w:r w:rsidR="00C85B81">
        <w:rPr>
          <w:sz w:val="20"/>
          <w:szCs w:val="20"/>
        </w:rPr>
        <w:t>This</w:t>
      </w:r>
      <w:r w:rsidR="002C4E11" w:rsidRPr="00F0798D">
        <w:rPr>
          <w:sz w:val="20"/>
          <w:szCs w:val="20"/>
        </w:rPr>
        <w:t xml:space="preserve"> can </w:t>
      </w:r>
      <w:r w:rsidR="005B454A" w:rsidRPr="00F0798D">
        <w:rPr>
          <w:sz w:val="20"/>
          <w:szCs w:val="20"/>
        </w:rPr>
        <w:t xml:space="preserve">dramatically increase </w:t>
      </w:r>
      <w:r w:rsidR="00F3536C" w:rsidRPr="00F0798D">
        <w:rPr>
          <w:sz w:val="20"/>
          <w:szCs w:val="20"/>
        </w:rPr>
        <w:t xml:space="preserve">the </w:t>
      </w:r>
      <w:r w:rsidR="00DB17F5" w:rsidRPr="00F0798D">
        <w:rPr>
          <w:sz w:val="20"/>
          <w:szCs w:val="20"/>
        </w:rPr>
        <w:t xml:space="preserve">amount of </w:t>
      </w:r>
      <w:r w:rsidR="00F3536C" w:rsidRPr="00F0798D">
        <w:rPr>
          <w:sz w:val="20"/>
          <w:szCs w:val="20"/>
        </w:rPr>
        <w:t>information</w:t>
      </w:r>
      <w:r w:rsidR="00DB17F5" w:rsidRPr="00F0798D">
        <w:rPr>
          <w:sz w:val="20"/>
          <w:szCs w:val="20"/>
        </w:rPr>
        <w:t xml:space="preserve"> available and more easily allow for cross-organizational ranking</w:t>
      </w:r>
      <w:r w:rsidR="00FF203F" w:rsidRPr="00F0798D">
        <w:rPr>
          <w:sz w:val="20"/>
          <w:szCs w:val="20"/>
        </w:rPr>
        <w:t xml:space="preserve"> comparison</w:t>
      </w:r>
      <w:r w:rsidR="00942F7B" w:rsidRPr="00F0798D">
        <w:rPr>
          <w:sz w:val="20"/>
          <w:szCs w:val="20"/>
        </w:rPr>
        <w:t xml:space="preserve"> by including all game results</w:t>
      </w:r>
      <w:r w:rsidR="00DB17F5" w:rsidRPr="00F0798D">
        <w:rPr>
          <w:sz w:val="20"/>
          <w:szCs w:val="20"/>
        </w:rPr>
        <w:t>.</w:t>
      </w:r>
      <w:r w:rsidR="00F3536C" w:rsidRPr="00F0798D">
        <w:rPr>
          <w:sz w:val="20"/>
          <w:szCs w:val="20"/>
        </w:rPr>
        <w:t xml:space="preserve"> </w:t>
      </w:r>
      <w:r w:rsidR="00F20D2C" w:rsidRPr="00F0798D">
        <w:rPr>
          <w:sz w:val="20"/>
          <w:szCs w:val="20"/>
        </w:rPr>
        <w:t xml:space="preserve">The second gap is that </w:t>
      </w:r>
      <w:r w:rsidR="00A30669" w:rsidRPr="00F0798D">
        <w:rPr>
          <w:sz w:val="20"/>
          <w:szCs w:val="20"/>
        </w:rPr>
        <w:t xml:space="preserve">the rankings are based on cumulative points obtained in tournaments </w:t>
      </w:r>
      <w:r w:rsidR="0063555F" w:rsidRPr="00F0798D">
        <w:rPr>
          <w:sz w:val="20"/>
          <w:szCs w:val="20"/>
        </w:rPr>
        <w:t xml:space="preserve">over the trailing 365 days </w:t>
      </w:r>
      <w:r w:rsidR="00A30669" w:rsidRPr="00F0798D">
        <w:rPr>
          <w:sz w:val="20"/>
          <w:szCs w:val="20"/>
        </w:rPr>
        <w:t xml:space="preserve">which will reward activity over the substance of the outcomes. </w:t>
      </w:r>
      <w:r w:rsidR="00CB0286" w:rsidRPr="00F0798D">
        <w:rPr>
          <w:sz w:val="20"/>
          <w:szCs w:val="20"/>
        </w:rPr>
        <w:t xml:space="preserve">For example, </w:t>
      </w:r>
      <w:r w:rsidR="00A54FB1" w:rsidRPr="00F0798D">
        <w:rPr>
          <w:sz w:val="20"/>
          <w:szCs w:val="20"/>
        </w:rPr>
        <w:t>a player</w:t>
      </w:r>
      <w:r w:rsidR="00CB0286" w:rsidRPr="00F0798D">
        <w:rPr>
          <w:sz w:val="20"/>
          <w:szCs w:val="20"/>
        </w:rPr>
        <w:t xml:space="preserve"> would get the same </w:t>
      </w:r>
      <w:r w:rsidR="00E56464" w:rsidRPr="00F0798D">
        <w:rPr>
          <w:sz w:val="20"/>
          <w:szCs w:val="20"/>
        </w:rPr>
        <w:t>ranking</w:t>
      </w:r>
      <w:r w:rsidR="0002307B" w:rsidRPr="00F0798D">
        <w:rPr>
          <w:sz w:val="20"/>
          <w:szCs w:val="20"/>
        </w:rPr>
        <w:t xml:space="preserve"> score</w:t>
      </w:r>
      <w:r w:rsidR="00E56464" w:rsidRPr="00F0798D">
        <w:rPr>
          <w:sz w:val="20"/>
          <w:szCs w:val="20"/>
        </w:rPr>
        <w:t xml:space="preserve"> </w:t>
      </w:r>
      <w:r w:rsidR="00073CFE" w:rsidRPr="00F0798D">
        <w:rPr>
          <w:sz w:val="20"/>
          <w:szCs w:val="20"/>
        </w:rPr>
        <w:t>improvement</w:t>
      </w:r>
      <w:r w:rsidR="00461D79" w:rsidRPr="00F0798D">
        <w:rPr>
          <w:sz w:val="20"/>
          <w:szCs w:val="20"/>
        </w:rPr>
        <w:t xml:space="preserve"> for </w:t>
      </w:r>
      <w:r w:rsidR="00083DBD" w:rsidRPr="00F0798D">
        <w:rPr>
          <w:sz w:val="20"/>
          <w:szCs w:val="20"/>
        </w:rPr>
        <w:t xml:space="preserve">winning </w:t>
      </w:r>
      <w:r w:rsidR="001C1DD7" w:rsidRPr="00F0798D">
        <w:rPr>
          <w:sz w:val="20"/>
          <w:szCs w:val="20"/>
        </w:rPr>
        <w:t>two different</w:t>
      </w:r>
      <w:r w:rsidR="00083DBD" w:rsidRPr="00F0798D">
        <w:rPr>
          <w:sz w:val="20"/>
          <w:szCs w:val="20"/>
        </w:rPr>
        <w:t xml:space="preserve"> tournament</w:t>
      </w:r>
      <w:r w:rsidR="001C1DD7" w:rsidRPr="00F0798D">
        <w:rPr>
          <w:sz w:val="20"/>
          <w:szCs w:val="20"/>
        </w:rPr>
        <w:t>s</w:t>
      </w:r>
      <w:r w:rsidR="00083DBD" w:rsidRPr="00F0798D">
        <w:rPr>
          <w:sz w:val="20"/>
          <w:szCs w:val="20"/>
        </w:rPr>
        <w:t xml:space="preserve"> with 20 teams </w:t>
      </w:r>
      <w:r w:rsidR="00043566" w:rsidRPr="00F0798D">
        <w:rPr>
          <w:sz w:val="20"/>
          <w:szCs w:val="20"/>
        </w:rPr>
        <w:t xml:space="preserve">regardless of the ranking of those </w:t>
      </w:r>
      <w:r w:rsidR="001C1DD7" w:rsidRPr="00F0798D">
        <w:rPr>
          <w:sz w:val="20"/>
          <w:szCs w:val="20"/>
        </w:rPr>
        <w:t xml:space="preserve">other </w:t>
      </w:r>
      <w:r w:rsidR="00043566" w:rsidRPr="00F0798D">
        <w:rPr>
          <w:sz w:val="20"/>
          <w:szCs w:val="20"/>
        </w:rPr>
        <w:t xml:space="preserve">teams. </w:t>
      </w:r>
      <w:r w:rsidR="00C10BF1" w:rsidRPr="00F0798D">
        <w:rPr>
          <w:sz w:val="20"/>
          <w:szCs w:val="20"/>
        </w:rPr>
        <w:t>The c</w:t>
      </w:r>
      <w:r w:rsidR="00063D6E" w:rsidRPr="00F0798D">
        <w:rPr>
          <w:sz w:val="20"/>
          <w:szCs w:val="20"/>
        </w:rPr>
        <w:t xml:space="preserve">urrent </w:t>
      </w:r>
      <w:r w:rsidR="00330596" w:rsidRPr="00F0798D">
        <w:rPr>
          <w:sz w:val="20"/>
          <w:szCs w:val="20"/>
        </w:rPr>
        <w:t>system is not able to factor in the</w:t>
      </w:r>
      <w:r w:rsidR="003B7B72" w:rsidRPr="00F0798D">
        <w:rPr>
          <w:sz w:val="20"/>
          <w:szCs w:val="20"/>
        </w:rPr>
        <w:t xml:space="preserve"> quality of </w:t>
      </w:r>
      <w:bookmarkStart w:id="0" w:name="_Int_gp24iu5G"/>
      <w:r w:rsidR="003B7B72" w:rsidRPr="00F0798D">
        <w:rPr>
          <w:sz w:val="20"/>
          <w:szCs w:val="20"/>
        </w:rPr>
        <w:t>opponent</w:t>
      </w:r>
      <w:bookmarkEnd w:id="0"/>
      <w:r w:rsidR="00EF6253" w:rsidRPr="00F0798D">
        <w:rPr>
          <w:sz w:val="20"/>
          <w:szCs w:val="20"/>
        </w:rPr>
        <w:t xml:space="preserve">. </w:t>
      </w:r>
      <w:r w:rsidR="00A30669" w:rsidRPr="00F0798D">
        <w:rPr>
          <w:sz w:val="20"/>
          <w:szCs w:val="20"/>
        </w:rPr>
        <w:t>These gaps give this research a significant opportunity to bring a more sophisticated approach to this domain.</w:t>
      </w:r>
    </w:p>
    <w:p w14:paraId="440F4C76" w14:textId="06C74E08" w:rsidR="00B524B9" w:rsidRPr="00F0798D" w:rsidRDefault="1912AB20" w:rsidP="00301C36">
      <w:pPr>
        <w:ind w:firstLine="230"/>
        <w:rPr>
          <w:sz w:val="20"/>
          <w:szCs w:val="20"/>
        </w:rPr>
      </w:pPr>
      <w:r w:rsidRPr="0633D189">
        <w:rPr>
          <w:sz w:val="20"/>
          <w:szCs w:val="20"/>
        </w:rPr>
        <w:t xml:space="preserve">To </w:t>
      </w:r>
      <w:r w:rsidR="5BAC7721" w:rsidRPr="0633D189">
        <w:rPr>
          <w:sz w:val="20"/>
          <w:szCs w:val="20"/>
        </w:rPr>
        <w:t xml:space="preserve">capitalize on these gaps and create </w:t>
      </w:r>
      <w:r w:rsidR="0C2D7743" w:rsidRPr="0633D189">
        <w:rPr>
          <w:sz w:val="20"/>
          <w:szCs w:val="20"/>
        </w:rPr>
        <w:t>a</w:t>
      </w:r>
      <w:r w:rsidR="5BAC7721" w:rsidRPr="0633D189">
        <w:rPr>
          <w:sz w:val="20"/>
          <w:szCs w:val="20"/>
        </w:rPr>
        <w:t xml:space="preserve"> unified ranking, this research needs access to</w:t>
      </w:r>
      <w:r w:rsidR="791C4699" w:rsidRPr="0633D189">
        <w:rPr>
          <w:sz w:val="20"/>
          <w:szCs w:val="20"/>
        </w:rPr>
        <w:t xml:space="preserve"> historical</w:t>
      </w:r>
      <w:r w:rsidR="5BAC7721" w:rsidRPr="0633D189">
        <w:rPr>
          <w:sz w:val="20"/>
          <w:szCs w:val="20"/>
        </w:rPr>
        <w:t xml:space="preserve"> game level </w:t>
      </w:r>
      <w:r w:rsidR="57C49194" w:rsidRPr="0633D189">
        <w:rPr>
          <w:sz w:val="20"/>
          <w:szCs w:val="20"/>
        </w:rPr>
        <w:t xml:space="preserve">information </w:t>
      </w:r>
      <w:r w:rsidR="77F4E9FC" w:rsidRPr="0633D189">
        <w:rPr>
          <w:sz w:val="20"/>
          <w:szCs w:val="20"/>
        </w:rPr>
        <w:t>for</w:t>
      </w:r>
      <w:r w:rsidR="57C49194" w:rsidRPr="0633D189">
        <w:rPr>
          <w:sz w:val="20"/>
          <w:szCs w:val="20"/>
        </w:rPr>
        <w:t xml:space="preserve"> tournament</w:t>
      </w:r>
      <w:r w:rsidR="6A247F3F" w:rsidRPr="0633D189">
        <w:rPr>
          <w:sz w:val="20"/>
          <w:szCs w:val="20"/>
        </w:rPr>
        <w:t xml:space="preserve">s in this domain. </w:t>
      </w:r>
      <w:r w:rsidR="4CB95DB7" w:rsidRPr="0633D189">
        <w:rPr>
          <w:sz w:val="20"/>
          <w:szCs w:val="20"/>
        </w:rPr>
        <w:t>For this reason, t</w:t>
      </w:r>
      <w:r w:rsidR="1859E7BD" w:rsidRPr="0633D189">
        <w:rPr>
          <w:sz w:val="20"/>
          <w:szCs w:val="20"/>
        </w:rPr>
        <w:t>he</w:t>
      </w:r>
      <w:r w:rsidR="21CE8D12" w:rsidRPr="0633D189">
        <w:rPr>
          <w:sz w:val="20"/>
          <w:szCs w:val="20"/>
        </w:rPr>
        <w:t xml:space="preserve"> research team has partnered </w:t>
      </w:r>
      <w:r w:rsidR="6B69A9E0" w:rsidRPr="0633D189">
        <w:rPr>
          <w:sz w:val="20"/>
          <w:szCs w:val="20"/>
        </w:rPr>
        <w:t xml:space="preserve">with the </w:t>
      </w:r>
      <w:r w:rsidR="5E50AC70" w:rsidRPr="0633D189">
        <w:rPr>
          <w:sz w:val="20"/>
          <w:szCs w:val="20"/>
        </w:rPr>
        <w:t xml:space="preserve">company </w:t>
      </w:r>
      <w:r w:rsidR="6B69A9E0" w:rsidRPr="0633D189">
        <w:rPr>
          <w:sz w:val="20"/>
          <w:szCs w:val="20"/>
        </w:rPr>
        <w:t>Volleyball Life</w:t>
      </w:r>
      <w:r w:rsidR="1859E7BD" w:rsidRPr="0633D189">
        <w:rPr>
          <w:sz w:val="20"/>
          <w:szCs w:val="20"/>
        </w:rPr>
        <w:t xml:space="preserve"> </w:t>
      </w:r>
      <w:r w:rsidR="604066A4" w:rsidRPr="0633D189">
        <w:rPr>
          <w:sz w:val="20"/>
          <w:szCs w:val="20"/>
        </w:rPr>
        <w:t>(</w:t>
      </w:r>
      <w:hyperlink r:id="rId11">
        <w:r w:rsidR="604066A4" w:rsidRPr="0633D189">
          <w:rPr>
            <w:rStyle w:val="Hyperlink"/>
            <w:sz w:val="20"/>
            <w:szCs w:val="20"/>
          </w:rPr>
          <w:t>https://volleyballlife.com/</w:t>
        </w:r>
      </w:hyperlink>
      <w:r w:rsidR="604066A4" w:rsidRPr="0633D189">
        <w:rPr>
          <w:sz w:val="20"/>
          <w:szCs w:val="20"/>
        </w:rPr>
        <w:t>)</w:t>
      </w:r>
      <w:r w:rsidR="1859E7BD" w:rsidRPr="0633D189">
        <w:rPr>
          <w:sz w:val="20"/>
          <w:szCs w:val="20"/>
        </w:rPr>
        <w:t xml:space="preserve"> </w:t>
      </w:r>
      <w:bookmarkStart w:id="1" w:name="_Int_154wZgri"/>
      <w:r w:rsidR="6B69A9E0" w:rsidRPr="0633D189">
        <w:rPr>
          <w:sz w:val="20"/>
          <w:szCs w:val="20"/>
        </w:rPr>
        <w:t>who</w:t>
      </w:r>
      <w:bookmarkEnd w:id="1"/>
      <w:r w:rsidR="6B69A9E0" w:rsidRPr="0633D189">
        <w:rPr>
          <w:sz w:val="20"/>
          <w:szCs w:val="20"/>
        </w:rPr>
        <w:t xml:space="preserve"> has</w:t>
      </w:r>
      <w:r w:rsidR="73F99F64" w:rsidRPr="0633D189">
        <w:rPr>
          <w:sz w:val="20"/>
          <w:szCs w:val="20"/>
        </w:rPr>
        <w:t xml:space="preserve"> access to </w:t>
      </w:r>
      <w:r w:rsidR="5E50AC70" w:rsidRPr="0633D189">
        <w:rPr>
          <w:sz w:val="20"/>
          <w:szCs w:val="20"/>
        </w:rPr>
        <w:t xml:space="preserve">one of </w:t>
      </w:r>
      <w:r w:rsidR="73F99F64" w:rsidRPr="0633D189">
        <w:rPr>
          <w:sz w:val="20"/>
          <w:szCs w:val="20"/>
        </w:rPr>
        <w:t xml:space="preserve">the </w:t>
      </w:r>
      <w:r w:rsidR="1859E7BD" w:rsidRPr="0633D189">
        <w:rPr>
          <w:sz w:val="20"/>
          <w:szCs w:val="20"/>
        </w:rPr>
        <w:t xml:space="preserve">most </w:t>
      </w:r>
      <w:r w:rsidR="73F99F64" w:rsidRPr="0633D189">
        <w:rPr>
          <w:sz w:val="20"/>
          <w:szCs w:val="20"/>
        </w:rPr>
        <w:t>extensive j</w:t>
      </w:r>
      <w:r w:rsidR="00813572" w:rsidRPr="0633D189">
        <w:rPr>
          <w:sz w:val="20"/>
          <w:szCs w:val="20"/>
        </w:rPr>
        <w:t>unior</w:t>
      </w:r>
      <w:r w:rsidR="73F99F64" w:rsidRPr="0633D189">
        <w:rPr>
          <w:sz w:val="20"/>
          <w:szCs w:val="20"/>
        </w:rPr>
        <w:t xml:space="preserve"> beach volleyball </w:t>
      </w:r>
      <w:r w:rsidR="4CB95DB7" w:rsidRPr="0633D189">
        <w:rPr>
          <w:sz w:val="20"/>
          <w:szCs w:val="20"/>
        </w:rPr>
        <w:t xml:space="preserve">databases </w:t>
      </w:r>
      <w:r w:rsidR="6B69A9E0" w:rsidRPr="0633D189">
        <w:rPr>
          <w:sz w:val="20"/>
          <w:szCs w:val="20"/>
        </w:rPr>
        <w:t xml:space="preserve">in the </w:t>
      </w:r>
      <w:r w:rsidR="31051A08" w:rsidRPr="0633D189">
        <w:rPr>
          <w:sz w:val="20"/>
          <w:szCs w:val="20"/>
        </w:rPr>
        <w:t>United States</w:t>
      </w:r>
      <w:r w:rsidR="29CD5221" w:rsidRPr="0633D189">
        <w:rPr>
          <w:sz w:val="20"/>
          <w:szCs w:val="20"/>
        </w:rPr>
        <w:t>. Volleyball Life is also the market leader</w:t>
      </w:r>
      <w:r w:rsidR="0C2D7743" w:rsidRPr="0633D189">
        <w:rPr>
          <w:sz w:val="20"/>
          <w:szCs w:val="20"/>
        </w:rPr>
        <w:t xml:space="preserve"> for users who are looking to track </w:t>
      </w:r>
      <w:r w:rsidR="3A6A0669" w:rsidRPr="0633D189">
        <w:rPr>
          <w:sz w:val="20"/>
          <w:szCs w:val="20"/>
        </w:rPr>
        <w:t xml:space="preserve">player </w:t>
      </w:r>
      <w:r w:rsidR="0C2D7743" w:rsidRPr="0633D189">
        <w:rPr>
          <w:sz w:val="20"/>
          <w:szCs w:val="20"/>
        </w:rPr>
        <w:t>rankings for j</w:t>
      </w:r>
      <w:r w:rsidR="00813572" w:rsidRPr="0633D189">
        <w:rPr>
          <w:sz w:val="20"/>
          <w:szCs w:val="20"/>
        </w:rPr>
        <w:t>unior</w:t>
      </w:r>
      <w:r w:rsidR="0C2D7743" w:rsidRPr="0633D189">
        <w:rPr>
          <w:sz w:val="20"/>
          <w:szCs w:val="20"/>
        </w:rPr>
        <w:t xml:space="preserve"> beach volleyball.</w:t>
      </w:r>
      <w:r w:rsidR="1E880FCD" w:rsidRPr="0633D189">
        <w:rPr>
          <w:sz w:val="20"/>
          <w:szCs w:val="20"/>
        </w:rPr>
        <w:t xml:space="preserve"> </w:t>
      </w:r>
      <w:r w:rsidR="791C4699" w:rsidRPr="0633D189">
        <w:rPr>
          <w:sz w:val="20"/>
          <w:szCs w:val="20"/>
        </w:rPr>
        <w:t xml:space="preserve">Based on </w:t>
      </w:r>
      <w:r w:rsidR="791C4699" w:rsidRPr="0633D189">
        <w:rPr>
          <w:sz w:val="20"/>
          <w:szCs w:val="20"/>
        </w:rPr>
        <w:lastRenderedPageBreak/>
        <w:t xml:space="preserve">data availability, </w:t>
      </w:r>
      <w:r w:rsidR="0DECEB74" w:rsidRPr="0633D189">
        <w:rPr>
          <w:sz w:val="20"/>
          <w:szCs w:val="20"/>
        </w:rPr>
        <w:t>t</w:t>
      </w:r>
      <w:r w:rsidR="791C4699" w:rsidRPr="0633D189">
        <w:rPr>
          <w:sz w:val="20"/>
          <w:szCs w:val="20"/>
        </w:rPr>
        <w:t xml:space="preserve">his research </w:t>
      </w:r>
      <w:r w:rsidR="00F71F3F">
        <w:rPr>
          <w:sz w:val="20"/>
          <w:szCs w:val="20"/>
        </w:rPr>
        <w:t>limited</w:t>
      </w:r>
      <w:r w:rsidR="5F8CED64" w:rsidRPr="0633D189">
        <w:rPr>
          <w:sz w:val="20"/>
          <w:szCs w:val="20"/>
        </w:rPr>
        <w:t xml:space="preserve"> the scope to</w:t>
      </w:r>
      <w:r w:rsidR="791C4699" w:rsidRPr="0633D189">
        <w:rPr>
          <w:sz w:val="20"/>
          <w:szCs w:val="20"/>
        </w:rPr>
        <w:t xml:space="preserve"> unifying the rankings of the four most popular organizations in competitive j</w:t>
      </w:r>
      <w:r w:rsidR="00813572" w:rsidRPr="0633D189">
        <w:rPr>
          <w:sz w:val="20"/>
          <w:szCs w:val="20"/>
        </w:rPr>
        <w:t>unior</w:t>
      </w:r>
      <w:r w:rsidR="791C4699" w:rsidRPr="0633D189">
        <w:rPr>
          <w:sz w:val="20"/>
          <w:szCs w:val="20"/>
        </w:rPr>
        <w:t xml:space="preserve"> beach volleyball </w:t>
      </w:r>
      <w:r w:rsidR="2912BAED" w:rsidRPr="0633D189">
        <w:rPr>
          <w:sz w:val="20"/>
          <w:szCs w:val="20"/>
        </w:rPr>
        <w:t xml:space="preserve">according to Volleyball Life </w:t>
      </w:r>
      <w:r w:rsidR="791C4699" w:rsidRPr="0633D189">
        <w:rPr>
          <w:sz w:val="20"/>
          <w:szCs w:val="20"/>
        </w:rPr>
        <w:t xml:space="preserve">which are the Amateur Athletic Union (AAU), Association of Volleyball Professionals (AVP), Beach Volleyball National Events (BVNE), and </w:t>
      </w:r>
      <w:r w:rsidR="00CA0322">
        <w:rPr>
          <w:sz w:val="20"/>
          <w:szCs w:val="20"/>
        </w:rPr>
        <w:t>P</w:t>
      </w:r>
      <w:r w:rsidR="791C4699" w:rsidRPr="0633D189">
        <w:rPr>
          <w:sz w:val="20"/>
          <w:szCs w:val="20"/>
        </w:rPr>
        <w:t>1440.</w:t>
      </w:r>
    </w:p>
    <w:p w14:paraId="31E89046" w14:textId="7F439574" w:rsidR="593D9BAC" w:rsidRPr="00F0798D" w:rsidRDefault="00C21F8A" w:rsidP="71D8E7B0">
      <w:pPr>
        <w:ind w:firstLine="230"/>
        <w:rPr>
          <w:sz w:val="20"/>
          <w:szCs w:val="20"/>
        </w:rPr>
      </w:pPr>
      <w:r w:rsidRPr="0633D189">
        <w:rPr>
          <w:sz w:val="20"/>
          <w:szCs w:val="20"/>
        </w:rPr>
        <w:t>The</w:t>
      </w:r>
      <w:r w:rsidR="52B4FBAD" w:rsidRPr="0633D189">
        <w:rPr>
          <w:sz w:val="20"/>
          <w:szCs w:val="20"/>
        </w:rPr>
        <w:t xml:space="preserve"> aim of this research </w:t>
      </w:r>
      <w:r w:rsidR="00263A5D" w:rsidRPr="0633D189">
        <w:rPr>
          <w:sz w:val="20"/>
          <w:szCs w:val="20"/>
        </w:rPr>
        <w:t>is to</w:t>
      </w:r>
      <w:r w:rsidR="00A53E39" w:rsidRPr="0633D189">
        <w:rPr>
          <w:sz w:val="20"/>
          <w:szCs w:val="20"/>
        </w:rPr>
        <w:t xml:space="preserve"> develop a methodology </w:t>
      </w:r>
      <w:r w:rsidR="004E4196" w:rsidRPr="0633D189">
        <w:rPr>
          <w:sz w:val="20"/>
          <w:szCs w:val="20"/>
        </w:rPr>
        <w:t xml:space="preserve">to </w:t>
      </w:r>
      <w:r w:rsidR="0023282C" w:rsidRPr="0633D189">
        <w:rPr>
          <w:sz w:val="20"/>
          <w:szCs w:val="20"/>
        </w:rPr>
        <w:t>unify</w:t>
      </w:r>
      <w:r w:rsidR="00D95F5E" w:rsidRPr="0633D189">
        <w:rPr>
          <w:sz w:val="20"/>
          <w:szCs w:val="20"/>
        </w:rPr>
        <w:t xml:space="preserve"> and enhance</w:t>
      </w:r>
      <w:r w:rsidR="0023282C" w:rsidRPr="0633D189">
        <w:rPr>
          <w:sz w:val="20"/>
          <w:szCs w:val="20"/>
        </w:rPr>
        <w:t xml:space="preserve"> the player rankings</w:t>
      </w:r>
      <w:r w:rsidR="00D01EB3" w:rsidRPr="0633D189">
        <w:rPr>
          <w:sz w:val="20"/>
          <w:szCs w:val="20"/>
        </w:rPr>
        <w:t xml:space="preserve"> </w:t>
      </w:r>
      <w:r w:rsidR="0023282C" w:rsidRPr="0633D189">
        <w:rPr>
          <w:sz w:val="20"/>
          <w:szCs w:val="20"/>
        </w:rPr>
        <w:t xml:space="preserve">of the four most popular competitive organizations </w:t>
      </w:r>
      <w:r w:rsidR="00D31F3D" w:rsidRPr="0633D189">
        <w:rPr>
          <w:sz w:val="20"/>
          <w:szCs w:val="20"/>
        </w:rPr>
        <w:t>in w</w:t>
      </w:r>
      <w:r w:rsidR="003D6E5E" w:rsidRPr="0633D189">
        <w:rPr>
          <w:sz w:val="20"/>
          <w:szCs w:val="20"/>
        </w:rPr>
        <w:t>omen’s j</w:t>
      </w:r>
      <w:r w:rsidR="00813572" w:rsidRPr="0633D189">
        <w:rPr>
          <w:sz w:val="20"/>
          <w:szCs w:val="20"/>
        </w:rPr>
        <w:t>unior</w:t>
      </w:r>
      <w:r w:rsidR="00E44691" w:rsidRPr="0633D189">
        <w:rPr>
          <w:sz w:val="20"/>
          <w:szCs w:val="20"/>
        </w:rPr>
        <w:t xml:space="preserve"> beach</w:t>
      </w:r>
      <w:r w:rsidR="001C5903" w:rsidRPr="0633D189">
        <w:rPr>
          <w:sz w:val="20"/>
          <w:szCs w:val="20"/>
        </w:rPr>
        <w:t xml:space="preserve"> volleyball </w:t>
      </w:r>
      <w:r w:rsidR="00441C41" w:rsidRPr="0633D189">
        <w:rPr>
          <w:sz w:val="20"/>
          <w:szCs w:val="20"/>
        </w:rPr>
        <w:t>by applying modern</w:t>
      </w:r>
      <w:r w:rsidR="00F44BC9">
        <w:rPr>
          <w:sz w:val="20"/>
          <w:szCs w:val="20"/>
        </w:rPr>
        <w:t>,</w:t>
      </w:r>
      <w:r w:rsidR="00441C41" w:rsidRPr="0633D189">
        <w:rPr>
          <w:sz w:val="20"/>
          <w:szCs w:val="20"/>
        </w:rPr>
        <w:t xml:space="preserve"> probabilistic ranking </w:t>
      </w:r>
      <w:r w:rsidR="004E4196" w:rsidRPr="0633D189">
        <w:rPr>
          <w:sz w:val="20"/>
          <w:szCs w:val="20"/>
        </w:rPr>
        <w:t xml:space="preserve">techniques. </w:t>
      </w:r>
      <w:r w:rsidR="00840B1E" w:rsidRPr="0633D189">
        <w:rPr>
          <w:sz w:val="20"/>
          <w:szCs w:val="20"/>
        </w:rPr>
        <w:t xml:space="preserve">By creating </w:t>
      </w:r>
      <w:r w:rsidR="009A08D4" w:rsidRPr="0633D189">
        <w:rPr>
          <w:sz w:val="20"/>
          <w:szCs w:val="20"/>
        </w:rPr>
        <w:t>a</w:t>
      </w:r>
      <w:r w:rsidR="00AC63E7" w:rsidRPr="0633D189">
        <w:rPr>
          <w:sz w:val="20"/>
          <w:szCs w:val="20"/>
        </w:rPr>
        <w:t xml:space="preserve"> methodology</w:t>
      </w:r>
      <w:r w:rsidR="009A08D4" w:rsidRPr="0633D189">
        <w:rPr>
          <w:sz w:val="20"/>
          <w:szCs w:val="20"/>
        </w:rPr>
        <w:t xml:space="preserve"> </w:t>
      </w:r>
      <w:r w:rsidR="00AC63E7" w:rsidRPr="0633D189">
        <w:rPr>
          <w:sz w:val="20"/>
          <w:szCs w:val="20"/>
        </w:rPr>
        <w:t>to</w:t>
      </w:r>
      <w:r w:rsidR="00B20F90" w:rsidRPr="0633D189">
        <w:rPr>
          <w:sz w:val="20"/>
          <w:szCs w:val="20"/>
        </w:rPr>
        <w:t xml:space="preserve"> present </w:t>
      </w:r>
      <w:bookmarkStart w:id="2" w:name="_Int_8m9lQ80a"/>
      <w:r w:rsidR="00B20F90" w:rsidRPr="0633D189">
        <w:rPr>
          <w:sz w:val="20"/>
          <w:szCs w:val="20"/>
        </w:rPr>
        <w:t>a</w:t>
      </w:r>
      <w:r w:rsidR="0000014D" w:rsidRPr="0633D189">
        <w:rPr>
          <w:sz w:val="20"/>
          <w:szCs w:val="20"/>
        </w:rPr>
        <w:t xml:space="preserve"> clear</w:t>
      </w:r>
      <w:bookmarkEnd w:id="2"/>
      <w:r w:rsidR="00AC63E7" w:rsidRPr="0633D189">
        <w:rPr>
          <w:sz w:val="20"/>
          <w:szCs w:val="20"/>
        </w:rPr>
        <w:t xml:space="preserve"> </w:t>
      </w:r>
      <w:r w:rsidR="009A08D4" w:rsidRPr="0633D189">
        <w:rPr>
          <w:sz w:val="20"/>
          <w:szCs w:val="20"/>
        </w:rPr>
        <w:t>centralize</w:t>
      </w:r>
      <w:r w:rsidR="0000014D" w:rsidRPr="0633D189">
        <w:rPr>
          <w:sz w:val="20"/>
          <w:szCs w:val="20"/>
        </w:rPr>
        <w:t>d</w:t>
      </w:r>
      <w:r w:rsidR="00AC63E7" w:rsidRPr="0633D189">
        <w:rPr>
          <w:sz w:val="20"/>
          <w:szCs w:val="20"/>
        </w:rPr>
        <w:t xml:space="preserve"> </w:t>
      </w:r>
      <w:r w:rsidR="009A08D4" w:rsidRPr="0633D189">
        <w:rPr>
          <w:sz w:val="20"/>
          <w:szCs w:val="20"/>
        </w:rPr>
        <w:t>ranking</w:t>
      </w:r>
      <w:r w:rsidR="00AC63E7" w:rsidRPr="0633D189">
        <w:rPr>
          <w:sz w:val="20"/>
          <w:szCs w:val="20"/>
        </w:rPr>
        <w:t>s</w:t>
      </w:r>
      <w:r w:rsidR="00840B1E" w:rsidRPr="0633D189">
        <w:rPr>
          <w:sz w:val="20"/>
          <w:szCs w:val="20"/>
        </w:rPr>
        <w:t xml:space="preserve"> </w:t>
      </w:r>
      <w:r w:rsidR="0000014D" w:rsidRPr="0633D189">
        <w:rPr>
          <w:sz w:val="20"/>
          <w:szCs w:val="20"/>
        </w:rPr>
        <w:t>that</w:t>
      </w:r>
      <w:r w:rsidR="007D73D0" w:rsidRPr="0633D189">
        <w:rPr>
          <w:sz w:val="20"/>
          <w:szCs w:val="20"/>
        </w:rPr>
        <w:t xml:space="preserve"> </w:t>
      </w:r>
      <w:r w:rsidR="00A36A2E" w:rsidRPr="0633D189">
        <w:rPr>
          <w:sz w:val="20"/>
          <w:szCs w:val="20"/>
        </w:rPr>
        <w:t>more accurately evaluate</w:t>
      </w:r>
      <w:r w:rsidR="003F33DE">
        <w:rPr>
          <w:sz w:val="20"/>
          <w:szCs w:val="20"/>
        </w:rPr>
        <w:t>s</w:t>
      </w:r>
      <w:r w:rsidR="00AC63E7" w:rsidRPr="0633D189">
        <w:rPr>
          <w:sz w:val="20"/>
          <w:szCs w:val="20"/>
        </w:rPr>
        <w:t xml:space="preserve"> players</w:t>
      </w:r>
      <w:r w:rsidR="00840B1E" w:rsidRPr="0633D189">
        <w:rPr>
          <w:sz w:val="20"/>
          <w:szCs w:val="20"/>
        </w:rPr>
        <w:t xml:space="preserve">, </w:t>
      </w:r>
      <w:r w:rsidR="00162D4A" w:rsidRPr="0633D189">
        <w:rPr>
          <w:sz w:val="20"/>
          <w:szCs w:val="20"/>
        </w:rPr>
        <w:t xml:space="preserve">scouts will have better tools </w:t>
      </w:r>
      <w:r w:rsidR="00640127" w:rsidRPr="0633D189">
        <w:rPr>
          <w:sz w:val="20"/>
          <w:szCs w:val="20"/>
        </w:rPr>
        <w:t xml:space="preserve">available to </w:t>
      </w:r>
      <w:r w:rsidR="000A3F23" w:rsidRPr="0633D189">
        <w:rPr>
          <w:sz w:val="20"/>
          <w:szCs w:val="20"/>
        </w:rPr>
        <w:t>reduce bias during the recruiting process.</w:t>
      </w:r>
    </w:p>
    <w:p w14:paraId="37B89F0D" w14:textId="764F8810" w:rsidR="003A4FB7" w:rsidRPr="00F0798D" w:rsidRDefault="007131A7" w:rsidP="003A4FB7">
      <w:pPr>
        <w:pStyle w:val="heading10"/>
      </w:pPr>
      <w:r w:rsidRPr="00F0798D">
        <w:t>2</w:t>
      </w:r>
      <w:r w:rsidR="009B1D59" w:rsidRPr="00F0798D">
        <w:t xml:space="preserve">   </w:t>
      </w:r>
      <w:r w:rsidR="00456A2B" w:rsidRPr="00F0798D">
        <w:t>Literature Review</w:t>
      </w:r>
    </w:p>
    <w:p w14:paraId="01AE9057" w14:textId="06A469B8" w:rsidR="003B6B7E" w:rsidRPr="00F0798D" w:rsidRDefault="0082619A" w:rsidP="008C4B47">
      <w:pPr>
        <w:pStyle w:val="p1a"/>
        <w:spacing w:before="440" w:after="220"/>
        <w:rPr>
          <w:b/>
          <w:bCs/>
        </w:rPr>
      </w:pPr>
      <w:r w:rsidRPr="00F0798D">
        <w:rPr>
          <w:b/>
          <w:bCs/>
        </w:rPr>
        <w:t xml:space="preserve">2.1 </w:t>
      </w:r>
      <w:r w:rsidR="00E347E3" w:rsidRPr="00F0798D">
        <w:rPr>
          <w:b/>
          <w:bCs/>
        </w:rPr>
        <w:t xml:space="preserve">  </w:t>
      </w:r>
      <w:r w:rsidR="00D72DCA" w:rsidRPr="00F0798D">
        <w:rPr>
          <w:b/>
          <w:bCs/>
        </w:rPr>
        <w:t>Cumulative Point Models</w:t>
      </w:r>
      <w:r w:rsidR="004A079A" w:rsidRPr="00F0798D">
        <w:rPr>
          <w:b/>
          <w:bCs/>
        </w:rPr>
        <w:t xml:space="preserve"> </w:t>
      </w:r>
      <w:r w:rsidR="004D7494" w:rsidRPr="00F0798D">
        <w:rPr>
          <w:b/>
          <w:bCs/>
        </w:rPr>
        <w:t>v</w:t>
      </w:r>
      <w:r w:rsidR="004A079A" w:rsidRPr="00F0798D">
        <w:rPr>
          <w:b/>
          <w:bCs/>
        </w:rPr>
        <w:t>s. Probabilistic Models</w:t>
      </w:r>
    </w:p>
    <w:p w14:paraId="0E71C3FF" w14:textId="4B4E5E09" w:rsidR="00D67E3F" w:rsidRPr="00F0798D" w:rsidRDefault="47D34260" w:rsidP="002D511E">
      <w:pPr>
        <w:ind w:firstLine="230"/>
        <w:rPr>
          <w:sz w:val="20"/>
          <w:szCs w:val="20"/>
        </w:rPr>
      </w:pPr>
      <w:r w:rsidRPr="00F0798D">
        <w:rPr>
          <w:sz w:val="20"/>
          <w:szCs w:val="20"/>
        </w:rPr>
        <w:t>Probabilistic models</w:t>
      </w:r>
      <w:r w:rsidR="6200D254" w:rsidRPr="00F0798D">
        <w:rPr>
          <w:sz w:val="20"/>
          <w:szCs w:val="20"/>
        </w:rPr>
        <w:t xml:space="preserve"> </w:t>
      </w:r>
      <w:r w:rsidR="794308CE" w:rsidRPr="00F0798D">
        <w:rPr>
          <w:sz w:val="20"/>
          <w:szCs w:val="20"/>
        </w:rPr>
        <w:t xml:space="preserve">gained </w:t>
      </w:r>
      <w:r w:rsidR="19E4DC3E" w:rsidRPr="00F0798D">
        <w:rPr>
          <w:sz w:val="20"/>
          <w:szCs w:val="20"/>
        </w:rPr>
        <w:t xml:space="preserve">notoriety </w:t>
      </w:r>
      <w:r w:rsidR="0099D9EB" w:rsidRPr="00F0798D">
        <w:rPr>
          <w:sz w:val="20"/>
          <w:szCs w:val="20"/>
        </w:rPr>
        <w:t xml:space="preserve">in the 1960s with the creation of the </w:t>
      </w:r>
      <w:r w:rsidR="526E7F11" w:rsidRPr="00F0798D">
        <w:rPr>
          <w:sz w:val="20"/>
          <w:szCs w:val="20"/>
        </w:rPr>
        <w:t>Elo</w:t>
      </w:r>
      <w:r w:rsidR="2174CAE9" w:rsidRPr="00F0798D">
        <w:rPr>
          <w:sz w:val="20"/>
          <w:szCs w:val="20"/>
        </w:rPr>
        <w:t xml:space="preserve"> </w:t>
      </w:r>
      <w:r w:rsidR="3EC025C0" w:rsidRPr="00F0798D">
        <w:rPr>
          <w:sz w:val="20"/>
          <w:szCs w:val="20"/>
        </w:rPr>
        <w:t>rating system</w:t>
      </w:r>
      <w:r w:rsidR="4276B836" w:rsidRPr="00F0798D">
        <w:rPr>
          <w:sz w:val="20"/>
          <w:szCs w:val="20"/>
        </w:rPr>
        <w:t xml:space="preserve"> </w:t>
      </w:r>
      <w:r w:rsidR="2174CAE9" w:rsidRPr="00F0798D">
        <w:rPr>
          <w:sz w:val="20"/>
          <w:szCs w:val="20"/>
        </w:rPr>
        <w:t xml:space="preserve">(Glickman, </w:t>
      </w:r>
      <w:r w:rsidR="391B018B" w:rsidRPr="00F0798D">
        <w:rPr>
          <w:sz w:val="20"/>
          <w:szCs w:val="20"/>
        </w:rPr>
        <w:t>1995</w:t>
      </w:r>
      <w:r w:rsidR="2174CAE9" w:rsidRPr="00F0798D">
        <w:rPr>
          <w:sz w:val="20"/>
          <w:szCs w:val="20"/>
        </w:rPr>
        <w:t>)</w:t>
      </w:r>
      <w:r w:rsidR="07C434D0" w:rsidRPr="00F0798D">
        <w:rPr>
          <w:sz w:val="20"/>
          <w:szCs w:val="20"/>
        </w:rPr>
        <w:t xml:space="preserve">. </w:t>
      </w:r>
      <w:r w:rsidR="0E2EDF7A" w:rsidRPr="00F0798D">
        <w:rPr>
          <w:sz w:val="20"/>
          <w:szCs w:val="20"/>
        </w:rPr>
        <w:t xml:space="preserve">Players are assigned scores that are updated based off the outcome of </w:t>
      </w:r>
      <w:r w:rsidR="6E10DEAA" w:rsidRPr="00F0798D">
        <w:rPr>
          <w:sz w:val="20"/>
          <w:szCs w:val="20"/>
        </w:rPr>
        <w:t>a</w:t>
      </w:r>
      <w:r w:rsidR="0E2EDF7A" w:rsidRPr="00F0798D">
        <w:rPr>
          <w:sz w:val="20"/>
          <w:szCs w:val="20"/>
        </w:rPr>
        <w:t xml:space="preserve"> </w:t>
      </w:r>
      <w:r w:rsidR="0D10A3BE" w:rsidRPr="00F0798D">
        <w:rPr>
          <w:sz w:val="20"/>
          <w:szCs w:val="20"/>
        </w:rPr>
        <w:t xml:space="preserve">game along with the </w:t>
      </w:r>
      <w:r w:rsidR="33252BB3" w:rsidRPr="00F0798D">
        <w:rPr>
          <w:sz w:val="20"/>
          <w:szCs w:val="20"/>
        </w:rPr>
        <w:t xml:space="preserve">projected chance of </w:t>
      </w:r>
      <w:r w:rsidR="687809EB" w:rsidRPr="00F0798D">
        <w:rPr>
          <w:sz w:val="20"/>
          <w:szCs w:val="20"/>
        </w:rPr>
        <w:t xml:space="preserve">a particular player </w:t>
      </w:r>
      <w:r w:rsidR="33252BB3" w:rsidRPr="00F0798D">
        <w:rPr>
          <w:sz w:val="20"/>
          <w:szCs w:val="20"/>
        </w:rPr>
        <w:t xml:space="preserve">winning </w:t>
      </w:r>
      <w:r w:rsidR="2247F6D1" w:rsidRPr="00F0798D">
        <w:rPr>
          <w:sz w:val="20"/>
          <w:szCs w:val="20"/>
        </w:rPr>
        <w:t xml:space="preserve">that game </w:t>
      </w:r>
      <w:r w:rsidR="33252BB3" w:rsidRPr="00F0798D">
        <w:rPr>
          <w:sz w:val="20"/>
          <w:szCs w:val="20"/>
        </w:rPr>
        <w:t>(</w:t>
      </w:r>
      <w:r w:rsidR="62C251E5" w:rsidRPr="00F0798D">
        <w:rPr>
          <w:sz w:val="20"/>
          <w:szCs w:val="20"/>
        </w:rPr>
        <w:t>Albers</w:t>
      </w:r>
      <w:r w:rsidR="53A2C70D" w:rsidRPr="00F0798D">
        <w:rPr>
          <w:sz w:val="20"/>
          <w:szCs w:val="20"/>
        </w:rPr>
        <w:t xml:space="preserve"> and Vries, </w:t>
      </w:r>
      <w:r w:rsidR="290801FF" w:rsidRPr="00F0798D">
        <w:rPr>
          <w:sz w:val="20"/>
          <w:szCs w:val="20"/>
        </w:rPr>
        <w:t>200</w:t>
      </w:r>
      <w:r w:rsidR="783528A4" w:rsidRPr="00F0798D">
        <w:rPr>
          <w:sz w:val="20"/>
          <w:szCs w:val="20"/>
        </w:rPr>
        <w:t>1</w:t>
      </w:r>
      <w:r w:rsidR="290801FF" w:rsidRPr="00F0798D">
        <w:rPr>
          <w:sz w:val="20"/>
          <w:szCs w:val="20"/>
        </w:rPr>
        <w:t>).</w:t>
      </w:r>
      <w:r w:rsidR="3B74FB42" w:rsidRPr="00F0798D">
        <w:rPr>
          <w:sz w:val="20"/>
          <w:szCs w:val="20"/>
        </w:rPr>
        <w:t xml:space="preserve"> Over the years </w:t>
      </w:r>
      <w:r w:rsidR="77E14B4C" w:rsidRPr="00F0798D">
        <w:rPr>
          <w:sz w:val="20"/>
          <w:szCs w:val="20"/>
        </w:rPr>
        <w:t>variations of Elo were created</w:t>
      </w:r>
      <w:r w:rsidR="4AAAE97C" w:rsidRPr="00F0798D">
        <w:rPr>
          <w:sz w:val="20"/>
          <w:szCs w:val="20"/>
        </w:rPr>
        <w:t xml:space="preserve">, including the </w:t>
      </w:r>
      <w:r w:rsidR="45DC2EC5" w:rsidRPr="00F0798D">
        <w:rPr>
          <w:sz w:val="20"/>
          <w:szCs w:val="20"/>
        </w:rPr>
        <w:t>widely used</w:t>
      </w:r>
      <w:r w:rsidR="526E7F11" w:rsidRPr="00F0798D">
        <w:rPr>
          <w:sz w:val="20"/>
          <w:szCs w:val="20"/>
        </w:rPr>
        <w:t xml:space="preserve"> Glicko</w:t>
      </w:r>
      <w:r w:rsidR="45DC2EC5" w:rsidRPr="00F0798D">
        <w:rPr>
          <w:sz w:val="20"/>
          <w:szCs w:val="20"/>
        </w:rPr>
        <w:t xml:space="preserve"> </w:t>
      </w:r>
      <w:r w:rsidR="7D2FB5B2" w:rsidRPr="00F0798D">
        <w:rPr>
          <w:sz w:val="20"/>
          <w:szCs w:val="20"/>
        </w:rPr>
        <w:t>rating system (</w:t>
      </w:r>
      <w:r w:rsidR="04FE0BCF" w:rsidRPr="00F0798D">
        <w:rPr>
          <w:sz w:val="20"/>
          <w:szCs w:val="20"/>
        </w:rPr>
        <w:t xml:space="preserve">Glickman, </w:t>
      </w:r>
      <w:r w:rsidR="391B018B" w:rsidRPr="00F0798D">
        <w:rPr>
          <w:sz w:val="20"/>
          <w:szCs w:val="20"/>
        </w:rPr>
        <w:t>1995</w:t>
      </w:r>
      <w:r w:rsidR="04FE0BCF" w:rsidRPr="00F0798D">
        <w:rPr>
          <w:sz w:val="20"/>
          <w:szCs w:val="20"/>
        </w:rPr>
        <w:t xml:space="preserve">). </w:t>
      </w:r>
      <w:r w:rsidR="21E95729" w:rsidRPr="00F0798D">
        <w:rPr>
          <w:sz w:val="20"/>
          <w:szCs w:val="20"/>
        </w:rPr>
        <w:t xml:space="preserve">This algorithm </w:t>
      </w:r>
      <w:r w:rsidR="7F77181B" w:rsidRPr="00F0798D">
        <w:rPr>
          <w:sz w:val="20"/>
          <w:szCs w:val="20"/>
        </w:rPr>
        <w:t xml:space="preserve">added an additional parameter </w:t>
      </w:r>
      <w:r w:rsidR="00C83EA6" w:rsidRPr="00D65EC9">
        <w:rPr>
          <w:sz w:val="20"/>
          <w:szCs w:val="20"/>
        </w:rPr>
        <w:t>for the standard deviation of each player</w:t>
      </w:r>
      <w:r w:rsidR="00D65EC9" w:rsidRPr="00D65EC9">
        <w:rPr>
          <w:sz w:val="20"/>
          <w:szCs w:val="20"/>
        </w:rPr>
        <w:t>’</w:t>
      </w:r>
      <w:r w:rsidR="00C83EA6" w:rsidRPr="00D65EC9">
        <w:rPr>
          <w:sz w:val="20"/>
          <w:szCs w:val="20"/>
        </w:rPr>
        <w:t>s score</w:t>
      </w:r>
      <w:r w:rsidR="0BBBDBA1" w:rsidRPr="00F0798D">
        <w:rPr>
          <w:sz w:val="20"/>
          <w:szCs w:val="20"/>
        </w:rPr>
        <w:t>.</w:t>
      </w:r>
      <w:r w:rsidR="7B17F7AB" w:rsidRPr="00F0798D">
        <w:rPr>
          <w:sz w:val="20"/>
          <w:szCs w:val="20"/>
        </w:rPr>
        <w:t xml:space="preserve"> While these algorithms were initially designed for chess, they c</w:t>
      </w:r>
      <w:r w:rsidR="756DBBE5" w:rsidRPr="00F0798D">
        <w:rPr>
          <w:sz w:val="20"/>
          <w:szCs w:val="20"/>
        </w:rPr>
        <w:t xml:space="preserve">an easily be </w:t>
      </w:r>
      <w:r w:rsidR="049F0F8A" w:rsidRPr="00F0798D">
        <w:rPr>
          <w:sz w:val="20"/>
          <w:szCs w:val="20"/>
        </w:rPr>
        <w:t>applied</w:t>
      </w:r>
      <w:r w:rsidR="756DBBE5" w:rsidRPr="00F0798D">
        <w:rPr>
          <w:sz w:val="20"/>
          <w:szCs w:val="20"/>
        </w:rPr>
        <w:t xml:space="preserve"> </w:t>
      </w:r>
      <w:r w:rsidR="210017E1" w:rsidRPr="00F0798D">
        <w:rPr>
          <w:sz w:val="20"/>
          <w:szCs w:val="20"/>
        </w:rPr>
        <w:t xml:space="preserve">to </w:t>
      </w:r>
      <w:bookmarkStart w:id="3" w:name="_Int_6TvBYIT5"/>
      <w:r w:rsidR="526E7F11" w:rsidRPr="00F0798D">
        <w:rPr>
          <w:sz w:val="20"/>
          <w:szCs w:val="20"/>
        </w:rPr>
        <w:t xml:space="preserve">other </w:t>
      </w:r>
      <w:r w:rsidR="756DBBE5" w:rsidRPr="00F0798D">
        <w:rPr>
          <w:sz w:val="20"/>
          <w:szCs w:val="20"/>
        </w:rPr>
        <w:t>one</w:t>
      </w:r>
      <w:bookmarkEnd w:id="3"/>
      <w:r w:rsidR="756DBBE5" w:rsidRPr="00F0798D">
        <w:rPr>
          <w:sz w:val="20"/>
          <w:szCs w:val="20"/>
        </w:rPr>
        <w:t xml:space="preserve"> </w:t>
      </w:r>
      <w:r w:rsidR="005B1F59">
        <w:rPr>
          <w:sz w:val="20"/>
          <w:szCs w:val="20"/>
        </w:rPr>
        <w:t>versus</w:t>
      </w:r>
      <w:r w:rsidR="756DBBE5" w:rsidRPr="00F0798D">
        <w:rPr>
          <w:sz w:val="20"/>
          <w:szCs w:val="20"/>
        </w:rPr>
        <w:t xml:space="preserve"> one player games (e.g., </w:t>
      </w:r>
      <w:r w:rsidR="3DCA7F18" w:rsidRPr="00F0798D">
        <w:rPr>
          <w:sz w:val="20"/>
          <w:szCs w:val="20"/>
        </w:rPr>
        <w:t>Scrabble, table tennis).</w:t>
      </w:r>
      <w:r w:rsidR="08C7E7FE" w:rsidRPr="00F0798D">
        <w:rPr>
          <w:sz w:val="20"/>
          <w:szCs w:val="20"/>
        </w:rPr>
        <w:t xml:space="preserve"> In 2005, Microsoft created the TrueSkill algorithm for ranking players in video games</w:t>
      </w:r>
      <w:r w:rsidR="00262D21">
        <w:rPr>
          <w:sz w:val="20"/>
          <w:szCs w:val="20"/>
        </w:rPr>
        <w:t>,</w:t>
      </w:r>
      <w:r w:rsidR="08C7E7FE" w:rsidRPr="00F0798D">
        <w:rPr>
          <w:sz w:val="20"/>
          <w:szCs w:val="20"/>
        </w:rPr>
        <w:t xml:space="preserve"> which evolved to become an incredibly flexible algorithm that could be applied to most team games </w:t>
      </w:r>
      <w:r w:rsidR="3595035D" w:rsidRPr="00F0798D">
        <w:rPr>
          <w:sz w:val="20"/>
          <w:szCs w:val="20"/>
        </w:rPr>
        <w:t>(Herbrich et al.</w:t>
      </w:r>
      <w:r w:rsidR="05D69F38" w:rsidRPr="00F0798D">
        <w:rPr>
          <w:sz w:val="20"/>
          <w:szCs w:val="20"/>
        </w:rPr>
        <w:t>,</w:t>
      </w:r>
      <w:r w:rsidR="3595035D" w:rsidRPr="00F0798D">
        <w:rPr>
          <w:sz w:val="20"/>
          <w:szCs w:val="20"/>
        </w:rPr>
        <w:t xml:space="preserve"> 2007)</w:t>
      </w:r>
      <w:r w:rsidR="08C7E7FE" w:rsidRPr="00F0798D">
        <w:rPr>
          <w:sz w:val="20"/>
          <w:szCs w:val="20"/>
        </w:rPr>
        <w:t xml:space="preserve">. Originally, this was designed for two </w:t>
      </w:r>
      <w:r w:rsidR="005B1F59">
        <w:rPr>
          <w:sz w:val="20"/>
          <w:szCs w:val="20"/>
        </w:rPr>
        <w:t>versus</w:t>
      </w:r>
      <w:r w:rsidR="08C7E7FE" w:rsidRPr="00F0798D">
        <w:rPr>
          <w:sz w:val="20"/>
          <w:szCs w:val="20"/>
        </w:rPr>
        <w:t xml:space="preserve"> two scenarios but then was extended to include any number of team members. </w:t>
      </w:r>
    </w:p>
    <w:p w14:paraId="65C97647" w14:textId="5EE0ADE0" w:rsidR="003A4FB7" w:rsidRPr="00F0798D" w:rsidRDefault="526E7F11" w:rsidP="00F17BFE">
      <w:pPr>
        <w:ind w:firstLine="230"/>
        <w:rPr>
          <w:sz w:val="20"/>
          <w:szCs w:val="20"/>
        </w:rPr>
      </w:pPr>
      <w:r w:rsidRPr="00F0798D">
        <w:rPr>
          <w:sz w:val="20"/>
          <w:szCs w:val="20"/>
        </w:rPr>
        <w:t xml:space="preserve">While </w:t>
      </w:r>
      <w:r w:rsidR="1A2CE5F1" w:rsidRPr="00F0798D">
        <w:rPr>
          <w:sz w:val="20"/>
          <w:szCs w:val="20"/>
        </w:rPr>
        <w:t xml:space="preserve">these </w:t>
      </w:r>
      <w:r w:rsidRPr="00F0798D">
        <w:rPr>
          <w:sz w:val="20"/>
          <w:szCs w:val="20"/>
        </w:rPr>
        <w:t xml:space="preserve">probabilistic </w:t>
      </w:r>
      <w:r w:rsidR="1A2CE5F1" w:rsidRPr="00F0798D">
        <w:rPr>
          <w:sz w:val="20"/>
          <w:szCs w:val="20"/>
        </w:rPr>
        <w:t>methods</w:t>
      </w:r>
      <w:r w:rsidRPr="00F0798D">
        <w:rPr>
          <w:sz w:val="20"/>
          <w:szCs w:val="20"/>
        </w:rPr>
        <w:t xml:space="preserve"> have </w:t>
      </w:r>
      <w:r w:rsidR="1566A251" w:rsidRPr="00F0798D">
        <w:rPr>
          <w:sz w:val="20"/>
          <w:szCs w:val="20"/>
        </w:rPr>
        <w:t>seen tremendous growth</w:t>
      </w:r>
      <w:r w:rsidRPr="00F0798D">
        <w:rPr>
          <w:sz w:val="20"/>
          <w:szCs w:val="20"/>
        </w:rPr>
        <w:t xml:space="preserve"> in popularity, </w:t>
      </w:r>
      <w:r w:rsidR="24F09449" w:rsidRPr="00F0798D">
        <w:rPr>
          <w:sz w:val="20"/>
          <w:szCs w:val="20"/>
        </w:rPr>
        <w:t>they are</w:t>
      </w:r>
      <w:r w:rsidRPr="00F0798D">
        <w:rPr>
          <w:sz w:val="20"/>
          <w:szCs w:val="20"/>
        </w:rPr>
        <w:t xml:space="preserve"> not yet </w:t>
      </w:r>
      <w:r w:rsidR="62B83EAF" w:rsidRPr="00F0798D">
        <w:rPr>
          <w:sz w:val="20"/>
          <w:szCs w:val="20"/>
        </w:rPr>
        <w:t xml:space="preserve">adopted </w:t>
      </w:r>
      <w:r w:rsidR="4670F011" w:rsidRPr="00F0798D">
        <w:rPr>
          <w:sz w:val="20"/>
          <w:szCs w:val="20"/>
        </w:rPr>
        <w:t>across all competitive landscapes</w:t>
      </w:r>
      <w:r w:rsidRPr="00F0798D">
        <w:rPr>
          <w:sz w:val="20"/>
          <w:szCs w:val="20"/>
        </w:rPr>
        <w:t>. The current</w:t>
      </w:r>
      <w:r w:rsidR="3E994C2F" w:rsidRPr="00F0798D">
        <w:rPr>
          <w:sz w:val="20"/>
          <w:szCs w:val="20"/>
        </w:rPr>
        <w:t xml:space="preserve">, professional </w:t>
      </w:r>
      <w:r w:rsidRPr="00F0798D">
        <w:rPr>
          <w:sz w:val="20"/>
          <w:szCs w:val="20"/>
        </w:rPr>
        <w:t>beach volleyball ranking system</w:t>
      </w:r>
      <w:r w:rsidR="3E994C2F" w:rsidRPr="00F0798D">
        <w:rPr>
          <w:sz w:val="20"/>
          <w:szCs w:val="20"/>
        </w:rPr>
        <w:t>,</w:t>
      </w:r>
      <w:r w:rsidR="3F1A4C25" w:rsidRPr="00F0798D">
        <w:rPr>
          <w:sz w:val="20"/>
          <w:szCs w:val="20"/>
        </w:rPr>
        <w:t xml:space="preserve"> developed by the</w:t>
      </w:r>
      <w:r w:rsidR="71ECDEC6" w:rsidRPr="00F0798D">
        <w:rPr>
          <w:sz w:val="20"/>
          <w:szCs w:val="20"/>
        </w:rPr>
        <w:t xml:space="preserve"> FIVB</w:t>
      </w:r>
      <w:r w:rsidR="3F1A4C25" w:rsidRPr="00F0798D">
        <w:rPr>
          <w:sz w:val="20"/>
          <w:szCs w:val="20"/>
        </w:rPr>
        <w:t xml:space="preserve">, </w:t>
      </w:r>
      <w:r w:rsidR="60F6BEED" w:rsidRPr="00F0798D">
        <w:rPr>
          <w:sz w:val="20"/>
          <w:szCs w:val="20"/>
        </w:rPr>
        <w:t>sums</w:t>
      </w:r>
      <w:r w:rsidRPr="00F0798D">
        <w:rPr>
          <w:sz w:val="20"/>
          <w:szCs w:val="20"/>
        </w:rPr>
        <w:t xml:space="preserve"> points collected over the most recent year</w:t>
      </w:r>
      <w:r w:rsidR="3F1A4C25" w:rsidRPr="00F0798D">
        <w:rPr>
          <w:sz w:val="20"/>
          <w:szCs w:val="20"/>
        </w:rPr>
        <w:t xml:space="preserve"> per player</w:t>
      </w:r>
      <w:r w:rsidR="3A5E06AC" w:rsidRPr="00F0798D">
        <w:rPr>
          <w:sz w:val="20"/>
          <w:szCs w:val="20"/>
        </w:rPr>
        <w:t xml:space="preserve"> </w:t>
      </w:r>
      <w:r w:rsidR="399F0924" w:rsidRPr="00F0798D">
        <w:rPr>
          <w:sz w:val="20"/>
          <w:szCs w:val="20"/>
        </w:rPr>
        <w:t>(Glickman et al.</w:t>
      </w:r>
      <w:r w:rsidR="05D69F38" w:rsidRPr="00F0798D">
        <w:rPr>
          <w:sz w:val="20"/>
          <w:szCs w:val="20"/>
        </w:rPr>
        <w:t xml:space="preserve">, </w:t>
      </w:r>
      <w:r w:rsidR="2FEDA4E3" w:rsidRPr="00F0798D">
        <w:rPr>
          <w:sz w:val="20"/>
          <w:szCs w:val="20"/>
        </w:rPr>
        <w:t>2018</w:t>
      </w:r>
      <w:r w:rsidR="05D69F38" w:rsidRPr="00F0798D">
        <w:rPr>
          <w:sz w:val="20"/>
          <w:szCs w:val="20"/>
        </w:rPr>
        <w:t>)</w:t>
      </w:r>
      <w:r w:rsidRPr="00F0798D">
        <w:rPr>
          <w:sz w:val="20"/>
          <w:szCs w:val="20"/>
        </w:rPr>
        <w:t xml:space="preserve">. Players are awarded more points for placing higher in tournaments, and bonus weights are applied to larger-scale tournaments. </w:t>
      </w:r>
      <w:r w:rsidR="46A08690" w:rsidRPr="00F0798D">
        <w:rPr>
          <w:sz w:val="20"/>
          <w:szCs w:val="20"/>
        </w:rPr>
        <w:t>However, a player cannot lose points f</w:t>
      </w:r>
      <w:r w:rsidR="19C0F13E" w:rsidRPr="00F0798D">
        <w:rPr>
          <w:sz w:val="20"/>
          <w:szCs w:val="20"/>
        </w:rPr>
        <w:t xml:space="preserve">rom a </w:t>
      </w:r>
      <w:r w:rsidR="46A08690" w:rsidRPr="00F0798D">
        <w:rPr>
          <w:sz w:val="20"/>
          <w:szCs w:val="20"/>
        </w:rPr>
        <w:t>poor performance</w:t>
      </w:r>
      <w:r w:rsidR="19C0F13E" w:rsidRPr="00F0798D">
        <w:rPr>
          <w:sz w:val="20"/>
          <w:szCs w:val="20"/>
        </w:rPr>
        <w:t xml:space="preserve">. </w:t>
      </w:r>
      <w:r w:rsidRPr="00F0798D">
        <w:rPr>
          <w:sz w:val="20"/>
          <w:szCs w:val="20"/>
        </w:rPr>
        <w:t>Glickman, Hennessey, and Bent conducted a study testing the predictive power of FIVB against four probabilistic models (</w:t>
      </w:r>
      <w:r w:rsidR="26A5F65F" w:rsidRPr="00F0798D">
        <w:rPr>
          <w:sz w:val="20"/>
          <w:szCs w:val="20"/>
        </w:rPr>
        <w:t>i.e.,</w:t>
      </w:r>
      <w:r w:rsidRPr="00F0798D">
        <w:rPr>
          <w:sz w:val="20"/>
          <w:szCs w:val="20"/>
        </w:rPr>
        <w:t xml:space="preserve"> Elo, Glicko, Glicko-2, and Stephenson). They found that FIVB generated the worst misclassification rate for match outcomes at 35%. The Stephenson model performed the best with a 31% misclassification rate </w:t>
      </w:r>
      <w:r w:rsidR="1F0C5E45" w:rsidRPr="00F0798D">
        <w:rPr>
          <w:sz w:val="20"/>
          <w:szCs w:val="20"/>
        </w:rPr>
        <w:t>(Glickman et al., 2018).</w:t>
      </w:r>
    </w:p>
    <w:p w14:paraId="7F66B210" w14:textId="6777238C" w:rsidR="000D2626" w:rsidRPr="00F0798D" w:rsidRDefault="003A4FB7" w:rsidP="00DE0557">
      <w:pPr>
        <w:ind w:firstLine="230"/>
        <w:rPr>
          <w:sz w:val="20"/>
          <w:szCs w:val="20"/>
        </w:rPr>
      </w:pPr>
      <w:r w:rsidRPr="00F0798D">
        <w:rPr>
          <w:sz w:val="20"/>
          <w:szCs w:val="20"/>
        </w:rPr>
        <w:t>Many other beach volleyball leagues structured their ranking system in a similar format to FIVB. Association of Volleyball Professionals (AVP) is an association that focuses on United States professional beach volleyball competitions</w:t>
      </w:r>
      <w:r w:rsidR="00636DEA" w:rsidRPr="00F0798D">
        <w:rPr>
          <w:sz w:val="20"/>
          <w:szCs w:val="20"/>
        </w:rPr>
        <w:t xml:space="preserve"> </w:t>
      </w:r>
      <w:r w:rsidR="0018484A" w:rsidRPr="00F0798D">
        <w:rPr>
          <w:sz w:val="20"/>
          <w:szCs w:val="20"/>
        </w:rPr>
        <w:t>(AVP, 2021)</w:t>
      </w:r>
      <w:r w:rsidRPr="00F0798D">
        <w:rPr>
          <w:sz w:val="20"/>
          <w:szCs w:val="20"/>
        </w:rPr>
        <w:t xml:space="preserve">. Similar to FIVB, they also use a cumulative summation system in which they typically analyze player performance based on their best five results from the last 365 </w:t>
      </w:r>
      <w:r w:rsidRPr="00F0798D">
        <w:rPr>
          <w:sz w:val="20"/>
          <w:szCs w:val="20"/>
        </w:rPr>
        <w:lastRenderedPageBreak/>
        <w:t>days</w:t>
      </w:r>
      <w:r w:rsidR="00E81CB9" w:rsidRPr="00F0798D">
        <w:rPr>
          <w:sz w:val="20"/>
          <w:szCs w:val="20"/>
        </w:rPr>
        <w:t xml:space="preserve"> </w:t>
      </w:r>
      <w:r w:rsidR="00E85B06" w:rsidRPr="00F0798D">
        <w:rPr>
          <w:sz w:val="20"/>
          <w:szCs w:val="20"/>
        </w:rPr>
        <w:t>(</w:t>
      </w:r>
      <w:r w:rsidR="006D0BAD" w:rsidRPr="00F0798D">
        <w:rPr>
          <w:sz w:val="20"/>
          <w:szCs w:val="20"/>
        </w:rPr>
        <w:t>AVP, 2021</w:t>
      </w:r>
      <w:r w:rsidR="00A01363" w:rsidRPr="00F0798D">
        <w:rPr>
          <w:sz w:val="20"/>
          <w:szCs w:val="20"/>
        </w:rPr>
        <w:t>;</w:t>
      </w:r>
      <w:r w:rsidR="006D0BAD" w:rsidRPr="00F0798D">
        <w:rPr>
          <w:sz w:val="20"/>
          <w:szCs w:val="20"/>
        </w:rPr>
        <w:t xml:space="preserve"> </w:t>
      </w:r>
      <w:r w:rsidR="00E85B06" w:rsidRPr="00F0798D">
        <w:rPr>
          <w:sz w:val="20"/>
          <w:szCs w:val="20"/>
        </w:rPr>
        <w:t>Glickman et al., 2018</w:t>
      </w:r>
      <w:r w:rsidR="0018484A" w:rsidRPr="00F0798D">
        <w:rPr>
          <w:sz w:val="20"/>
          <w:szCs w:val="20"/>
        </w:rPr>
        <w:t>)</w:t>
      </w:r>
      <w:r w:rsidRPr="00F0798D">
        <w:rPr>
          <w:sz w:val="20"/>
          <w:szCs w:val="20"/>
        </w:rPr>
        <w:t xml:space="preserve">. Tournaments with more </w:t>
      </w:r>
      <w:r w:rsidR="00DF024A" w:rsidRPr="00F0798D">
        <w:rPr>
          <w:sz w:val="20"/>
          <w:szCs w:val="20"/>
        </w:rPr>
        <w:t>competitors</w:t>
      </w:r>
      <w:r w:rsidRPr="00F0798D">
        <w:rPr>
          <w:sz w:val="20"/>
          <w:szCs w:val="20"/>
        </w:rPr>
        <w:t xml:space="preserve"> also have a higher ceiling for </w:t>
      </w:r>
      <w:r w:rsidR="00DF024A" w:rsidRPr="00F0798D">
        <w:rPr>
          <w:sz w:val="20"/>
          <w:szCs w:val="20"/>
        </w:rPr>
        <w:t xml:space="preserve">potential </w:t>
      </w:r>
      <w:r w:rsidRPr="00F0798D">
        <w:rPr>
          <w:sz w:val="20"/>
          <w:szCs w:val="20"/>
        </w:rPr>
        <w:t xml:space="preserve">points </w:t>
      </w:r>
      <w:r w:rsidR="00DF024A" w:rsidRPr="00F0798D">
        <w:rPr>
          <w:sz w:val="20"/>
          <w:szCs w:val="20"/>
        </w:rPr>
        <w:t>earned</w:t>
      </w:r>
      <w:r w:rsidRPr="00F0798D">
        <w:rPr>
          <w:sz w:val="20"/>
          <w:szCs w:val="20"/>
        </w:rPr>
        <w:t xml:space="preserve">. Volleyball Life is a similar association to AVP that manages beach volleyball tournaments for kids and young adults. Their </w:t>
      </w:r>
      <w:r w:rsidR="0090525C" w:rsidRPr="00F0798D">
        <w:rPr>
          <w:sz w:val="20"/>
          <w:szCs w:val="20"/>
        </w:rPr>
        <w:t>Amateur Athletic Union (</w:t>
      </w:r>
      <w:r w:rsidRPr="00F0798D">
        <w:rPr>
          <w:sz w:val="20"/>
          <w:szCs w:val="20"/>
        </w:rPr>
        <w:t>AAU</w:t>
      </w:r>
      <w:r w:rsidR="0090525C" w:rsidRPr="00F0798D">
        <w:rPr>
          <w:sz w:val="20"/>
          <w:szCs w:val="20"/>
        </w:rPr>
        <w:t>)</w:t>
      </w:r>
      <w:r w:rsidRPr="00F0798D">
        <w:rPr>
          <w:sz w:val="20"/>
          <w:szCs w:val="20"/>
        </w:rPr>
        <w:t xml:space="preserve"> point system totals player points from all competitions from the past 365 days. The higher someone places, as well as the more prestigious the event, the more points awarded.</w:t>
      </w:r>
    </w:p>
    <w:p w14:paraId="5CB05A4E" w14:textId="5F752816" w:rsidR="00972331" w:rsidRPr="00F0798D" w:rsidRDefault="009862B2" w:rsidP="002D511E">
      <w:pPr>
        <w:pStyle w:val="p1a"/>
        <w:spacing w:before="440" w:after="220"/>
        <w:rPr>
          <w:b/>
        </w:rPr>
      </w:pPr>
      <w:r w:rsidRPr="00F0798D">
        <w:rPr>
          <w:b/>
          <w:bCs/>
        </w:rPr>
        <w:t xml:space="preserve">2.2 </w:t>
      </w:r>
      <w:r w:rsidR="00DE0557" w:rsidRPr="00F0798D">
        <w:rPr>
          <w:b/>
          <w:bCs/>
        </w:rPr>
        <w:t xml:space="preserve">  </w:t>
      </w:r>
      <w:r w:rsidRPr="00F0798D">
        <w:rPr>
          <w:b/>
          <w:bCs/>
        </w:rPr>
        <w:t>Algorithm Advancements</w:t>
      </w:r>
    </w:p>
    <w:p w14:paraId="460C32F8" w14:textId="4ECF2A48" w:rsidR="00D41F32" w:rsidRPr="00F0798D" w:rsidRDefault="00CC2B70" w:rsidP="00964844">
      <w:pPr>
        <w:ind w:firstLine="230"/>
        <w:rPr>
          <w:sz w:val="20"/>
          <w:szCs w:val="20"/>
        </w:rPr>
      </w:pPr>
      <w:r w:rsidRPr="00F0798D">
        <w:rPr>
          <w:sz w:val="20"/>
          <w:szCs w:val="20"/>
        </w:rPr>
        <w:t xml:space="preserve">While FIVB </w:t>
      </w:r>
      <w:r w:rsidR="006520D7" w:rsidRPr="00F0798D">
        <w:rPr>
          <w:sz w:val="20"/>
          <w:szCs w:val="20"/>
        </w:rPr>
        <w:t>performed worse than each probabilistic model</w:t>
      </w:r>
      <w:r w:rsidRPr="00F0798D">
        <w:rPr>
          <w:sz w:val="20"/>
          <w:szCs w:val="20"/>
        </w:rPr>
        <w:t xml:space="preserve">, </w:t>
      </w:r>
      <w:r w:rsidR="005E6896" w:rsidRPr="00F0798D">
        <w:rPr>
          <w:sz w:val="20"/>
          <w:szCs w:val="20"/>
        </w:rPr>
        <w:t xml:space="preserve">it still </w:t>
      </w:r>
      <w:r w:rsidR="00427E25" w:rsidRPr="00F0798D">
        <w:rPr>
          <w:sz w:val="20"/>
          <w:szCs w:val="20"/>
        </w:rPr>
        <w:t>provided</w:t>
      </w:r>
      <w:r w:rsidR="005E6896" w:rsidRPr="00F0798D">
        <w:rPr>
          <w:sz w:val="20"/>
          <w:szCs w:val="20"/>
        </w:rPr>
        <w:t xml:space="preserve"> </w:t>
      </w:r>
      <w:r w:rsidR="00073C10" w:rsidRPr="00F0798D">
        <w:rPr>
          <w:sz w:val="20"/>
          <w:szCs w:val="20"/>
        </w:rPr>
        <w:t>a</w:t>
      </w:r>
      <w:r w:rsidR="005E6896" w:rsidRPr="00F0798D">
        <w:rPr>
          <w:sz w:val="20"/>
          <w:szCs w:val="20"/>
        </w:rPr>
        <w:t xml:space="preserve"> unique advantage. Specifically, </w:t>
      </w:r>
      <w:r w:rsidRPr="00F0798D">
        <w:rPr>
          <w:sz w:val="20"/>
          <w:szCs w:val="20"/>
        </w:rPr>
        <w:t xml:space="preserve">tournament prestige </w:t>
      </w:r>
      <w:r w:rsidR="00145D78" w:rsidRPr="00F0798D">
        <w:rPr>
          <w:sz w:val="20"/>
          <w:szCs w:val="20"/>
        </w:rPr>
        <w:t>is</w:t>
      </w:r>
      <w:r w:rsidRPr="00F0798D">
        <w:rPr>
          <w:sz w:val="20"/>
          <w:szCs w:val="20"/>
        </w:rPr>
        <w:t xml:space="preserve"> built directly into the </w:t>
      </w:r>
      <w:r w:rsidR="00145D78" w:rsidRPr="00F0798D">
        <w:rPr>
          <w:sz w:val="20"/>
          <w:szCs w:val="20"/>
        </w:rPr>
        <w:t>formula</w:t>
      </w:r>
      <w:r w:rsidRPr="00F0798D">
        <w:rPr>
          <w:sz w:val="20"/>
          <w:szCs w:val="20"/>
        </w:rPr>
        <w:t xml:space="preserve"> by using </w:t>
      </w:r>
      <w:r w:rsidR="00B34532" w:rsidRPr="00F0798D">
        <w:rPr>
          <w:sz w:val="20"/>
          <w:szCs w:val="20"/>
        </w:rPr>
        <w:t xml:space="preserve">a </w:t>
      </w:r>
      <w:r w:rsidRPr="00F0798D">
        <w:rPr>
          <w:sz w:val="20"/>
          <w:szCs w:val="20"/>
        </w:rPr>
        <w:t xml:space="preserve">weighting </w:t>
      </w:r>
      <w:r w:rsidR="00B34532" w:rsidRPr="00F0798D">
        <w:rPr>
          <w:sz w:val="20"/>
          <w:szCs w:val="20"/>
        </w:rPr>
        <w:t>criterion</w:t>
      </w:r>
      <w:r w:rsidR="00073C10" w:rsidRPr="00F0798D">
        <w:rPr>
          <w:sz w:val="20"/>
          <w:szCs w:val="20"/>
        </w:rPr>
        <w:t xml:space="preserve"> </w:t>
      </w:r>
      <w:r w:rsidR="00166A70" w:rsidRPr="00F0798D">
        <w:rPr>
          <w:sz w:val="20"/>
          <w:szCs w:val="20"/>
        </w:rPr>
        <w:t>(Glickman et al., 2018).</w:t>
      </w:r>
      <w:r w:rsidRPr="00F0798D">
        <w:rPr>
          <w:sz w:val="20"/>
          <w:szCs w:val="20"/>
        </w:rPr>
        <w:t xml:space="preserve"> </w:t>
      </w:r>
      <w:r w:rsidR="005B6C27" w:rsidRPr="00F0798D">
        <w:rPr>
          <w:sz w:val="20"/>
          <w:szCs w:val="20"/>
        </w:rPr>
        <w:t>P</w:t>
      </w:r>
      <w:r w:rsidRPr="00F0798D">
        <w:rPr>
          <w:sz w:val="20"/>
          <w:szCs w:val="20"/>
        </w:rPr>
        <w:t>restigious events are inherently a larger focus for players and spectators</w:t>
      </w:r>
      <w:r w:rsidR="006A3109" w:rsidRPr="00F0798D">
        <w:rPr>
          <w:sz w:val="20"/>
          <w:szCs w:val="20"/>
        </w:rPr>
        <w:t xml:space="preserve">, and these are reflected in the </w:t>
      </w:r>
      <w:r w:rsidR="00D902DF" w:rsidRPr="00F0798D">
        <w:rPr>
          <w:sz w:val="20"/>
          <w:szCs w:val="20"/>
        </w:rPr>
        <w:t xml:space="preserve">number of potential </w:t>
      </w:r>
      <w:r w:rsidR="006A3109" w:rsidRPr="00F0798D">
        <w:rPr>
          <w:sz w:val="20"/>
          <w:szCs w:val="20"/>
        </w:rPr>
        <w:t>points awarded</w:t>
      </w:r>
      <w:r w:rsidR="009F014C" w:rsidRPr="00F0798D">
        <w:rPr>
          <w:sz w:val="20"/>
          <w:szCs w:val="20"/>
        </w:rPr>
        <w:t xml:space="preserve"> in the FIVB system</w:t>
      </w:r>
      <w:r w:rsidRPr="00F0798D">
        <w:rPr>
          <w:sz w:val="20"/>
          <w:szCs w:val="20"/>
        </w:rPr>
        <w:t>.</w:t>
      </w:r>
      <w:r w:rsidR="009F014C" w:rsidRPr="00F0798D">
        <w:rPr>
          <w:sz w:val="20"/>
          <w:szCs w:val="20"/>
        </w:rPr>
        <w:t xml:space="preserve"> T</w:t>
      </w:r>
      <w:r w:rsidR="00073C10" w:rsidRPr="00F0798D">
        <w:rPr>
          <w:sz w:val="20"/>
          <w:szCs w:val="20"/>
        </w:rPr>
        <w:t>he probabilistic</w:t>
      </w:r>
      <w:r w:rsidRPr="00F0798D">
        <w:rPr>
          <w:sz w:val="20"/>
          <w:szCs w:val="20"/>
        </w:rPr>
        <w:t xml:space="preserve"> models do not discriminate between the perceived importance of tournaments.</w:t>
      </w:r>
      <w:r w:rsidR="00727A81" w:rsidRPr="00F0798D">
        <w:rPr>
          <w:sz w:val="20"/>
          <w:szCs w:val="20"/>
        </w:rPr>
        <w:t xml:space="preserve"> </w:t>
      </w:r>
      <w:r w:rsidR="00C65694" w:rsidRPr="00F0798D">
        <w:rPr>
          <w:sz w:val="20"/>
          <w:szCs w:val="20"/>
        </w:rPr>
        <w:t xml:space="preserve">There </w:t>
      </w:r>
      <w:r w:rsidR="001D7563" w:rsidRPr="00F0798D">
        <w:rPr>
          <w:sz w:val="20"/>
          <w:szCs w:val="20"/>
        </w:rPr>
        <w:t>has</w:t>
      </w:r>
      <w:r w:rsidR="00C65694" w:rsidRPr="00F0798D">
        <w:rPr>
          <w:sz w:val="20"/>
          <w:szCs w:val="20"/>
        </w:rPr>
        <w:t xml:space="preserve"> been </w:t>
      </w:r>
      <w:r w:rsidR="00EE7D34" w:rsidRPr="00F0798D">
        <w:rPr>
          <w:sz w:val="20"/>
          <w:szCs w:val="20"/>
        </w:rPr>
        <w:t xml:space="preserve">only a </w:t>
      </w:r>
      <w:r w:rsidR="00833321" w:rsidRPr="00F0798D">
        <w:rPr>
          <w:sz w:val="20"/>
          <w:szCs w:val="20"/>
        </w:rPr>
        <w:t>small collection of</w:t>
      </w:r>
      <w:r w:rsidR="00EE7D34" w:rsidRPr="00F0798D">
        <w:rPr>
          <w:sz w:val="20"/>
          <w:szCs w:val="20"/>
        </w:rPr>
        <w:t xml:space="preserve"> </w:t>
      </w:r>
      <w:r w:rsidR="00604481" w:rsidRPr="00F0798D">
        <w:rPr>
          <w:sz w:val="20"/>
          <w:szCs w:val="20"/>
        </w:rPr>
        <w:t>studies</w:t>
      </w:r>
      <w:r w:rsidR="00EE7D34" w:rsidRPr="00F0798D">
        <w:rPr>
          <w:sz w:val="20"/>
          <w:szCs w:val="20"/>
        </w:rPr>
        <w:t xml:space="preserve"> </w:t>
      </w:r>
      <w:r w:rsidR="00604481" w:rsidRPr="00F0798D">
        <w:rPr>
          <w:sz w:val="20"/>
          <w:szCs w:val="20"/>
        </w:rPr>
        <w:t>that explored</w:t>
      </w:r>
      <w:r w:rsidR="00EE7D34" w:rsidRPr="00F0798D">
        <w:rPr>
          <w:sz w:val="20"/>
          <w:szCs w:val="20"/>
        </w:rPr>
        <w:t xml:space="preserve"> probabilistic model</w:t>
      </w:r>
      <w:r w:rsidR="002258A2" w:rsidRPr="00F0798D">
        <w:rPr>
          <w:sz w:val="20"/>
          <w:szCs w:val="20"/>
        </w:rPr>
        <w:t>s</w:t>
      </w:r>
      <w:r w:rsidR="00EE7D34" w:rsidRPr="00F0798D">
        <w:rPr>
          <w:sz w:val="20"/>
          <w:szCs w:val="20"/>
        </w:rPr>
        <w:t xml:space="preserve"> </w:t>
      </w:r>
      <w:r w:rsidR="00604481" w:rsidRPr="00F0798D">
        <w:rPr>
          <w:sz w:val="20"/>
          <w:szCs w:val="20"/>
        </w:rPr>
        <w:t>accounting</w:t>
      </w:r>
      <w:r w:rsidR="00EE7D34" w:rsidRPr="00F0798D">
        <w:rPr>
          <w:sz w:val="20"/>
          <w:szCs w:val="20"/>
        </w:rPr>
        <w:t xml:space="preserve"> for tournament prestige.</w:t>
      </w:r>
      <w:r w:rsidR="00644B84" w:rsidRPr="00F0798D">
        <w:rPr>
          <w:sz w:val="20"/>
          <w:szCs w:val="20"/>
        </w:rPr>
        <w:t xml:space="preserve"> </w:t>
      </w:r>
      <w:r w:rsidR="00FE0753" w:rsidRPr="00F0798D">
        <w:rPr>
          <w:sz w:val="20"/>
          <w:szCs w:val="20"/>
        </w:rPr>
        <w:t xml:space="preserve">Beumer </w:t>
      </w:r>
      <w:r w:rsidR="0024329A" w:rsidRPr="00F0798D">
        <w:rPr>
          <w:sz w:val="20"/>
          <w:szCs w:val="20"/>
        </w:rPr>
        <w:t>(2021)</w:t>
      </w:r>
      <w:r w:rsidR="00FE0753" w:rsidRPr="00F0798D">
        <w:rPr>
          <w:sz w:val="20"/>
          <w:szCs w:val="20"/>
        </w:rPr>
        <w:t xml:space="preserve"> analyzed </w:t>
      </w:r>
      <w:r w:rsidR="00644B84" w:rsidRPr="00F0798D">
        <w:rPr>
          <w:sz w:val="20"/>
          <w:szCs w:val="20"/>
        </w:rPr>
        <w:t xml:space="preserve">Judo competitions using </w:t>
      </w:r>
      <w:r w:rsidR="00434505" w:rsidRPr="00F0798D">
        <w:rPr>
          <w:sz w:val="20"/>
          <w:szCs w:val="20"/>
        </w:rPr>
        <w:t xml:space="preserve">the default Elo algorithm against two variants </w:t>
      </w:r>
      <w:r w:rsidR="00072A20" w:rsidRPr="00F0798D">
        <w:rPr>
          <w:sz w:val="20"/>
          <w:szCs w:val="20"/>
        </w:rPr>
        <w:t>with</w:t>
      </w:r>
      <w:r w:rsidR="004950C3" w:rsidRPr="00F0798D">
        <w:rPr>
          <w:sz w:val="20"/>
          <w:szCs w:val="20"/>
        </w:rPr>
        <w:t xml:space="preserve"> a</w:t>
      </w:r>
      <w:r w:rsidR="00E86929" w:rsidRPr="00F0798D">
        <w:rPr>
          <w:sz w:val="20"/>
          <w:szCs w:val="20"/>
        </w:rPr>
        <w:t xml:space="preserve"> larger </w:t>
      </w:r>
      <w:r w:rsidR="00115ACF" w:rsidRPr="00F0798D">
        <w:rPr>
          <w:sz w:val="20"/>
          <w:szCs w:val="20"/>
        </w:rPr>
        <w:t xml:space="preserve">K-factor for </w:t>
      </w:r>
      <w:r w:rsidR="006245A5" w:rsidRPr="00F0798D">
        <w:rPr>
          <w:sz w:val="20"/>
          <w:szCs w:val="20"/>
        </w:rPr>
        <w:t>mo</w:t>
      </w:r>
      <w:r w:rsidR="008C016B" w:rsidRPr="00F0798D">
        <w:rPr>
          <w:sz w:val="20"/>
          <w:szCs w:val="20"/>
        </w:rPr>
        <w:t xml:space="preserve">re prestigious tournaments or for </w:t>
      </w:r>
      <w:r w:rsidR="00F030B9" w:rsidRPr="00F0798D">
        <w:rPr>
          <w:sz w:val="20"/>
          <w:szCs w:val="20"/>
        </w:rPr>
        <w:t xml:space="preserve">later rounds within a tournament. </w:t>
      </w:r>
      <w:r w:rsidR="00732B3B" w:rsidRPr="00F0798D">
        <w:rPr>
          <w:sz w:val="20"/>
          <w:szCs w:val="20"/>
        </w:rPr>
        <w:t xml:space="preserve">The K-factor in Elo determines the </w:t>
      </w:r>
      <w:r w:rsidR="0053741C" w:rsidRPr="00F0798D">
        <w:rPr>
          <w:sz w:val="20"/>
          <w:szCs w:val="20"/>
        </w:rPr>
        <w:t xml:space="preserve">speed at which a </w:t>
      </w:r>
      <w:r w:rsidR="00A40BF4" w:rsidRPr="00F0798D">
        <w:rPr>
          <w:sz w:val="20"/>
          <w:szCs w:val="20"/>
        </w:rPr>
        <w:t>player’s rating can rise or fall</w:t>
      </w:r>
      <w:r w:rsidR="00321A16" w:rsidRPr="00F0798D">
        <w:rPr>
          <w:sz w:val="20"/>
          <w:szCs w:val="20"/>
        </w:rPr>
        <w:t xml:space="preserve">, so </w:t>
      </w:r>
      <w:r w:rsidR="00A22DCA" w:rsidRPr="00F0798D">
        <w:rPr>
          <w:sz w:val="20"/>
          <w:szCs w:val="20"/>
        </w:rPr>
        <w:t xml:space="preserve">the larger this parameter, the greater a player’s score </w:t>
      </w:r>
      <w:r w:rsidR="000009F1" w:rsidRPr="00F0798D">
        <w:rPr>
          <w:sz w:val="20"/>
          <w:szCs w:val="20"/>
        </w:rPr>
        <w:t>will</w:t>
      </w:r>
      <w:r w:rsidR="00A22DCA" w:rsidRPr="00F0798D">
        <w:rPr>
          <w:sz w:val="20"/>
          <w:szCs w:val="20"/>
        </w:rPr>
        <w:t xml:space="preserve"> adjust after a match</w:t>
      </w:r>
      <w:r w:rsidR="00352B76" w:rsidRPr="00F0798D">
        <w:rPr>
          <w:sz w:val="20"/>
          <w:szCs w:val="20"/>
        </w:rPr>
        <w:t xml:space="preserve"> (Albers and Vries, 200</w:t>
      </w:r>
      <w:r w:rsidR="00B25F07" w:rsidRPr="00F0798D">
        <w:rPr>
          <w:sz w:val="20"/>
          <w:szCs w:val="20"/>
        </w:rPr>
        <w:t>1</w:t>
      </w:r>
      <w:r w:rsidR="00352B76" w:rsidRPr="00F0798D">
        <w:rPr>
          <w:sz w:val="20"/>
          <w:szCs w:val="20"/>
        </w:rPr>
        <w:t>)</w:t>
      </w:r>
      <w:r w:rsidR="00A22DCA" w:rsidRPr="00F0798D">
        <w:rPr>
          <w:sz w:val="20"/>
          <w:szCs w:val="20"/>
        </w:rPr>
        <w:t>.</w:t>
      </w:r>
      <w:r w:rsidR="000009F1" w:rsidRPr="00F0798D">
        <w:rPr>
          <w:sz w:val="20"/>
          <w:szCs w:val="20"/>
        </w:rPr>
        <w:t xml:space="preserve"> </w:t>
      </w:r>
      <w:r w:rsidR="0046064F" w:rsidRPr="00F0798D">
        <w:rPr>
          <w:sz w:val="20"/>
          <w:szCs w:val="20"/>
        </w:rPr>
        <w:t>Between</w:t>
      </w:r>
      <w:r w:rsidR="00156F58" w:rsidRPr="00F0798D">
        <w:rPr>
          <w:sz w:val="20"/>
          <w:szCs w:val="20"/>
        </w:rPr>
        <w:t xml:space="preserve"> the </w:t>
      </w:r>
      <w:r w:rsidR="00825340" w:rsidRPr="00F0798D">
        <w:rPr>
          <w:sz w:val="20"/>
          <w:szCs w:val="20"/>
        </w:rPr>
        <w:t>baseline and two</w:t>
      </w:r>
      <w:r w:rsidR="00156F58" w:rsidRPr="00F0798D">
        <w:rPr>
          <w:sz w:val="20"/>
          <w:szCs w:val="20"/>
        </w:rPr>
        <w:t xml:space="preserve"> variants, players finished </w:t>
      </w:r>
      <w:r w:rsidR="00A74632" w:rsidRPr="00F0798D">
        <w:rPr>
          <w:sz w:val="20"/>
          <w:szCs w:val="20"/>
        </w:rPr>
        <w:t xml:space="preserve">with significantly different </w:t>
      </w:r>
      <w:r w:rsidR="00897748" w:rsidRPr="00F0798D">
        <w:rPr>
          <w:sz w:val="20"/>
          <w:szCs w:val="20"/>
        </w:rPr>
        <w:t xml:space="preserve">ratings. </w:t>
      </w:r>
      <w:r w:rsidR="007D5958" w:rsidRPr="00F0798D">
        <w:rPr>
          <w:sz w:val="20"/>
          <w:szCs w:val="20"/>
        </w:rPr>
        <w:t xml:space="preserve">The exact effects </w:t>
      </w:r>
      <w:r w:rsidR="008C73B0" w:rsidRPr="00F0798D">
        <w:rPr>
          <w:sz w:val="20"/>
          <w:szCs w:val="20"/>
        </w:rPr>
        <w:t>that</w:t>
      </w:r>
      <w:r w:rsidR="007D5958" w:rsidRPr="00F0798D">
        <w:rPr>
          <w:sz w:val="20"/>
          <w:szCs w:val="20"/>
        </w:rPr>
        <w:t xml:space="preserve"> </w:t>
      </w:r>
      <w:r w:rsidR="00A82349" w:rsidRPr="00F0798D">
        <w:rPr>
          <w:sz w:val="20"/>
          <w:szCs w:val="20"/>
        </w:rPr>
        <w:t xml:space="preserve">these </w:t>
      </w:r>
      <w:r w:rsidR="008C73B0" w:rsidRPr="00F0798D">
        <w:rPr>
          <w:sz w:val="20"/>
          <w:szCs w:val="20"/>
        </w:rPr>
        <w:t xml:space="preserve">methods had on </w:t>
      </w:r>
      <w:r w:rsidR="006C3AC7" w:rsidRPr="00F0798D">
        <w:rPr>
          <w:sz w:val="20"/>
          <w:szCs w:val="20"/>
        </w:rPr>
        <w:t xml:space="preserve">the rating of an individual athlete was still unclear, however. </w:t>
      </w:r>
      <w:r w:rsidR="009E211A" w:rsidRPr="00F0798D">
        <w:rPr>
          <w:sz w:val="20"/>
          <w:szCs w:val="20"/>
        </w:rPr>
        <w:t xml:space="preserve">In </w:t>
      </w:r>
      <w:r w:rsidR="003E5213" w:rsidRPr="00F0798D">
        <w:rPr>
          <w:sz w:val="20"/>
          <w:szCs w:val="20"/>
        </w:rPr>
        <w:t>various</w:t>
      </w:r>
      <w:r w:rsidR="009E211A" w:rsidRPr="00F0798D">
        <w:rPr>
          <w:sz w:val="20"/>
          <w:szCs w:val="20"/>
        </w:rPr>
        <w:t xml:space="preserve"> situations</w:t>
      </w:r>
      <w:r w:rsidR="00A3318C" w:rsidRPr="00F0798D">
        <w:rPr>
          <w:sz w:val="20"/>
          <w:szCs w:val="20"/>
        </w:rPr>
        <w:t xml:space="preserve">, </w:t>
      </w:r>
      <w:r w:rsidR="004233ED" w:rsidRPr="00F0798D">
        <w:rPr>
          <w:sz w:val="20"/>
          <w:szCs w:val="20"/>
        </w:rPr>
        <w:t>the fluctuations of a pl</w:t>
      </w:r>
      <w:r w:rsidR="00EB3278" w:rsidRPr="00F0798D">
        <w:rPr>
          <w:sz w:val="20"/>
          <w:szCs w:val="20"/>
        </w:rPr>
        <w:t xml:space="preserve">ayer’s rating </w:t>
      </w:r>
      <w:r w:rsidR="00A3318C" w:rsidRPr="00F0798D">
        <w:rPr>
          <w:sz w:val="20"/>
          <w:szCs w:val="20"/>
        </w:rPr>
        <w:t>were</w:t>
      </w:r>
      <w:r w:rsidR="00EB3278" w:rsidRPr="00F0798D">
        <w:rPr>
          <w:sz w:val="20"/>
          <w:szCs w:val="20"/>
        </w:rPr>
        <w:t xml:space="preserve"> </w:t>
      </w:r>
      <w:r w:rsidR="00A3318C" w:rsidRPr="00F0798D">
        <w:rPr>
          <w:sz w:val="20"/>
          <w:szCs w:val="20"/>
        </w:rPr>
        <w:t>challenging to interpret</w:t>
      </w:r>
      <w:r w:rsidR="00381406" w:rsidRPr="00F0798D">
        <w:rPr>
          <w:sz w:val="20"/>
          <w:szCs w:val="20"/>
        </w:rPr>
        <w:t xml:space="preserve"> </w:t>
      </w:r>
      <w:r w:rsidR="003737B4" w:rsidRPr="00F0798D">
        <w:rPr>
          <w:sz w:val="20"/>
          <w:szCs w:val="20"/>
        </w:rPr>
        <w:t>(Beumer, 2021)</w:t>
      </w:r>
      <w:r w:rsidR="00A3318C" w:rsidRPr="00F0798D">
        <w:rPr>
          <w:sz w:val="20"/>
          <w:szCs w:val="20"/>
        </w:rPr>
        <w:t>.</w:t>
      </w:r>
      <w:r w:rsidR="00E74EF3" w:rsidRPr="00F0798D">
        <w:rPr>
          <w:sz w:val="20"/>
          <w:szCs w:val="20"/>
        </w:rPr>
        <w:t xml:space="preserve"> Due t</w:t>
      </w:r>
      <w:r w:rsidR="001A4E5D" w:rsidRPr="00F0798D">
        <w:rPr>
          <w:sz w:val="20"/>
          <w:szCs w:val="20"/>
        </w:rPr>
        <w:t xml:space="preserve">o the limited </w:t>
      </w:r>
      <w:r w:rsidR="005A3EF2" w:rsidRPr="00F0798D">
        <w:rPr>
          <w:sz w:val="20"/>
          <w:szCs w:val="20"/>
        </w:rPr>
        <w:t xml:space="preserve">literature of </w:t>
      </w:r>
      <w:r w:rsidR="00451BEC" w:rsidRPr="00F0798D">
        <w:rPr>
          <w:sz w:val="20"/>
          <w:szCs w:val="20"/>
        </w:rPr>
        <w:t>the</w:t>
      </w:r>
      <w:r w:rsidR="005A3EF2" w:rsidRPr="00F0798D">
        <w:rPr>
          <w:sz w:val="20"/>
          <w:szCs w:val="20"/>
        </w:rPr>
        <w:t xml:space="preserve"> </w:t>
      </w:r>
      <w:r w:rsidR="003671F7" w:rsidRPr="00F0798D">
        <w:rPr>
          <w:sz w:val="20"/>
          <w:szCs w:val="20"/>
        </w:rPr>
        <w:t>prestige</w:t>
      </w:r>
      <w:r w:rsidR="005A3EF2" w:rsidRPr="00F0798D">
        <w:rPr>
          <w:sz w:val="20"/>
          <w:szCs w:val="20"/>
        </w:rPr>
        <w:t xml:space="preserve"> feature, </w:t>
      </w:r>
      <w:r w:rsidR="003671F7" w:rsidRPr="00F0798D">
        <w:rPr>
          <w:sz w:val="20"/>
          <w:szCs w:val="20"/>
        </w:rPr>
        <w:t>the</w:t>
      </w:r>
      <w:r w:rsidR="004F558B" w:rsidRPr="00F0798D">
        <w:rPr>
          <w:sz w:val="20"/>
          <w:szCs w:val="20"/>
        </w:rPr>
        <w:t xml:space="preserve"> impact o</w:t>
      </w:r>
      <w:r w:rsidR="00815680" w:rsidRPr="00F0798D">
        <w:rPr>
          <w:sz w:val="20"/>
          <w:szCs w:val="20"/>
        </w:rPr>
        <w:t xml:space="preserve">f </w:t>
      </w:r>
      <w:r w:rsidR="00804348" w:rsidRPr="00F0798D">
        <w:rPr>
          <w:sz w:val="20"/>
          <w:szCs w:val="20"/>
        </w:rPr>
        <w:t>this on</w:t>
      </w:r>
      <w:r w:rsidR="00815680" w:rsidRPr="00F0798D">
        <w:rPr>
          <w:sz w:val="20"/>
          <w:szCs w:val="20"/>
        </w:rPr>
        <w:t xml:space="preserve"> beach volleyball is challenging to speculate.</w:t>
      </w:r>
    </w:p>
    <w:p w14:paraId="4979E448" w14:textId="5ABC4238" w:rsidR="0032761A" w:rsidRPr="00F0798D" w:rsidRDefault="42336861" w:rsidP="00964844">
      <w:pPr>
        <w:ind w:firstLine="230"/>
        <w:rPr>
          <w:sz w:val="20"/>
          <w:szCs w:val="20"/>
        </w:rPr>
      </w:pPr>
      <w:r w:rsidRPr="00F0798D">
        <w:rPr>
          <w:sz w:val="20"/>
          <w:szCs w:val="20"/>
        </w:rPr>
        <w:t xml:space="preserve">The traditional probabilistic models </w:t>
      </w:r>
      <w:r w:rsidR="0C7FF390" w:rsidRPr="00F0798D">
        <w:rPr>
          <w:sz w:val="20"/>
          <w:szCs w:val="20"/>
        </w:rPr>
        <w:t>were</w:t>
      </w:r>
      <w:r w:rsidRPr="00F0798D">
        <w:rPr>
          <w:sz w:val="20"/>
          <w:szCs w:val="20"/>
        </w:rPr>
        <w:t xml:space="preserve"> designed </w:t>
      </w:r>
      <w:r w:rsidR="3B048D99" w:rsidRPr="00F0798D">
        <w:rPr>
          <w:sz w:val="20"/>
          <w:szCs w:val="20"/>
        </w:rPr>
        <w:t xml:space="preserve">for </w:t>
      </w:r>
      <w:r w:rsidR="5562787A" w:rsidRPr="00F0798D">
        <w:rPr>
          <w:sz w:val="20"/>
          <w:szCs w:val="20"/>
        </w:rPr>
        <w:t xml:space="preserve">competitions which </w:t>
      </w:r>
      <w:r w:rsidR="4BA293C4" w:rsidRPr="00F0798D">
        <w:rPr>
          <w:sz w:val="20"/>
          <w:szCs w:val="20"/>
        </w:rPr>
        <w:t>naturally</w:t>
      </w:r>
      <w:r w:rsidR="686EE70C" w:rsidRPr="00F0798D">
        <w:rPr>
          <w:sz w:val="20"/>
          <w:szCs w:val="20"/>
        </w:rPr>
        <w:t xml:space="preserve"> </w:t>
      </w:r>
      <w:r w:rsidR="5E6D9154" w:rsidRPr="00F0798D">
        <w:rPr>
          <w:sz w:val="20"/>
          <w:szCs w:val="20"/>
        </w:rPr>
        <w:t>are</w:t>
      </w:r>
      <w:r w:rsidR="686EE70C" w:rsidRPr="00F0798D">
        <w:rPr>
          <w:sz w:val="20"/>
          <w:szCs w:val="20"/>
        </w:rPr>
        <w:t xml:space="preserve"> </w:t>
      </w:r>
      <w:r w:rsidR="46C94F9B" w:rsidRPr="00F0798D">
        <w:rPr>
          <w:sz w:val="20"/>
          <w:szCs w:val="20"/>
        </w:rPr>
        <w:t xml:space="preserve">then </w:t>
      </w:r>
      <w:r w:rsidR="686EE70C" w:rsidRPr="00F0798D">
        <w:rPr>
          <w:sz w:val="20"/>
          <w:szCs w:val="20"/>
        </w:rPr>
        <w:t>analyzed temporally</w:t>
      </w:r>
      <w:r w:rsidR="074C0C24" w:rsidRPr="00F0798D">
        <w:rPr>
          <w:sz w:val="20"/>
          <w:szCs w:val="20"/>
        </w:rPr>
        <w:t>; h</w:t>
      </w:r>
      <w:r w:rsidR="5EFCC493" w:rsidRPr="00F0798D">
        <w:rPr>
          <w:sz w:val="20"/>
          <w:szCs w:val="20"/>
        </w:rPr>
        <w:t>o</w:t>
      </w:r>
      <w:r w:rsidR="5CB8E5EA" w:rsidRPr="00F0798D">
        <w:rPr>
          <w:sz w:val="20"/>
          <w:szCs w:val="20"/>
        </w:rPr>
        <w:t xml:space="preserve">wever, they do not </w:t>
      </w:r>
      <w:r w:rsidR="3471CE84" w:rsidRPr="00F0798D">
        <w:rPr>
          <w:sz w:val="20"/>
          <w:szCs w:val="20"/>
        </w:rPr>
        <w:t>effectively consider t</w:t>
      </w:r>
      <w:r w:rsidR="203CE357" w:rsidRPr="00F0798D">
        <w:rPr>
          <w:sz w:val="20"/>
          <w:szCs w:val="20"/>
        </w:rPr>
        <w:t xml:space="preserve">he possible </w:t>
      </w:r>
      <w:r w:rsidR="45BCDE98" w:rsidRPr="00F0798D">
        <w:rPr>
          <w:sz w:val="20"/>
          <w:szCs w:val="20"/>
        </w:rPr>
        <w:t>evolution of player</w:t>
      </w:r>
      <w:r w:rsidR="21018F63" w:rsidRPr="00F0798D">
        <w:rPr>
          <w:sz w:val="20"/>
          <w:szCs w:val="20"/>
        </w:rPr>
        <w:t>s’</w:t>
      </w:r>
      <w:r w:rsidR="45BCDE98" w:rsidRPr="00F0798D">
        <w:rPr>
          <w:sz w:val="20"/>
          <w:szCs w:val="20"/>
        </w:rPr>
        <w:t xml:space="preserve"> skill.</w:t>
      </w:r>
      <w:r w:rsidR="5CB8E5EA" w:rsidRPr="00F0798D">
        <w:rPr>
          <w:sz w:val="20"/>
          <w:szCs w:val="20"/>
        </w:rPr>
        <w:t xml:space="preserve"> </w:t>
      </w:r>
      <w:r w:rsidR="5969FC10" w:rsidRPr="00F0798D">
        <w:rPr>
          <w:sz w:val="20"/>
          <w:szCs w:val="20"/>
        </w:rPr>
        <w:t>Utilizing a time series method allows for two major advantages: 1) A player’s rating will be less reliant on the random order of opponents causing skill updates along with their random skill at the time, 2) If a previous player’s skill adjusts sharply over a short period of time, a time series model can reflect that change in recent previous opponent’s rankings</w:t>
      </w:r>
      <w:r w:rsidR="3895E319" w:rsidRPr="00F0798D">
        <w:rPr>
          <w:sz w:val="20"/>
          <w:szCs w:val="20"/>
        </w:rPr>
        <w:t xml:space="preserve"> </w:t>
      </w:r>
      <w:r w:rsidR="3F32BF9A" w:rsidRPr="00F0798D">
        <w:rPr>
          <w:sz w:val="20"/>
          <w:szCs w:val="20"/>
        </w:rPr>
        <w:t>(Herbrich et al., 2008)</w:t>
      </w:r>
      <w:r w:rsidR="5969FC10" w:rsidRPr="00F0798D">
        <w:rPr>
          <w:sz w:val="20"/>
          <w:szCs w:val="20"/>
        </w:rPr>
        <w:t xml:space="preserve">. This method not only can improve match outcome prediction, but also put historical players in better perspective compared to modern players. </w:t>
      </w:r>
      <w:r w:rsidR="21749E01" w:rsidRPr="00F0798D">
        <w:rPr>
          <w:sz w:val="20"/>
          <w:szCs w:val="20"/>
        </w:rPr>
        <w:t xml:space="preserve">In 2008, a research team explored the idea </w:t>
      </w:r>
      <w:r w:rsidR="6231FFED" w:rsidRPr="00F0798D">
        <w:rPr>
          <w:sz w:val="20"/>
          <w:szCs w:val="20"/>
        </w:rPr>
        <w:t xml:space="preserve">of </w:t>
      </w:r>
      <w:r w:rsidR="337A1C72" w:rsidRPr="00F0798D">
        <w:rPr>
          <w:sz w:val="20"/>
          <w:szCs w:val="20"/>
        </w:rPr>
        <w:t>expanding TrueS</w:t>
      </w:r>
      <w:r w:rsidR="76487457" w:rsidRPr="00F0798D">
        <w:rPr>
          <w:sz w:val="20"/>
          <w:szCs w:val="20"/>
        </w:rPr>
        <w:t>k</w:t>
      </w:r>
      <w:r w:rsidR="337A1C72" w:rsidRPr="00F0798D">
        <w:rPr>
          <w:sz w:val="20"/>
          <w:szCs w:val="20"/>
        </w:rPr>
        <w:t xml:space="preserve">ill with the use </w:t>
      </w:r>
      <w:r w:rsidR="76487457" w:rsidRPr="00F0798D">
        <w:rPr>
          <w:sz w:val="20"/>
          <w:szCs w:val="20"/>
        </w:rPr>
        <w:t xml:space="preserve">of </w:t>
      </w:r>
      <w:r w:rsidR="21749E01" w:rsidRPr="00F0798D">
        <w:rPr>
          <w:sz w:val="20"/>
          <w:szCs w:val="20"/>
        </w:rPr>
        <w:t>time series analysis to infer a skill curve for each player</w:t>
      </w:r>
      <w:r w:rsidR="2D1208D7" w:rsidRPr="00F0798D">
        <w:rPr>
          <w:sz w:val="20"/>
          <w:szCs w:val="20"/>
        </w:rPr>
        <w:t xml:space="preserve"> </w:t>
      </w:r>
      <w:r w:rsidR="3E75D330" w:rsidRPr="00F0798D">
        <w:rPr>
          <w:sz w:val="20"/>
          <w:szCs w:val="20"/>
        </w:rPr>
        <w:t>(Herbrich et al., 2008).</w:t>
      </w:r>
      <w:r w:rsidR="21749E01" w:rsidRPr="00F0798D">
        <w:rPr>
          <w:sz w:val="20"/>
          <w:szCs w:val="20"/>
        </w:rPr>
        <w:t xml:space="preserve"> To analyze this, the research team studied match results and skill ratings of top chess players over the last 150 years. The methodology proved to be computationally taxing but provided a significant advantage over traditional TrueSkill.</w:t>
      </w:r>
      <w:r w:rsidR="6AB3686F" w:rsidRPr="00F0798D">
        <w:rPr>
          <w:sz w:val="20"/>
          <w:szCs w:val="20"/>
        </w:rPr>
        <w:t xml:space="preserve"> A major drawback of this algorithm</w:t>
      </w:r>
      <w:r w:rsidR="00D65EC9">
        <w:rPr>
          <w:sz w:val="20"/>
          <w:szCs w:val="20"/>
        </w:rPr>
        <w:t xml:space="preserve"> is that </w:t>
      </w:r>
      <w:r w:rsidR="6AB3686F" w:rsidRPr="00F0798D">
        <w:rPr>
          <w:sz w:val="20"/>
          <w:szCs w:val="20"/>
        </w:rPr>
        <w:t xml:space="preserve">TrueSkill is already challenging to implement compared to </w:t>
      </w:r>
      <w:r w:rsidR="59602D62" w:rsidRPr="00F0798D">
        <w:rPr>
          <w:sz w:val="20"/>
          <w:szCs w:val="20"/>
        </w:rPr>
        <w:t>its predecessors. The</w:t>
      </w:r>
      <w:r w:rsidR="0FE4E889" w:rsidRPr="00F0798D">
        <w:rPr>
          <w:sz w:val="20"/>
          <w:szCs w:val="20"/>
        </w:rPr>
        <w:t>se time series addition</w:t>
      </w:r>
      <w:r w:rsidR="0E1DA63C" w:rsidRPr="00F0798D">
        <w:rPr>
          <w:sz w:val="20"/>
          <w:szCs w:val="20"/>
        </w:rPr>
        <w:t>s</w:t>
      </w:r>
      <w:r w:rsidR="0FE4E889" w:rsidRPr="00F0798D">
        <w:rPr>
          <w:sz w:val="20"/>
          <w:szCs w:val="20"/>
        </w:rPr>
        <w:t xml:space="preserve"> </w:t>
      </w:r>
      <w:r w:rsidR="0E1DA63C" w:rsidRPr="00F0798D">
        <w:rPr>
          <w:sz w:val="20"/>
          <w:szCs w:val="20"/>
        </w:rPr>
        <w:t>further</w:t>
      </w:r>
      <w:r w:rsidR="0FE4E889" w:rsidRPr="00F0798D">
        <w:rPr>
          <w:sz w:val="20"/>
          <w:szCs w:val="20"/>
        </w:rPr>
        <w:t xml:space="preserve"> </w:t>
      </w:r>
      <w:r w:rsidR="0E1DA63C" w:rsidRPr="00F0798D">
        <w:rPr>
          <w:sz w:val="20"/>
          <w:szCs w:val="20"/>
        </w:rPr>
        <w:t>exacerbate</w:t>
      </w:r>
      <w:r w:rsidR="4F13000B" w:rsidRPr="00F0798D">
        <w:rPr>
          <w:sz w:val="20"/>
          <w:szCs w:val="20"/>
        </w:rPr>
        <w:t xml:space="preserve"> this issue.</w:t>
      </w:r>
    </w:p>
    <w:p w14:paraId="5B6AB5B9" w14:textId="73005CF2" w:rsidR="00DA38D9" w:rsidRPr="00F0798D" w:rsidRDefault="0E1DA63C" w:rsidP="00964844">
      <w:pPr>
        <w:ind w:firstLine="230"/>
        <w:rPr>
          <w:sz w:val="20"/>
          <w:szCs w:val="20"/>
        </w:rPr>
      </w:pPr>
      <w:r w:rsidRPr="00F0798D">
        <w:rPr>
          <w:sz w:val="20"/>
          <w:szCs w:val="20"/>
        </w:rPr>
        <w:t xml:space="preserve">Elo is perhaps the most </w:t>
      </w:r>
      <w:r w:rsidR="4EF3A464" w:rsidRPr="00F0798D">
        <w:rPr>
          <w:sz w:val="20"/>
          <w:szCs w:val="20"/>
        </w:rPr>
        <w:t>interpretable</w:t>
      </w:r>
      <w:r w:rsidR="42BCA84D" w:rsidRPr="00F0798D">
        <w:rPr>
          <w:sz w:val="20"/>
          <w:szCs w:val="20"/>
        </w:rPr>
        <w:t xml:space="preserve"> </w:t>
      </w:r>
      <w:r w:rsidR="4EF3A464" w:rsidRPr="00F0798D">
        <w:rPr>
          <w:sz w:val="20"/>
          <w:szCs w:val="20"/>
        </w:rPr>
        <w:t>probabilistic method</w:t>
      </w:r>
      <w:r w:rsidR="2FF8F7D8" w:rsidRPr="00F0798D">
        <w:rPr>
          <w:sz w:val="20"/>
          <w:szCs w:val="20"/>
        </w:rPr>
        <w:t xml:space="preserve"> </w:t>
      </w:r>
      <w:r w:rsidR="27B00C2A" w:rsidRPr="00F0798D">
        <w:rPr>
          <w:sz w:val="20"/>
          <w:szCs w:val="20"/>
        </w:rPr>
        <w:t>due to its</w:t>
      </w:r>
      <w:r w:rsidR="4C1D44DE" w:rsidRPr="00F0798D">
        <w:rPr>
          <w:sz w:val="20"/>
          <w:szCs w:val="20"/>
        </w:rPr>
        <w:t xml:space="preserve"> limited </w:t>
      </w:r>
      <w:r w:rsidR="5C4FE3AB" w:rsidRPr="00F0798D">
        <w:rPr>
          <w:sz w:val="20"/>
          <w:szCs w:val="20"/>
        </w:rPr>
        <w:t xml:space="preserve">number of </w:t>
      </w:r>
      <w:r w:rsidR="4C1D44DE" w:rsidRPr="00F0798D">
        <w:rPr>
          <w:sz w:val="20"/>
          <w:szCs w:val="20"/>
        </w:rPr>
        <w:t xml:space="preserve">parameters </w:t>
      </w:r>
      <w:r w:rsidR="5C4FE3AB" w:rsidRPr="00F0798D">
        <w:rPr>
          <w:sz w:val="20"/>
          <w:szCs w:val="20"/>
        </w:rPr>
        <w:t xml:space="preserve">(Albers and Vries, </w:t>
      </w:r>
      <w:r w:rsidR="528D137F" w:rsidRPr="00F0798D">
        <w:rPr>
          <w:sz w:val="20"/>
          <w:szCs w:val="20"/>
        </w:rPr>
        <w:t>200</w:t>
      </w:r>
      <w:r w:rsidR="783528A4" w:rsidRPr="00F0798D">
        <w:rPr>
          <w:sz w:val="20"/>
          <w:szCs w:val="20"/>
        </w:rPr>
        <w:t>1</w:t>
      </w:r>
      <w:r w:rsidR="528D137F" w:rsidRPr="00F0798D">
        <w:rPr>
          <w:sz w:val="20"/>
          <w:szCs w:val="20"/>
        </w:rPr>
        <w:t xml:space="preserve">; </w:t>
      </w:r>
      <w:r w:rsidR="5C4FE3AB" w:rsidRPr="00F0798D">
        <w:rPr>
          <w:sz w:val="20"/>
          <w:szCs w:val="20"/>
        </w:rPr>
        <w:t xml:space="preserve">Glickman, </w:t>
      </w:r>
      <w:r w:rsidR="391B018B" w:rsidRPr="00F0798D">
        <w:rPr>
          <w:sz w:val="20"/>
          <w:szCs w:val="20"/>
        </w:rPr>
        <w:t>1995</w:t>
      </w:r>
      <w:r w:rsidR="528D137F" w:rsidRPr="00F0798D">
        <w:rPr>
          <w:sz w:val="20"/>
          <w:szCs w:val="20"/>
        </w:rPr>
        <w:t xml:space="preserve">; </w:t>
      </w:r>
      <w:r w:rsidR="3595035D" w:rsidRPr="00F0798D">
        <w:rPr>
          <w:sz w:val="20"/>
          <w:szCs w:val="20"/>
        </w:rPr>
        <w:t>Herbrich et al.</w:t>
      </w:r>
      <w:r w:rsidR="006D5C17">
        <w:rPr>
          <w:sz w:val="20"/>
          <w:szCs w:val="20"/>
        </w:rPr>
        <w:t>,</w:t>
      </w:r>
      <w:r w:rsidR="3595035D" w:rsidRPr="00F0798D">
        <w:rPr>
          <w:sz w:val="20"/>
          <w:szCs w:val="20"/>
        </w:rPr>
        <w:t xml:space="preserve"> 2007)</w:t>
      </w:r>
      <w:r w:rsidR="2FF8F7D8" w:rsidRPr="00F0798D">
        <w:rPr>
          <w:sz w:val="20"/>
          <w:szCs w:val="20"/>
        </w:rPr>
        <w:t xml:space="preserve">. </w:t>
      </w:r>
      <w:bookmarkStart w:id="4" w:name="_Int_eZRfae0D"/>
      <w:r w:rsidR="0A7FAE47" w:rsidRPr="00F0798D">
        <w:rPr>
          <w:sz w:val="20"/>
          <w:szCs w:val="20"/>
        </w:rPr>
        <w:t>Various studies</w:t>
      </w:r>
      <w:bookmarkEnd w:id="4"/>
      <w:r w:rsidR="0A7FAE47" w:rsidRPr="00F0798D">
        <w:rPr>
          <w:sz w:val="20"/>
          <w:szCs w:val="20"/>
        </w:rPr>
        <w:t xml:space="preserve"> have found ways to tweak this algorithm to improve its performance while maintaining its simplicity</w:t>
      </w:r>
      <w:r w:rsidR="758B03E2" w:rsidRPr="00F0798D">
        <w:rPr>
          <w:sz w:val="20"/>
          <w:szCs w:val="20"/>
        </w:rPr>
        <w:t>.</w:t>
      </w:r>
      <w:r w:rsidR="0A7FAE47" w:rsidRPr="00F0798D">
        <w:rPr>
          <w:sz w:val="20"/>
          <w:szCs w:val="20"/>
        </w:rPr>
        <w:t xml:space="preserve"> </w:t>
      </w:r>
      <w:r w:rsidR="6536B6F5" w:rsidRPr="00F0798D">
        <w:rPr>
          <w:sz w:val="20"/>
          <w:szCs w:val="20"/>
        </w:rPr>
        <w:t>Ingram</w:t>
      </w:r>
      <w:r w:rsidR="246D930C" w:rsidRPr="00F0798D">
        <w:rPr>
          <w:sz w:val="20"/>
          <w:szCs w:val="20"/>
        </w:rPr>
        <w:t xml:space="preserve"> (</w:t>
      </w:r>
      <w:r w:rsidR="6536B6F5" w:rsidRPr="00F0798D">
        <w:rPr>
          <w:sz w:val="20"/>
          <w:szCs w:val="20"/>
        </w:rPr>
        <w:t>2021</w:t>
      </w:r>
      <w:r w:rsidR="246D930C" w:rsidRPr="00F0798D">
        <w:rPr>
          <w:sz w:val="20"/>
          <w:szCs w:val="20"/>
        </w:rPr>
        <w:t>)</w:t>
      </w:r>
      <w:r w:rsidR="6536B6F5" w:rsidRPr="00F0798D">
        <w:rPr>
          <w:sz w:val="20"/>
          <w:szCs w:val="20"/>
        </w:rPr>
        <w:t xml:space="preserve"> </w:t>
      </w:r>
      <w:r w:rsidR="005A30A2">
        <w:rPr>
          <w:sz w:val="20"/>
          <w:szCs w:val="20"/>
        </w:rPr>
        <w:t>explored</w:t>
      </w:r>
      <w:r w:rsidR="003E52B8">
        <w:rPr>
          <w:sz w:val="20"/>
          <w:szCs w:val="20"/>
        </w:rPr>
        <w:t xml:space="preserve"> methods of</w:t>
      </w:r>
      <w:r w:rsidR="6536B6F5" w:rsidRPr="00F0798D">
        <w:rPr>
          <w:sz w:val="20"/>
          <w:szCs w:val="20"/>
        </w:rPr>
        <w:t xml:space="preserve"> </w:t>
      </w:r>
      <w:r w:rsidR="6536B6F5" w:rsidRPr="00F0798D">
        <w:rPr>
          <w:sz w:val="20"/>
          <w:szCs w:val="20"/>
        </w:rPr>
        <w:lastRenderedPageBreak/>
        <w:t>extend</w:t>
      </w:r>
      <w:r w:rsidR="005A30A2">
        <w:rPr>
          <w:sz w:val="20"/>
          <w:szCs w:val="20"/>
        </w:rPr>
        <w:t>ing</w:t>
      </w:r>
      <w:r w:rsidR="6536B6F5" w:rsidRPr="00F0798D">
        <w:rPr>
          <w:sz w:val="20"/>
          <w:szCs w:val="20"/>
        </w:rPr>
        <w:t xml:space="preserve"> the Elo algorithm </w:t>
      </w:r>
      <w:r w:rsidR="4B0DF26B" w:rsidRPr="00F0798D">
        <w:rPr>
          <w:sz w:val="20"/>
          <w:szCs w:val="20"/>
        </w:rPr>
        <w:t>with the inclusion of</w:t>
      </w:r>
      <w:r w:rsidR="6536B6F5" w:rsidRPr="00F0798D">
        <w:rPr>
          <w:sz w:val="20"/>
          <w:szCs w:val="20"/>
        </w:rPr>
        <w:t xml:space="preserve"> margin of victory, correlated skills (surface of match), </w:t>
      </w:r>
      <w:r w:rsidR="003E52B8">
        <w:rPr>
          <w:sz w:val="20"/>
          <w:szCs w:val="20"/>
        </w:rPr>
        <w:t>while also</w:t>
      </w:r>
      <w:r w:rsidR="6536B6F5" w:rsidRPr="00F0798D">
        <w:rPr>
          <w:sz w:val="20"/>
          <w:szCs w:val="20"/>
        </w:rPr>
        <w:t xml:space="preserve"> accounting for differences in format (number of games in a set). The model used data from 2010-2019 from the </w:t>
      </w:r>
      <w:r w:rsidR="00113E81">
        <w:rPr>
          <w:sz w:val="20"/>
          <w:szCs w:val="20"/>
        </w:rPr>
        <w:t>“</w:t>
      </w:r>
      <w:r w:rsidR="6536B6F5" w:rsidRPr="00F0798D">
        <w:rPr>
          <w:sz w:val="20"/>
          <w:szCs w:val="20"/>
        </w:rPr>
        <w:t>OnCourt</w:t>
      </w:r>
      <w:r w:rsidR="00113E81">
        <w:rPr>
          <w:sz w:val="20"/>
          <w:szCs w:val="20"/>
        </w:rPr>
        <w:t>”</w:t>
      </w:r>
      <w:r w:rsidR="6536B6F5" w:rsidRPr="00F0798D">
        <w:rPr>
          <w:sz w:val="20"/>
          <w:szCs w:val="20"/>
        </w:rPr>
        <w:t xml:space="preserve"> dataset. After comparing many combinations of adding and removing these new factors with Elo and Glicko, the result </w:t>
      </w:r>
      <w:r w:rsidR="7034C299" w:rsidRPr="00F0798D">
        <w:rPr>
          <w:sz w:val="20"/>
          <w:szCs w:val="20"/>
        </w:rPr>
        <w:t>showed</w:t>
      </w:r>
      <w:r w:rsidR="6536B6F5" w:rsidRPr="00F0798D">
        <w:rPr>
          <w:sz w:val="20"/>
          <w:szCs w:val="20"/>
        </w:rPr>
        <w:t xml:space="preserve"> the best model was the Elo model with all the additional features. Compared to many other applications where Elo does not hold up, this shows that Elo can be </w:t>
      </w:r>
      <w:r w:rsidR="45BE88B8" w:rsidRPr="00F0798D">
        <w:rPr>
          <w:sz w:val="20"/>
          <w:szCs w:val="20"/>
        </w:rPr>
        <w:t>more</w:t>
      </w:r>
      <w:r w:rsidR="6536B6F5" w:rsidRPr="00F0798D">
        <w:rPr>
          <w:sz w:val="20"/>
          <w:szCs w:val="20"/>
        </w:rPr>
        <w:t xml:space="preserve"> effective</w:t>
      </w:r>
      <w:r w:rsidR="45BE88B8" w:rsidRPr="00F0798D">
        <w:rPr>
          <w:sz w:val="20"/>
          <w:szCs w:val="20"/>
        </w:rPr>
        <w:t xml:space="preserve"> than </w:t>
      </w:r>
      <w:r w:rsidR="002938D5">
        <w:rPr>
          <w:sz w:val="20"/>
          <w:szCs w:val="20"/>
        </w:rPr>
        <w:t xml:space="preserve">advanced </w:t>
      </w:r>
      <w:r w:rsidR="45BE88B8" w:rsidRPr="00F0798D">
        <w:rPr>
          <w:sz w:val="20"/>
          <w:szCs w:val="20"/>
        </w:rPr>
        <w:t>models</w:t>
      </w:r>
      <w:r w:rsidR="6536B6F5" w:rsidRPr="00F0798D">
        <w:rPr>
          <w:sz w:val="20"/>
          <w:szCs w:val="20"/>
        </w:rPr>
        <w:t xml:space="preserve"> in certain domains.</w:t>
      </w:r>
      <w:r w:rsidR="1203EDA0" w:rsidRPr="00F0798D">
        <w:rPr>
          <w:sz w:val="20"/>
          <w:szCs w:val="20"/>
        </w:rPr>
        <w:t xml:space="preserve"> </w:t>
      </w:r>
      <w:r w:rsidR="6536B6F5" w:rsidRPr="00F0798D">
        <w:rPr>
          <w:sz w:val="20"/>
          <w:szCs w:val="20"/>
        </w:rPr>
        <w:t>Similar to Ingram, Sullivan and Cronin also found that Elo’s predictive power can be enhanced by using margin of victory, except their focus was within the English Premier League</w:t>
      </w:r>
      <w:r w:rsidR="2D1208D7" w:rsidRPr="00F0798D">
        <w:rPr>
          <w:sz w:val="20"/>
          <w:szCs w:val="20"/>
        </w:rPr>
        <w:t xml:space="preserve"> </w:t>
      </w:r>
      <w:r w:rsidR="522FFCEA" w:rsidRPr="00F0798D">
        <w:rPr>
          <w:sz w:val="20"/>
          <w:szCs w:val="20"/>
        </w:rPr>
        <w:t xml:space="preserve">(Sullivan and </w:t>
      </w:r>
      <w:r w:rsidR="09EC954B" w:rsidRPr="00F0798D">
        <w:rPr>
          <w:sz w:val="20"/>
          <w:szCs w:val="20"/>
        </w:rPr>
        <w:t xml:space="preserve">Cronin, </w:t>
      </w:r>
      <w:r w:rsidR="11876377" w:rsidRPr="00F0798D">
        <w:rPr>
          <w:sz w:val="20"/>
          <w:szCs w:val="20"/>
        </w:rPr>
        <w:t>2015)</w:t>
      </w:r>
      <w:r w:rsidR="56E6FB79" w:rsidRPr="00F0798D">
        <w:rPr>
          <w:sz w:val="20"/>
          <w:szCs w:val="20"/>
        </w:rPr>
        <w:t>.</w:t>
      </w:r>
      <w:r w:rsidR="2B5247CF" w:rsidRPr="00F0798D">
        <w:rPr>
          <w:sz w:val="20"/>
          <w:szCs w:val="20"/>
        </w:rPr>
        <w:t xml:space="preserve"> Algorithm improvements that</w:t>
      </w:r>
      <w:r w:rsidR="6536B6F5" w:rsidRPr="00F0798D">
        <w:rPr>
          <w:sz w:val="20"/>
          <w:szCs w:val="20"/>
        </w:rPr>
        <w:t xml:space="preserve"> were considered </w:t>
      </w:r>
      <w:r w:rsidR="2B5247CF" w:rsidRPr="00F0798D">
        <w:rPr>
          <w:sz w:val="20"/>
          <w:szCs w:val="20"/>
        </w:rPr>
        <w:t>include</w:t>
      </w:r>
      <w:r w:rsidR="6536B6F5" w:rsidRPr="00F0798D">
        <w:rPr>
          <w:sz w:val="20"/>
          <w:szCs w:val="20"/>
        </w:rPr>
        <w:t xml:space="preserve"> </w:t>
      </w:r>
      <w:r w:rsidR="2E503DF3" w:rsidRPr="00F0798D">
        <w:rPr>
          <w:sz w:val="20"/>
          <w:szCs w:val="20"/>
        </w:rPr>
        <w:t>accounting for</w:t>
      </w:r>
      <w:r w:rsidR="6536B6F5" w:rsidRPr="00F0798D">
        <w:rPr>
          <w:sz w:val="20"/>
          <w:szCs w:val="20"/>
        </w:rPr>
        <w:t xml:space="preserve"> home field advantage, consecutive win/lose streaks, and adjusted K-factors</w:t>
      </w:r>
      <w:r w:rsidR="17CAE341" w:rsidRPr="00F0798D">
        <w:rPr>
          <w:sz w:val="20"/>
          <w:szCs w:val="20"/>
        </w:rPr>
        <w:t>.</w:t>
      </w:r>
      <w:r w:rsidR="2AF18D40" w:rsidRPr="00F0798D">
        <w:rPr>
          <w:sz w:val="20"/>
          <w:szCs w:val="20"/>
        </w:rPr>
        <w:t xml:space="preserve"> </w:t>
      </w:r>
      <w:r w:rsidR="6536B6F5" w:rsidRPr="00F0798D">
        <w:rPr>
          <w:sz w:val="20"/>
          <w:szCs w:val="20"/>
        </w:rPr>
        <w:t>All hypothesized improvements ended up outperforming the original Elo system. When all four parameters were optimized, the new Elo was found to outperform the previous by 20%. The most impactful feature of this improvement was the inclusion of home field advantage.</w:t>
      </w:r>
    </w:p>
    <w:p w14:paraId="71EF843C" w14:textId="51009EEF" w:rsidR="00D41F32" w:rsidRPr="00F0798D" w:rsidRDefault="00DA38D9" w:rsidP="00964844">
      <w:pPr>
        <w:ind w:firstLine="230"/>
        <w:rPr>
          <w:sz w:val="20"/>
          <w:szCs w:val="20"/>
        </w:rPr>
      </w:pPr>
      <w:r w:rsidRPr="00F0798D">
        <w:rPr>
          <w:sz w:val="20"/>
          <w:szCs w:val="20"/>
        </w:rPr>
        <w:t xml:space="preserve">With </w:t>
      </w:r>
      <w:r w:rsidR="00781837" w:rsidRPr="00F0798D">
        <w:rPr>
          <w:sz w:val="20"/>
          <w:szCs w:val="20"/>
        </w:rPr>
        <w:t>the expansion of</w:t>
      </w:r>
      <w:r w:rsidR="00272C48" w:rsidRPr="00F0798D">
        <w:rPr>
          <w:sz w:val="20"/>
          <w:szCs w:val="20"/>
        </w:rPr>
        <w:t xml:space="preserve"> </w:t>
      </w:r>
      <w:r w:rsidR="00341BB8" w:rsidRPr="00F0798D">
        <w:rPr>
          <w:sz w:val="20"/>
          <w:szCs w:val="20"/>
        </w:rPr>
        <w:t>parameters</w:t>
      </w:r>
      <w:r w:rsidRPr="00F0798D">
        <w:rPr>
          <w:sz w:val="20"/>
          <w:szCs w:val="20"/>
        </w:rPr>
        <w:t xml:space="preserve"> added to improve predictive power, there has also been a </w:t>
      </w:r>
      <w:r w:rsidR="003C45DF">
        <w:rPr>
          <w:sz w:val="20"/>
          <w:szCs w:val="20"/>
        </w:rPr>
        <w:t>response</w:t>
      </w:r>
      <w:r w:rsidRPr="00F0798D">
        <w:rPr>
          <w:sz w:val="20"/>
          <w:szCs w:val="20"/>
        </w:rPr>
        <w:t xml:space="preserve"> in which players intentionally </w:t>
      </w:r>
      <w:r w:rsidR="00085443" w:rsidRPr="00F0798D">
        <w:rPr>
          <w:sz w:val="20"/>
          <w:szCs w:val="20"/>
        </w:rPr>
        <w:t>perform worse</w:t>
      </w:r>
      <w:r w:rsidR="00946F01" w:rsidRPr="00F0798D">
        <w:rPr>
          <w:sz w:val="20"/>
          <w:szCs w:val="20"/>
        </w:rPr>
        <w:t xml:space="preserve"> in the short </w:t>
      </w:r>
      <w:r w:rsidR="00A06406" w:rsidRPr="00F0798D">
        <w:rPr>
          <w:sz w:val="20"/>
          <w:szCs w:val="20"/>
        </w:rPr>
        <w:t>term</w:t>
      </w:r>
      <w:r w:rsidRPr="00F0798D">
        <w:rPr>
          <w:sz w:val="20"/>
          <w:szCs w:val="20"/>
        </w:rPr>
        <w:t xml:space="preserve"> to maximize their </w:t>
      </w:r>
      <w:r w:rsidR="00A06406" w:rsidRPr="00F0798D">
        <w:rPr>
          <w:sz w:val="20"/>
          <w:szCs w:val="20"/>
        </w:rPr>
        <w:t>long-term</w:t>
      </w:r>
      <w:r w:rsidRPr="00F0798D">
        <w:rPr>
          <w:sz w:val="20"/>
          <w:szCs w:val="20"/>
        </w:rPr>
        <w:t xml:space="preserve"> rating. Ebtekar and Lieu </w:t>
      </w:r>
      <w:r w:rsidR="006D6A66" w:rsidRPr="00F0798D">
        <w:rPr>
          <w:sz w:val="20"/>
          <w:szCs w:val="20"/>
        </w:rPr>
        <w:t>(2021)</w:t>
      </w:r>
      <w:r w:rsidRPr="00F0798D">
        <w:rPr>
          <w:sz w:val="20"/>
          <w:szCs w:val="20"/>
        </w:rPr>
        <w:t xml:space="preserve"> set out to make a model that was robust to these situations. Specifically, TopCoder and Glicko-2 were found to be prone to being exploited by players purposely losing matches to increase their uncertainty score. With a higher uncertainty score, future consecutive wins would then be rewarded at a greater level. Other critiques of popular rating systems were TrueSkill’s tendency to over-respond to select matches if the performance was particularly unique and unexpected. The </w:t>
      </w:r>
      <w:r w:rsidR="00272740">
        <w:rPr>
          <w:sz w:val="20"/>
          <w:szCs w:val="20"/>
        </w:rPr>
        <w:t>study’s proposed</w:t>
      </w:r>
      <w:r w:rsidRPr="00F0798D">
        <w:rPr>
          <w:sz w:val="20"/>
          <w:szCs w:val="20"/>
        </w:rPr>
        <w:t xml:space="preserve"> algorithm was found to be more favorable compared to existing models in both predictive power and computation</w:t>
      </w:r>
      <w:r w:rsidR="00B55B3E" w:rsidRPr="00F0798D">
        <w:rPr>
          <w:sz w:val="20"/>
          <w:szCs w:val="20"/>
        </w:rPr>
        <w:t>al</w:t>
      </w:r>
      <w:r w:rsidRPr="00F0798D">
        <w:rPr>
          <w:sz w:val="20"/>
          <w:szCs w:val="20"/>
        </w:rPr>
        <w:t xml:space="preserve"> speed.</w:t>
      </w:r>
    </w:p>
    <w:p w14:paraId="024A2CD6" w14:textId="4C97F952" w:rsidR="00DA38D9" w:rsidRPr="00F0798D" w:rsidRDefault="0058253C" w:rsidP="00DE0557">
      <w:pPr>
        <w:ind w:firstLine="230"/>
        <w:rPr>
          <w:sz w:val="20"/>
          <w:szCs w:val="20"/>
        </w:rPr>
      </w:pPr>
      <w:r w:rsidRPr="00F0798D">
        <w:rPr>
          <w:sz w:val="20"/>
          <w:szCs w:val="20"/>
        </w:rPr>
        <w:t>A major</w:t>
      </w:r>
      <w:r w:rsidR="00D41F32" w:rsidRPr="00F0798D">
        <w:rPr>
          <w:sz w:val="20"/>
          <w:szCs w:val="20"/>
        </w:rPr>
        <w:t xml:space="preserve"> </w:t>
      </w:r>
      <w:r w:rsidR="009C7D0E" w:rsidRPr="00F0798D">
        <w:rPr>
          <w:sz w:val="20"/>
          <w:szCs w:val="20"/>
        </w:rPr>
        <w:t xml:space="preserve">challenge in </w:t>
      </w:r>
      <w:r w:rsidR="00D57A92" w:rsidRPr="00F0798D">
        <w:rPr>
          <w:sz w:val="20"/>
          <w:szCs w:val="20"/>
        </w:rPr>
        <w:t>rating</w:t>
      </w:r>
      <w:r w:rsidR="009C7D0E" w:rsidRPr="00F0798D">
        <w:rPr>
          <w:sz w:val="20"/>
          <w:szCs w:val="20"/>
        </w:rPr>
        <w:t xml:space="preserve"> systems is </w:t>
      </w:r>
      <w:r w:rsidR="007B2440" w:rsidRPr="00F0798D">
        <w:rPr>
          <w:sz w:val="20"/>
          <w:szCs w:val="20"/>
        </w:rPr>
        <w:t xml:space="preserve">how to </w:t>
      </w:r>
      <w:r w:rsidR="004A1553" w:rsidRPr="00F0798D">
        <w:rPr>
          <w:sz w:val="20"/>
          <w:szCs w:val="20"/>
        </w:rPr>
        <w:t>accurately rate</w:t>
      </w:r>
      <w:r w:rsidR="007B2440" w:rsidRPr="00F0798D">
        <w:rPr>
          <w:sz w:val="20"/>
          <w:szCs w:val="20"/>
        </w:rPr>
        <w:t xml:space="preserve"> new players. </w:t>
      </w:r>
      <w:r w:rsidR="00786279" w:rsidRPr="00F0798D">
        <w:rPr>
          <w:sz w:val="20"/>
          <w:szCs w:val="20"/>
        </w:rPr>
        <w:t>Some algorithms prov</w:t>
      </w:r>
      <w:r w:rsidR="00B61E8E" w:rsidRPr="00F0798D">
        <w:rPr>
          <w:sz w:val="20"/>
          <w:szCs w:val="20"/>
        </w:rPr>
        <w:t>ide</w:t>
      </w:r>
      <w:r w:rsidR="00CA20B7" w:rsidRPr="00F0798D">
        <w:rPr>
          <w:sz w:val="20"/>
          <w:szCs w:val="20"/>
        </w:rPr>
        <w:t xml:space="preserve"> the same starting </w:t>
      </w:r>
      <w:r w:rsidR="00B61E8E" w:rsidRPr="00F0798D">
        <w:rPr>
          <w:sz w:val="20"/>
          <w:szCs w:val="20"/>
        </w:rPr>
        <w:t>rating</w:t>
      </w:r>
      <w:r w:rsidR="00DB591A" w:rsidRPr="00F0798D">
        <w:rPr>
          <w:sz w:val="20"/>
          <w:szCs w:val="20"/>
        </w:rPr>
        <w:t xml:space="preserve"> for </w:t>
      </w:r>
      <w:r w:rsidR="00B61E8E" w:rsidRPr="00F0798D">
        <w:rPr>
          <w:sz w:val="20"/>
          <w:szCs w:val="20"/>
        </w:rPr>
        <w:t>every unranked player</w:t>
      </w:r>
      <w:r w:rsidR="009D1AED" w:rsidRPr="00F0798D">
        <w:rPr>
          <w:sz w:val="20"/>
          <w:szCs w:val="20"/>
        </w:rPr>
        <w:t xml:space="preserve"> </w:t>
      </w:r>
      <w:r w:rsidR="00F8232D" w:rsidRPr="00F0798D">
        <w:rPr>
          <w:sz w:val="20"/>
          <w:szCs w:val="20"/>
        </w:rPr>
        <w:t>(Albers and Vries, 200</w:t>
      </w:r>
      <w:r w:rsidR="00B25F07" w:rsidRPr="00F0798D">
        <w:rPr>
          <w:sz w:val="20"/>
          <w:szCs w:val="20"/>
        </w:rPr>
        <w:t>1</w:t>
      </w:r>
      <w:r w:rsidR="00F8232D" w:rsidRPr="00F0798D">
        <w:rPr>
          <w:sz w:val="20"/>
          <w:szCs w:val="20"/>
        </w:rPr>
        <w:t>)</w:t>
      </w:r>
      <w:r w:rsidR="00B05C9B" w:rsidRPr="00F0798D">
        <w:rPr>
          <w:sz w:val="20"/>
          <w:szCs w:val="20"/>
        </w:rPr>
        <w:t>.</w:t>
      </w:r>
      <w:r w:rsidR="00F57F8C" w:rsidRPr="00F0798D">
        <w:rPr>
          <w:sz w:val="20"/>
          <w:szCs w:val="20"/>
        </w:rPr>
        <w:t xml:space="preserve"> </w:t>
      </w:r>
      <w:r w:rsidR="00070F49" w:rsidRPr="00F0798D">
        <w:rPr>
          <w:sz w:val="20"/>
          <w:szCs w:val="20"/>
        </w:rPr>
        <w:t xml:space="preserve">In other </w:t>
      </w:r>
      <w:r w:rsidR="00C42EA0" w:rsidRPr="00F0798D">
        <w:rPr>
          <w:sz w:val="20"/>
          <w:szCs w:val="20"/>
        </w:rPr>
        <w:t>rating algorithms, players are not provided scores immediately af</w:t>
      </w:r>
      <w:r w:rsidR="00DE5752" w:rsidRPr="00F0798D">
        <w:rPr>
          <w:sz w:val="20"/>
          <w:szCs w:val="20"/>
        </w:rPr>
        <w:t>t</w:t>
      </w:r>
      <w:r w:rsidR="00C42EA0" w:rsidRPr="00F0798D">
        <w:rPr>
          <w:sz w:val="20"/>
          <w:szCs w:val="20"/>
        </w:rPr>
        <w:t xml:space="preserve">er their first game, and instead, a larger sample must be </w:t>
      </w:r>
      <w:r w:rsidR="00DE5752" w:rsidRPr="00F0798D">
        <w:rPr>
          <w:sz w:val="20"/>
          <w:szCs w:val="20"/>
        </w:rPr>
        <w:t xml:space="preserve">collected </w:t>
      </w:r>
      <w:r w:rsidR="00EC2DFD" w:rsidRPr="00F0798D">
        <w:rPr>
          <w:sz w:val="20"/>
          <w:szCs w:val="20"/>
        </w:rPr>
        <w:t>beforehand</w:t>
      </w:r>
      <w:r w:rsidR="00690A43" w:rsidRPr="00F0798D">
        <w:rPr>
          <w:sz w:val="20"/>
          <w:szCs w:val="20"/>
        </w:rPr>
        <w:t xml:space="preserve"> </w:t>
      </w:r>
      <w:r w:rsidR="0037564E" w:rsidRPr="00F0798D">
        <w:rPr>
          <w:sz w:val="20"/>
          <w:szCs w:val="20"/>
        </w:rPr>
        <w:t>(Herbrich et al., 2007)</w:t>
      </w:r>
      <w:r w:rsidR="00DE5752" w:rsidRPr="00F0798D">
        <w:rPr>
          <w:sz w:val="20"/>
          <w:szCs w:val="20"/>
        </w:rPr>
        <w:t>.</w:t>
      </w:r>
      <w:r w:rsidR="00F57F8C" w:rsidRPr="00F0798D">
        <w:rPr>
          <w:sz w:val="20"/>
          <w:szCs w:val="20"/>
        </w:rPr>
        <w:t xml:space="preserve"> </w:t>
      </w:r>
      <w:r w:rsidR="00405BB4" w:rsidRPr="00F0798D">
        <w:rPr>
          <w:sz w:val="20"/>
          <w:szCs w:val="20"/>
        </w:rPr>
        <w:t xml:space="preserve">USA Table Tennis </w:t>
      </w:r>
      <w:r w:rsidR="000D2A07" w:rsidRPr="00F0798D">
        <w:rPr>
          <w:sz w:val="20"/>
          <w:szCs w:val="20"/>
        </w:rPr>
        <w:t>implemented</w:t>
      </w:r>
      <w:r w:rsidR="006D2E2A" w:rsidRPr="00F0798D">
        <w:rPr>
          <w:sz w:val="20"/>
          <w:szCs w:val="20"/>
        </w:rPr>
        <w:t xml:space="preserve"> a </w:t>
      </w:r>
      <w:r w:rsidR="000D2A07" w:rsidRPr="00F0798D">
        <w:rPr>
          <w:sz w:val="20"/>
          <w:szCs w:val="20"/>
        </w:rPr>
        <w:t>unique solution which</w:t>
      </w:r>
      <w:r w:rsidR="00630FD7" w:rsidRPr="00F0798D">
        <w:rPr>
          <w:sz w:val="20"/>
          <w:szCs w:val="20"/>
        </w:rPr>
        <w:t xml:space="preserve"> </w:t>
      </w:r>
      <w:r w:rsidR="000D2A07" w:rsidRPr="00F0798D">
        <w:rPr>
          <w:sz w:val="20"/>
          <w:szCs w:val="20"/>
        </w:rPr>
        <w:t>considered</w:t>
      </w:r>
      <w:r w:rsidR="00630FD7" w:rsidRPr="00F0798D">
        <w:rPr>
          <w:sz w:val="20"/>
          <w:szCs w:val="20"/>
        </w:rPr>
        <w:t xml:space="preserve"> </w:t>
      </w:r>
      <w:r w:rsidR="004A5A24" w:rsidRPr="00F0798D">
        <w:rPr>
          <w:sz w:val="20"/>
          <w:szCs w:val="20"/>
        </w:rPr>
        <w:t>game scores instead of just game outcomes</w:t>
      </w:r>
      <w:r w:rsidR="00B84129" w:rsidRPr="00F0798D">
        <w:rPr>
          <w:sz w:val="20"/>
          <w:szCs w:val="20"/>
        </w:rPr>
        <w:t xml:space="preserve"> </w:t>
      </w:r>
      <w:r w:rsidR="00D72CBF" w:rsidRPr="00F0798D">
        <w:rPr>
          <w:sz w:val="20"/>
          <w:szCs w:val="20"/>
        </w:rPr>
        <w:t>(Marcus, 2001)</w:t>
      </w:r>
      <w:r w:rsidR="004A5A24" w:rsidRPr="00F0798D">
        <w:rPr>
          <w:sz w:val="20"/>
          <w:szCs w:val="20"/>
        </w:rPr>
        <w:t>.</w:t>
      </w:r>
      <w:r w:rsidR="003933E0" w:rsidRPr="00F0798D">
        <w:rPr>
          <w:sz w:val="20"/>
          <w:szCs w:val="20"/>
        </w:rPr>
        <w:t xml:space="preserve"> </w:t>
      </w:r>
      <w:r w:rsidR="00D1097A" w:rsidRPr="00F0798D">
        <w:rPr>
          <w:sz w:val="20"/>
          <w:szCs w:val="20"/>
        </w:rPr>
        <w:t>This additional data was</w:t>
      </w:r>
      <w:r w:rsidR="003933E0" w:rsidRPr="00F0798D">
        <w:rPr>
          <w:sz w:val="20"/>
          <w:szCs w:val="20"/>
        </w:rPr>
        <w:t xml:space="preserve"> only considered for </w:t>
      </w:r>
      <w:r w:rsidR="005F685F" w:rsidRPr="00F0798D">
        <w:rPr>
          <w:sz w:val="20"/>
          <w:szCs w:val="20"/>
        </w:rPr>
        <w:t xml:space="preserve">unranked players and helped to </w:t>
      </w:r>
      <w:r w:rsidR="00E128CE" w:rsidRPr="00F0798D">
        <w:rPr>
          <w:sz w:val="20"/>
          <w:szCs w:val="20"/>
        </w:rPr>
        <w:t xml:space="preserve">provide </w:t>
      </w:r>
      <w:r w:rsidR="00A66551" w:rsidRPr="00F0798D">
        <w:rPr>
          <w:sz w:val="20"/>
          <w:szCs w:val="20"/>
        </w:rPr>
        <w:t>further</w:t>
      </w:r>
      <w:r w:rsidR="00E128CE" w:rsidRPr="00F0798D">
        <w:rPr>
          <w:sz w:val="20"/>
          <w:szCs w:val="20"/>
        </w:rPr>
        <w:t xml:space="preserve"> insight between opponents.</w:t>
      </w:r>
      <w:r w:rsidR="00D97CAD" w:rsidRPr="00F0798D">
        <w:rPr>
          <w:sz w:val="20"/>
          <w:szCs w:val="20"/>
        </w:rPr>
        <w:t xml:space="preserve"> </w:t>
      </w:r>
      <w:r w:rsidR="003958AD" w:rsidRPr="00F0798D">
        <w:rPr>
          <w:sz w:val="20"/>
          <w:szCs w:val="20"/>
        </w:rPr>
        <w:t>A major limitation of this method is in practice,</w:t>
      </w:r>
      <w:r w:rsidR="00E64686" w:rsidRPr="00F0798D">
        <w:rPr>
          <w:sz w:val="20"/>
          <w:szCs w:val="20"/>
        </w:rPr>
        <w:t xml:space="preserve"> many </w:t>
      </w:r>
      <w:r w:rsidR="009D6D1E" w:rsidRPr="00F0798D">
        <w:rPr>
          <w:sz w:val="20"/>
          <w:szCs w:val="20"/>
        </w:rPr>
        <w:t xml:space="preserve">scores are not reliably recorded and are handled by </w:t>
      </w:r>
      <w:r w:rsidR="00E64686" w:rsidRPr="00F0798D">
        <w:rPr>
          <w:sz w:val="20"/>
          <w:szCs w:val="20"/>
        </w:rPr>
        <w:t>the players themselves, instead of officials.</w:t>
      </w:r>
      <w:r w:rsidR="000C5A64" w:rsidRPr="00F0798D">
        <w:rPr>
          <w:sz w:val="20"/>
          <w:szCs w:val="20"/>
        </w:rPr>
        <w:t xml:space="preserve"> </w:t>
      </w:r>
      <w:r w:rsidR="007732D6">
        <w:rPr>
          <w:sz w:val="20"/>
          <w:szCs w:val="20"/>
        </w:rPr>
        <w:t>Other</w:t>
      </w:r>
      <w:r w:rsidR="001A2048" w:rsidRPr="00F0798D">
        <w:rPr>
          <w:sz w:val="20"/>
          <w:szCs w:val="20"/>
        </w:rPr>
        <w:t xml:space="preserve"> </w:t>
      </w:r>
      <w:r w:rsidR="007732D6">
        <w:rPr>
          <w:sz w:val="20"/>
          <w:szCs w:val="20"/>
        </w:rPr>
        <w:t>variants</w:t>
      </w:r>
      <w:r w:rsidR="002D32AF" w:rsidRPr="00F0798D">
        <w:rPr>
          <w:sz w:val="20"/>
          <w:szCs w:val="20"/>
        </w:rPr>
        <w:t xml:space="preserve"> </w:t>
      </w:r>
      <w:r w:rsidR="00AB388E" w:rsidRPr="00F0798D">
        <w:rPr>
          <w:sz w:val="20"/>
          <w:szCs w:val="20"/>
        </w:rPr>
        <w:t>allow</w:t>
      </w:r>
      <w:r w:rsidR="00152E2F" w:rsidRPr="00F0798D">
        <w:rPr>
          <w:sz w:val="20"/>
          <w:szCs w:val="20"/>
        </w:rPr>
        <w:t>ed</w:t>
      </w:r>
      <w:r w:rsidR="00AB388E" w:rsidRPr="00F0798D">
        <w:rPr>
          <w:sz w:val="20"/>
          <w:szCs w:val="20"/>
        </w:rPr>
        <w:t xml:space="preserve"> for larger ranking shifts </w:t>
      </w:r>
      <w:r w:rsidR="004563CF" w:rsidRPr="00F0798D">
        <w:rPr>
          <w:sz w:val="20"/>
          <w:szCs w:val="20"/>
        </w:rPr>
        <w:t>for players w</w:t>
      </w:r>
      <w:r w:rsidR="00141F83" w:rsidRPr="00F0798D">
        <w:rPr>
          <w:sz w:val="20"/>
          <w:szCs w:val="20"/>
        </w:rPr>
        <w:t xml:space="preserve">ith limited </w:t>
      </w:r>
      <w:r w:rsidR="00A818BB" w:rsidRPr="00F0798D">
        <w:rPr>
          <w:sz w:val="20"/>
          <w:szCs w:val="20"/>
        </w:rPr>
        <w:t xml:space="preserve">tournament appearances </w:t>
      </w:r>
      <w:r w:rsidR="00EA0338" w:rsidRPr="00F0798D">
        <w:rPr>
          <w:sz w:val="20"/>
          <w:szCs w:val="20"/>
        </w:rPr>
        <w:t>as well as for</w:t>
      </w:r>
      <w:r w:rsidR="00A818BB" w:rsidRPr="00F0798D">
        <w:rPr>
          <w:sz w:val="20"/>
          <w:szCs w:val="20"/>
        </w:rPr>
        <w:t xml:space="preserve"> </w:t>
      </w:r>
      <w:r w:rsidR="009901FF" w:rsidRPr="00F0798D">
        <w:rPr>
          <w:sz w:val="20"/>
          <w:szCs w:val="20"/>
        </w:rPr>
        <w:t xml:space="preserve">those </w:t>
      </w:r>
      <w:r w:rsidR="00083392" w:rsidRPr="00F0798D">
        <w:rPr>
          <w:sz w:val="20"/>
          <w:szCs w:val="20"/>
        </w:rPr>
        <w:t xml:space="preserve">who have not participated in </w:t>
      </w:r>
      <w:r w:rsidR="00A80D36" w:rsidRPr="00F0798D">
        <w:rPr>
          <w:sz w:val="20"/>
          <w:szCs w:val="20"/>
        </w:rPr>
        <w:t xml:space="preserve">recent </w:t>
      </w:r>
      <w:r w:rsidR="00083392" w:rsidRPr="00F0798D">
        <w:rPr>
          <w:sz w:val="20"/>
          <w:szCs w:val="20"/>
        </w:rPr>
        <w:t>tournaments</w:t>
      </w:r>
      <w:r w:rsidR="00DC6E61" w:rsidRPr="00F0798D">
        <w:rPr>
          <w:sz w:val="20"/>
          <w:szCs w:val="20"/>
        </w:rPr>
        <w:t xml:space="preserve"> </w:t>
      </w:r>
      <w:r w:rsidR="006A6B11" w:rsidRPr="00F0798D">
        <w:rPr>
          <w:sz w:val="20"/>
          <w:szCs w:val="20"/>
        </w:rPr>
        <w:t>(</w:t>
      </w:r>
      <w:r w:rsidR="0096647A" w:rsidRPr="00F0798D">
        <w:rPr>
          <w:sz w:val="20"/>
          <w:szCs w:val="20"/>
        </w:rPr>
        <w:t>Glickman</w:t>
      </w:r>
      <w:r w:rsidR="002C27E1" w:rsidRPr="00F0798D">
        <w:rPr>
          <w:sz w:val="20"/>
          <w:szCs w:val="20"/>
        </w:rPr>
        <w:t>, 1995;</w:t>
      </w:r>
      <w:r w:rsidR="0096647A" w:rsidRPr="00F0798D">
        <w:rPr>
          <w:sz w:val="20"/>
          <w:szCs w:val="20"/>
        </w:rPr>
        <w:t xml:space="preserve"> </w:t>
      </w:r>
      <w:r w:rsidR="006A6B11" w:rsidRPr="00F0798D">
        <w:rPr>
          <w:sz w:val="20"/>
          <w:szCs w:val="20"/>
        </w:rPr>
        <w:t>Marcus, 2001</w:t>
      </w:r>
      <w:r w:rsidR="0096647A" w:rsidRPr="00F0798D">
        <w:rPr>
          <w:sz w:val="20"/>
          <w:szCs w:val="20"/>
        </w:rPr>
        <w:t>)</w:t>
      </w:r>
      <w:r w:rsidR="00EA0338" w:rsidRPr="00F0798D">
        <w:rPr>
          <w:sz w:val="20"/>
          <w:szCs w:val="20"/>
        </w:rPr>
        <w:t>.</w:t>
      </w:r>
    </w:p>
    <w:p w14:paraId="488DA5BD" w14:textId="7982338A" w:rsidR="003A4FB7" w:rsidRPr="00F0798D" w:rsidRDefault="004A4083" w:rsidP="00DE0557">
      <w:pPr>
        <w:pStyle w:val="p1a"/>
        <w:spacing w:before="440" w:after="220"/>
        <w:rPr>
          <w:b/>
          <w:bCs/>
        </w:rPr>
      </w:pPr>
      <w:r w:rsidRPr="00F0798D">
        <w:rPr>
          <w:b/>
          <w:bCs/>
        </w:rPr>
        <w:t>2.</w:t>
      </w:r>
      <w:r w:rsidR="009862B2" w:rsidRPr="00F0798D">
        <w:rPr>
          <w:b/>
          <w:bCs/>
        </w:rPr>
        <w:t xml:space="preserve">3 </w:t>
      </w:r>
      <w:r w:rsidR="00DE0557" w:rsidRPr="00F0798D">
        <w:rPr>
          <w:b/>
          <w:bCs/>
        </w:rPr>
        <w:t xml:space="preserve">  </w:t>
      </w:r>
      <w:r w:rsidR="003916CB" w:rsidRPr="00F0798D">
        <w:rPr>
          <w:b/>
          <w:bCs/>
        </w:rPr>
        <w:t>Network Methods</w:t>
      </w:r>
    </w:p>
    <w:p w14:paraId="273805E4" w14:textId="678F0261" w:rsidR="007312E8" w:rsidRPr="00F0798D" w:rsidRDefault="00BA0849" w:rsidP="003916CB">
      <w:pPr>
        <w:ind w:firstLine="230"/>
        <w:rPr>
          <w:sz w:val="20"/>
          <w:szCs w:val="20"/>
        </w:rPr>
      </w:pPr>
      <w:r w:rsidRPr="00F0798D">
        <w:rPr>
          <w:sz w:val="20"/>
          <w:szCs w:val="20"/>
        </w:rPr>
        <w:t>Network methodologies for understanding complex systems</w:t>
      </w:r>
      <w:r w:rsidR="00363883" w:rsidRPr="00F0798D">
        <w:rPr>
          <w:sz w:val="20"/>
          <w:szCs w:val="20"/>
        </w:rPr>
        <w:t xml:space="preserve"> have been around for </w:t>
      </w:r>
      <w:r w:rsidR="00026882">
        <w:rPr>
          <w:sz w:val="20"/>
          <w:szCs w:val="20"/>
        </w:rPr>
        <w:t>several decades</w:t>
      </w:r>
      <w:r w:rsidR="00363883" w:rsidRPr="00F0798D">
        <w:rPr>
          <w:sz w:val="20"/>
          <w:szCs w:val="20"/>
        </w:rPr>
        <w:t xml:space="preserve">. </w:t>
      </w:r>
      <w:r w:rsidR="00BA0518" w:rsidRPr="00F0798D">
        <w:rPr>
          <w:sz w:val="20"/>
          <w:szCs w:val="20"/>
        </w:rPr>
        <w:t>The</w:t>
      </w:r>
      <w:r w:rsidR="00341292" w:rsidRPr="00F0798D">
        <w:rPr>
          <w:sz w:val="20"/>
          <w:szCs w:val="20"/>
        </w:rPr>
        <w:t xml:space="preserve">se methods differ from the </w:t>
      </w:r>
      <w:r w:rsidR="007E6313" w:rsidRPr="00F0798D">
        <w:rPr>
          <w:sz w:val="20"/>
          <w:szCs w:val="20"/>
        </w:rPr>
        <w:t xml:space="preserve">previous algorithms discussed by </w:t>
      </w:r>
      <w:r w:rsidR="00BD5176" w:rsidRPr="00F0798D">
        <w:rPr>
          <w:sz w:val="20"/>
          <w:szCs w:val="20"/>
        </w:rPr>
        <w:t>conveying information through</w:t>
      </w:r>
      <w:r w:rsidR="00F5774E" w:rsidRPr="00F0798D">
        <w:rPr>
          <w:sz w:val="20"/>
          <w:szCs w:val="20"/>
        </w:rPr>
        <w:t xml:space="preserve"> a set</w:t>
      </w:r>
      <w:r w:rsidR="00562F06" w:rsidRPr="00F0798D">
        <w:rPr>
          <w:sz w:val="20"/>
          <w:szCs w:val="20"/>
        </w:rPr>
        <w:t xml:space="preserve"> of</w:t>
      </w:r>
      <w:r w:rsidR="00BD5176" w:rsidRPr="00F0798D">
        <w:rPr>
          <w:sz w:val="20"/>
          <w:szCs w:val="20"/>
        </w:rPr>
        <w:t xml:space="preserve"> </w:t>
      </w:r>
      <w:r w:rsidR="004B1BC7" w:rsidRPr="00F0798D">
        <w:rPr>
          <w:sz w:val="20"/>
          <w:szCs w:val="20"/>
        </w:rPr>
        <w:t>nodes</w:t>
      </w:r>
      <w:r w:rsidR="000C127E" w:rsidRPr="00F0798D">
        <w:rPr>
          <w:sz w:val="20"/>
          <w:szCs w:val="20"/>
        </w:rPr>
        <w:t xml:space="preserve"> in a system </w:t>
      </w:r>
      <w:r w:rsidR="00562F06" w:rsidRPr="00F0798D">
        <w:rPr>
          <w:sz w:val="20"/>
          <w:szCs w:val="20"/>
        </w:rPr>
        <w:t xml:space="preserve">inter-connected by a </w:t>
      </w:r>
      <w:r w:rsidR="000C127E" w:rsidRPr="00F0798D">
        <w:rPr>
          <w:sz w:val="20"/>
          <w:szCs w:val="20"/>
        </w:rPr>
        <w:t xml:space="preserve">set of edges. </w:t>
      </w:r>
      <w:r w:rsidR="0091501F" w:rsidRPr="00F0798D">
        <w:rPr>
          <w:sz w:val="20"/>
          <w:szCs w:val="20"/>
        </w:rPr>
        <w:t>The recent surge in popularity</w:t>
      </w:r>
      <w:r w:rsidR="00E86DDA" w:rsidRPr="00F0798D">
        <w:rPr>
          <w:sz w:val="20"/>
          <w:szCs w:val="20"/>
        </w:rPr>
        <w:t xml:space="preserve"> in network methodologies has come from </w:t>
      </w:r>
      <w:r w:rsidR="00F0365C" w:rsidRPr="00F0798D">
        <w:rPr>
          <w:sz w:val="20"/>
          <w:szCs w:val="20"/>
        </w:rPr>
        <w:t xml:space="preserve">the success of </w:t>
      </w:r>
      <w:r w:rsidR="00E86DDA" w:rsidRPr="00F0798D">
        <w:rPr>
          <w:sz w:val="20"/>
          <w:szCs w:val="20"/>
        </w:rPr>
        <w:t xml:space="preserve">Google’s </w:t>
      </w:r>
      <w:r w:rsidR="00F0365C" w:rsidRPr="00F0798D">
        <w:rPr>
          <w:sz w:val="20"/>
          <w:szCs w:val="20"/>
        </w:rPr>
        <w:t>PageRank algorithm</w:t>
      </w:r>
      <w:r w:rsidR="00642B56" w:rsidRPr="00F0798D">
        <w:rPr>
          <w:sz w:val="20"/>
          <w:szCs w:val="20"/>
        </w:rPr>
        <w:t xml:space="preserve"> in 1998</w:t>
      </w:r>
      <w:r w:rsidR="004C5BD9" w:rsidRPr="00F0798D">
        <w:rPr>
          <w:sz w:val="20"/>
          <w:szCs w:val="20"/>
        </w:rPr>
        <w:t xml:space="preserve"> (</w:t>
      </w:r>
      <w:r w:rsidR="00E071A9" w:rsidRPr="00F0798D">
        <w:rPr>
          <w:sz w:val="20"/>
          <w:szCs w:val="20"/>
        </w:rPr>
        <w:t xml:space="preserve">Brin </w:t>
      </w:r>
      <w:r w:rsidR="00FE5DA1" w:rsidRPr="00F0798D">
        <w:rPr>
          <w:sz w:val="20"/>
          <w:szCs w:val="20"/>
        </w:rPr>
        <w:t>and Page, 1998</w:t>
      </w:r>
      <w:r w:rsidR="004C5BD9" w:rsidRPr="00F0798D">
        <w:rPr>
          <w:sz w:val="20"/>
          <w:szCs w:val="20"/>
        </w:rPr>
        <w:t>)</w:t>
      </w:r>
      <w:r w:rsidR="00D97903" w:rsidRPr="00F0798D">
        <w:rPr>
          <w:sz w:val="20"/>
          <w:szCs w:val="20"/>
        </w:rPr>
        <w:t>.</w:t>
      </w:r>
    </w:p>
    <w:p w14:paraId="6DCE3018" w14:textId="58902254" w:rsidR="000F0764" w:rsidRPr="00F0798D" w:rsidRDefault="007C2810" w:rsidP="000F0764">
      <w:pPr>
        <w:ind w:firstLine="230"/>
        <w:rPr>
          <w:sz w:val="20"/>
          <w:szCs w:val="20"/>
        </w:rPr>
      </w:pPr>
      <w:bookmarkStart w:id="5" w:name="_Int_JvoC282C"/>
      <w:r>
        <w:rPr>
          <w:sz w:val="20"/>
          <w:szCs w:val="20"/>
        </w:rPr>
        <w:lastRenderedPageBreak/>
        <w:t>Perhaps, t</w:t>
      </w:r>
      <w:r w:rsidR="0E972291" w:rsidRPr="00F0798D">
        <w:rPr>
          <w:sz w:val="20"/>
          <w:szCs w:val="20"/>
        </w:rPr>
        <w:t>he</w:t>
      </w:r>
      <w:bookmarkEnd w:id="5"/>
      <w:r w:rsidR="0E972291" w:rsidRPr="00F0798D">
        <w:rPr>
          <w:sz w:val="20"/>
          <w:szCs w:val="20"/>
        </w:rPr>
        <w:t xml:space="preserve"> </w:t>
      </w:r>
      <w:r w:rsidR="27CF6442" w:rsidRPr="00F0798D">
        <w:rPr>
          <w:sz w:val="20"/>
          <w:szCs w:val="20"/>
        </w:rPr>
        <w:t>fairest method</w:t>
      </w:r>
      <w:r w:rsidR="6AFE0064" w:rsidRPr="00F0798D">
        <w:rPr>
          <w:sz w:val="20"/>
          <w:szCs w:val="20"/>
        </w:rPr>
        <w:t xml:space="preserve"> to rank players in a competition network would be to </w:t>
      </w:r>
      <w:r w:rsidR="5D886592" w:rsidRPr="00F0798D">
        <w:rPr>
          <w:sz w:val="20"/>
          <w:szCs w:val="20"/>
        </w:rPr>
        <w:t xml:space="preserve">have </w:t>
      </w:r>
      <w:r w:rsidR="65EAA5A3" w:rsidRPr="00F0798D">
        <w:rPr>
          <w:sz w:val="20"/>
          <w:szCs w:val="20"/>
        </w:rPr>
        <w:t>every team play every other team an equal number of times</w:t>
      </w:r>
      <w:r w:rsidR="27CF6442" w:rsidRPr="00F0798D">
        <w:rPr>
          <w:sz w:val="20"/>
          <w:szCs w:val="20"/>
        </w:rPr>
        <w:t>. This is what is called a complete network</w:t>
      </w:r>
      <w:r w:rsidR="710383B6" w:rsidRPr="00F0798D">
        <w:rPr>
          <w:sz w:val="20"/>
          <w:szCs w:val="20"/>
        </w:rPr>
        <w:t xml:space="preserve">. When a ranking is derived from a complete network the ranking is called the </w:t>
      </w:r>
      <w:r w:rsidR="006B2D63">
        <w:rPr>
          <w:sz w:val="20"/>
          <w:szCs w:val="20"/>
        </w:rPr>
        <w:t>“</w:t>
      </w:r>
      <w:r w:rsidR="710383B6" w:rsidRPr="00F0798D">
        <w:rPr>
          <w:sz w:val="20"/>
          <w:szCs w:val="20"/>
        </w:rPr>
        <w:t>Natural Ranking</w:t>
      </w:r>
      <w:r w:rsidR="006B2D63">
        <w:rPr>
          <w:sz w:val="20"/>
          <w:szCs w:val="20"/>
        </w:rPr>
        <w:t>”</w:t>
      </w:r>
      <w:r w:rsidR="0D515510" w:rsidRPr="00EC4C1F">
        <w:rPr>
          <w:color w:val="FF0000"/>
          <w:sz w:val="20"/>
          <w:szCs w:val="20"/>
        </w:rPr>
        <w:t xml:space="preserve"> </w:t>
      </w:r>
      <w:r w:rsidR="0D515510" w:rsidRPr="00F0798D">
        <w:rPr>
          <w:sz w:val="20"/>
          <w:szCs w:val="20"/>
        </w:rPr>
        <w:t>(</w:t>
      </w:r>
      <w:r w:rsidR="474E9AFD" w:rsidRPr="00F0798D">
        <w:rPr>
          <w:sz w:val="20"/>
          <w:szCs w:val="20"/>
        </w:rPr>
        <w:t>Park and Yook, 2014</w:t>
      </w:r>
      <w:r w:rsidR="0D515510" w:rsidRPr="00F0798D">
        <w:rPr>
          <w:sz w:val="20"/>
          <w:szCs w:val="20"/>
        </w:rPr>
        <w:t>)</w:t>
      </w:r>
      <w:r w:rsidR="34443224" w:rsidRPr="00F0798D">
        <w:rPr>
          <w:sz w:val="20"/>
          <w:szCs w:val="20"/>
        </w:rPr>
        <w:t>. Unfortunately, this is often not feasible for most competitions due to time and health constraints.</w:t>
      </w:r>
      <w:r w:rsidR="1C5BE15C" w:rsidRPr="00F0798D">
        <w:rPr>
          <w:sz w:val="20"/>
          <w:szCs w:val="20"/>
        </w:rPr>
        <w:t xml:space="preserve"> Any network that is not complete is in-turn defined as an incomplete network which typically means you have at least two players who have never interacted</w:t>
      </w:r>
      <w:r w:rsidR="69E1C009" w:rsidRPr="00F0798D">
        <w:rPr>
          <w:sz w:val="20"/>
          <w:szCs w:val="20"/>
        </w:rPr>
        <w:t xml:space="preserve"> (</w:t>
      </w:r>
      <w:r w:rsidR="474E9AFD" w:rsidRPr="00F0798D">
        <w:rPr>
          <w:sz w:val="20"/>
          <w:szCs w:val="20"/>
        </w:rPr>
        <w:t>Park and Yook, 2014</w:t>
      </w:r>
      <w:r w:rsidR="69E1C009" w:rsidRPr="00F0798D">
        <w:rPr>
          <w:sz w:val="20"/>
          <w:szCs w:val="20"/>
        </w:rPr>
        <w:t>)</w:t>
      </w:r>
      <w:r w:rsidR="1C5BE15C" w:rsidRPr="00F0798D">
        <w:rPr>
          <w:sz w:val="20"/>
          <w:szCs w:val="20"/>
        </w:rPr>
        <w:t xml:space="preserve">. </w:t>
      </w:r>
      <w:r w:rsidR="5315D5C4" w:rsidRPr="00F0798D">
        <w:rPr>
          <w:sz w:val="20"/>
          <w:szCs w:val="20"/>
        </w:rPr>
        <w:t xml:space="preserve">This is similar to </w:t>
      </w:r>
      <w:r w:rsidR="3085827B" w:rsidRPr="00F0798D">
        <w:rPr>
          <w:sz w:val="20"/>
          <w:szCs w:val="20"/>
        </w:rPr>
        <w:t>ranking beach volleyball players because many of the players will have never played and need to be compared</w:t>
      </w:r>
      <w:r w:rsidR="68EC3BCC" w:rsidRPr="00F0798D">
        <w:rPr>
          <w:sz w:val="20"/>
          <w:szCs w:val="20"/>
        </w:rPr>
        <w:t>.</w:t>
      </w:r>
      <w:r w:rsidR="1C5BE15C" w:rsidRPr="00F0798D">
        <w:rPr>
          <w:sz w:val="20"/>
          <w:szCs w:val="20"/>
        </w:rPr>
        <w:t xml:space="preserve"> The collective set of assumptions not proved through direct competition is called the hidden network. </w:t>
      </w:r>
      <w:r w:rsidR="13E69F1D" w:rsidRPr="00F0798D">
        <w:rPr>
          <w:sz w:val="20"/>
          <w:szCs w:val="20"/>
        </w:rPr>
        <w:t xml:space="preserve">Research </w:t>
      </w:r>
      <w:r w:rsidR="5D3D6208" w:rsidRPr="00F0798D">
        <w:rPr>
          <w:sz w:val="20"/>
          <w:szCs w:val="20"/>
        </w:rPr>
        <w:t xml:space="preserve">from Park </w:t>
      </w:r>
      <w:r w:rsidR="35563771" w:rsidRPr="00F0798D">
        <w:rPr>
          <w:sz w:val="20"/>
          <w:szCs w:val="20"/>
        </w:rPr>
        <w:t>and</w:t>
      </w:r>
      <w:r w:rsidR="5D3D6208" w:rsidRPr="00F0798D">
        <w:rPr>
          <w:sz w:val="20"/>
          <w:szCs w:val="20"/>
        </w:rPr>
        <w:t xml:space="preserve"> Yook</w:t>
      </w:r>
      <w:r w:rsidR="09DA99F5" w:rsidRPr="00F0798D">
        <w:rPr>
          <w:sz w:val="20"/>
          <w:szCs w:val="20"/>
        </w:rPr>
        <w:t xml:space="preserve"> (2014)</w:t>
      </w:r>
      <w:r w:rsidR="5D3D6208" w:rsidRPr="00F0798D">
        <w:rPr>
          <w:sz w:val="20"/>
          <w:szCs w:val="20"/>
        </w:rPr>
        <w:t xml:space="preserve"> showed how to use</w:t>
      </w:r>
      <w:r w:rsidR="1C5BE15C" w:rsidRPr="00F0798D">
        <w:rPr>
          <w:sz w:val="20"/>
          <w:szCs w:val="20"/>
        </w:rPr>
        <w:t xml:space="preserve"> </w:t>
      </w:r>
      <w:r w:rsidR="6B800111" w:rsidRPr="00F0798D">
        <w:rPr>
          <w:sz w:val="20"/>
          <w:szCs w:val="20"/>
        </w:rPr>
        <w:t>Bayesian</w:t>
      </w:r>
      <w:r w:rsidR="1C5BE15C" w:rsidRPr="00F0798D">
        <w:rPr>
          <w:sz w:val="20"/>
          <w:szCs w:val="20"/>
        </w:rPr>
        <w:t xml:space="preserve"> Inference to approximate the hidden network</w:t>
      </w:r>
      <w:r w:rsidR="77B71B11" w:rsidRPr="00F0798D">
        <w:rPr>
          <w:sz w:val="20"/>
          <w:szCs w:val="20"/>
        </w:rPr>
        <w:t xml:space="preserve"> to</w:t>
      </w:r>
      <w:r w:rsidR="1C5BE15C" w:rsidRPr="00F0798D">
        <w:rPr>
          <w:sz w:val="20"/>
          <w:szCs w:val="20"/>
        </w:rPr>
        <w:t xml:space="preserve"> create a </w:t>
      </w:r>
      <w:r w:rsidR="6B800111" w:rsidRPr="00F0798D">
        <w:rPr>
          <w:sz w:val="20"/>
          <w:szCs w:val="20"/>
        </w:rPr>
        <w:t>pseudo</w:t>
      </w:r>
      <w:r w:rsidR="1C5BE15C" w:rsidRPr="00F0798D">
        <w:rPr>
          <w:sz w:val="20"/>
          <w:szCs w:val="20"/>
        </w:rPr>
        <w:t>-Natural Ranking</w:t>
      </w:r>
      <w:r w:rsidR="289BBD29" w:rsidRPr="00F0798D">
        <w:rPr>
          <w:sz w:val="20"/>
          <w:szCs w:val="20"/>
        </w:rPr>
        <w:t xml:space="preserve"> (</w:t>
      </w:r>
      <w:r w:rsidR="474E9AFD" w:rsidRPr="00F0798D">
        <w:rPr>
          <w:sz w:val="20"/>
          <w:szCs w:val="20"/>
        </w:rPr>
        <w:t>Park and Yook, 2014</w:t>
      </w:r>
      <w:r w:rsidR="289BBD29" w:rsidRPr="00F0798D">
        <w:rPr>
          <w:sz w:val="20"/>
          <w:szCs w:val="20"/>
        </w:rPr>
        <w:t>)</w:t>
      </w:r>
      <w:r w:rsidR="1C5BE15C" w:rsidRPr="00F0798D">
        <w:rPr>
          <w:sz w:val="20"/>
          <w:szCs w:val="20"/>
        </w:rPr>
        <w:t xml:space="preserve">. This </w:t>
      </w:r>
      <w:r w:rsidR="6B800111" w:rsidRPr="00F0798D">
        <w:rPr>
          <w:sz w:val="20"/>
          <w:szCs w:val="20"/>
        </w:rPr>
        <w:t>Bayesian</w:t>
      </w:r>
      <w:r w:rsidR="1C5BE15C" w:rsidRPr="00F0798D">
        <w:rPr>
          <w:sz w:val="20"/>
          <w:szCs w:val="20"/>
        </w:rPr>
        <w:t xml:space="preserve"> Inference </w:t>
      </w:r>
      <w:r w:rsidR="443EBFBA" w:rsidRPr="00F0798D">
        <w:rPr>
          <w:sz w:val="20"/>
          <w:szCs w:val="20"/>
        </w:rPr>
        <w:t xml:space="preserve">method </w:t>
      </w:r>
      <w:r w:rsidR="1C5BE15C" w:rsidRPr="00F0798D">
        <w:rPr>
          <w:sz w:val="20"/>
          <w:szCs w:val="20"/>
        </w:rPr>
        <w:t>has an expected value and variance similar to TrueSkill. Using English Premier League and American College Football</w:t>
      </w:r>
      <w:r w:rsidR="4E9C09C8" w:rsidRPr="00F0798D">
        <w:rPr>
          <w:sz w:val="20"/>
          <w:szCs w:val="20"/>
        </w:rPr>
        <w:t xml:space="preserve"> as a reference</w:t>
      </w:r>
      <w:r w:rsidR="1C5BE15C" w:rsidRPr="00F0798D">
        <w:rPr>
          <w:sz w:val="20"/>
          <w:szCs w:val="20"/>
        </w:rPr>
        <w:t>, this study demonstrates this</w:t>
      </w:r>
      <w:r w:rsidR="5D36A998" w:rsidRPr="00F0798D">
        <w:rPr>
          <w:sz w:val="20"/>
          <w:szCs w:val="20"/>
        </w:rPr>
        <w:t xml:space="preserve"> Network </w:t>
      </w:r>
      <w:r w:rsidR="6B800111" w:rsidRPr="00F0798D">
        <w:rPr>
          <w:sz w:val="20"/>
          <w:szCs w:val="20"/>
        </w:rPr>
        <w:t>Bayesian</w:t>
      </w:r>
      <w:r w:rsidR="5D36A998" w:rsidRPr="00F0798D">
        <w:rPr>
          <w:sz w:val="20"/>
          <w:szCs w:val="20"/>
        </w:rPr>
        <w:t xml:space="preserve"> Inference</w:t>
      </w:r>
      <w:r w:rsidR="1C5BE15C" w:rsidRPr="00F0798D">
        <w:rPr>
          <w:sz w:val="20"/>
          <w:szCs w:val="20"/>
        </w:rPr>
        <w:t xml:space="preserve"> method </w:t>
      </w:r>
      <w:r w:rsidR="5D36A998" w:rsidRPr="00F0798D">
        <w:rPr>
          <w:sz w:val="20"/>
          <w:szCs w:val="20"/>
        </w:rPr>
        <w:t xml:space="preserve">is </w:t>
      </w:r>
      <w:r w:rsidR="1C5BE15C" w:rsidRPr="00F0798D">
        <w:rPr>
          <w:sz w:val="20"/>
          <w:szCs w:val="20"/>
        </w:rPr>
        <w:t xml:space="preserve">as effective (if not more) than </w:t>
      </w:r>
      <w:r w:rsidR="5D36A998" w:rsidRPr="00F0798D">
        <w:rPr>
          <w:sz w:val="20"/>
          <w:szCs w:val="20"/>
        </w:rPr>
        <w:t>traditional probabilistic models such as Elo</w:t>
      </w:r>
      <w:r w:rsidR="1C5BE15C" w:rsidRPr="00F0798D">
        <w:rPr>
          <w:sz w:val="20"/>
          <w:szCs w:val="20"/>
        </w:rPr>
        <w:t>.</w:t>
      </w:r>
    </w:p>
    <w:p w14:paraId="3F7878A4" w14:textId="1BA0639F" w:rsidR="001D5C67" w:rsidRPr="00F0798D" w:rsidRDefault="3773951B" w:rsidP="004C721E">
      <w:pPr>
        <w:ind w:firstLine="230"/>
        <w:rPr>
          <w:sz w:val="20"/>
          <w:szCs w:val="20"/>
        </w:rPr>
      </w:pPr>
      <w:r w:rsidRPr="00F0798D">
        <w:rPr>
          <w:sz w:val="20"/>
          <w:szCs w:val="20"/>
        </w:rPr>
        <w:t xml:space="preserve">Many of the prominent network methodologies were not designed to rank players based on competitive outcomes, but modifications allowed </w:t>
      </w:r>
      <w:r w:rsidR="51131697" w:rsidRPr="00F0798D">
        <w:rPr>
          <w:sz w:val="20"/>
          <w:szCs w:val="20"/>
        </w:rPr>
        <w:t>some</w:t>
      </w:r>
      <w:r w:rsidR="4893E3AD" w:rsidRPr="00F0798D">
        <w:rPr>
          <w:sz w:val="20"/>
          <w:szCs w:val="20"/>
        </w:rPr>
        <w:t xml:space="preserve"> </w:t>
      </w:r>
      <w:r w:rsidRPr="00F0798D">
        <w:rPr>
          <w:sz w:val="20"/>
          <w:szCs w:val="20"/>
        </w:rPr>
        <w:t>to become useful</w:t>
      </w:r>
      <w:r w:rsidR="63EBD19D" w:rsidRPr="00F0798D">
        <w:rPr>
          <w:sz w:val="20"/>
          <w:szCs w:val="20"/>
        </w:rPr>
        <w:t xml:space="preserve"> with incomplete networks</w:t>
      </w:r>
      <w:r w:rsidRPr="00F0798D">
        <w:rPr>
          <w:sz w:val="20"/>
          <w:szCs w:val="20"/>
        </w:rPr>
        <w:t>.</w:t>
      </w:r>
      <w:r w:rsidR="309D4E35" w:rsidRPr="00F0798D">
        <w:rPr>
          <w:sz w:val="20"/>
          <w:szCs w:val="20"/>
        </w:rPr>
        <w:t xml:space="preserve"> </w:t>
      </w:r>
      <w:r w:rsidR="6EB6B2AC" w:rsidRPr="00F0798D">
        <w:rPr>
          <w:sz w:val="20"/>
          <w:szCs w:val="20"/>
        </w:rPr>
        <w:t>Research</w:t>
      </w:r>
      <w:r w:rsidR="7B843A81" w:rsidRPr="00F0798D">
        <w:rPr>
          <w:sz w:val="20"/>
          <w:szCs w:val="20"/>
        </w:rPr>
        <w:t xml:space="preserve"> from</w:t>
      </w:r>
      <w:r w:rsidR="06D0B17D" w:rsidRPr="00F0798D">
        <w:rPr>
          <w:sz w:val="20"/>
          <w:szCs w:val="20"/>
        </w:rPr>
        <w:t xml:space="preserve"> Beggs</w:t>
      </w:r>
      <w:r w:rsidR="5A96905A" w:rsidRPr="00F0798D">
        <w:rPr>
          <w:sz w:val="20"/>
          <w:szCs w:val="20"/>
        </w:rPr>
        <w:t xml:space="preserve"> et al. (2017)</w:t>
      </w:r>
      <w:r w:rsidR="57CC280F" w:rsidRPr="00F0798D">
        <w:rPr>
          <w:sz w:val="20"/>
          <w:szCs w:val="20"/>
        </w:rPr>
        <w:t xml:space="preserve"> adjusted the </w:t>
      </w:r>
      <w:r w:rsidR="02B483FB" w:rsidRPr="00F0798D">
        <w:rPr>
          <w:sz w:val="20"/>
          <w:szCs w:val="20"/>
        </w:rPr>
        <w:t>PageRank</w:t>
      </w:r>
      <w:r w:rsidR="57CC280F" w:rsidRPr="00F0798D">
        <w:rPr>
          <w:sz w:val="20"/>
          <w:szCs w:val="20"/>
        </w:rPr>
        <w:t xml:space="preserve"> algorithm to use an iterative system where the loser votes for the winner</w:t>
      </w:r>
      <w:r w:rsidR="6000EDDC" w:rsidRPr="00F0798D">
        <w:rPr>
          <w:sz w:val="20"/>
          <w:szCs w:val="20"/>
        </w:rPr>
        <w:t xml:space="preserve"> (to create an edge)</w:t>
      </w:r>
      <w:r w:rsidR="57CC280F" w:rsidRPr="00F0798D">
        <w:rPr>
          <w:sz w:val="20"/>
          <w:szCs w:val="20"/>
        </w:rPr>
        <w:t xml:space="preserve"> which was collected in an adjacency matrix</w:t>
      </w:r>
      <w:r w:rsidR="24905F3F" w:rsidRPr="00F0798D">
        <w:rPr>
          <w:sz w:val="20"/>
          <w:szCs w:val="20"/>
        </w:rPr>
        <w:t xml:space="preserve"> (</w:t>
      </w:r>
      <w:r w:rsidR="7087C8F4" w:rsidRPr="00F0798D">
        <w:rPr>
          <w:sz w:val="20"/>
          <w:szCs w:val="20"/>
        </w:rPr>
        <w:t>Beggs et al., 2017</w:t>
      </w:r>
      <w:r w:rsidR="24905F3F" w:rsidRPr="00F0798D">
        <w:rPr>
          <w:sz w:val="20"/>
          <w:szCs w:val="20"/>
        </w:rPr>
        <w:t>)</w:t>
      </w:r>
      <w:r w:rsidR="57CC280F" w:rsidRPr="00F0798D">
        <w:rPr>
          <w:sz w:val="20"/>
          <w:szCs w:val="20"/>
        </w:rPr>
        <w:t>.</w:t>
      </w:r>
      <w:r w:rsidR="1301B6C1" w:rsidRPr="00F0798D">
        <w:rPr>
          <w:sz w:val="20"/>
          <w:szCs w:val="20"/>
        </w:rPr>
        <w:t xml:space="preserve"> </w:t>
      </w:r>
      <w:r w:rsidR="09DA99F5" w:rsidRPr="00F0798D">
        <w:rPr>
          <w:sz w:val="20"/>
          <w:szCs w:val="20"/>
        </w:rPr>
        <w:t xml:space="preserve">Although the network can become so complex that it is not visually interpretable, the </w:t>
      </w:r>
      <w:r w:rsidR="0B4A9187" w:rsidRPr="00F0798D">
        <w:rPr>
          <w:sz w:val="20"/>
          <w:szCs w:val="20"/>
        </w:rPr>
        <w:t xml:space="preserve">modified </w:t>
      </w:r>
      <w:r w:rsidR="02B483FB" w:rsidRPr="00F0798D">
        <w:rPr>
          <w:sz w:val="20"/>
          <w:szCs w:val="20"/>
        </w:rPr>
        <w:t>PageRank</w:t>
      </w:r>
      <w:r w:rsidR="09DA99F5" w:rsidRPr="00F0798D">
        <w:rPr>
          <w:sz w:val="20"/>
          <w:szCs w:val="20"/>
        </w:rPr>
        <w:t xml:space="preserve"> method </w:t>
      </w:r>
      <w:r w:rsidR="00831EC1">
        <w:rPr>
          <w:sz w:val="20"/>
          <w:szCs w:val="20"/>
        </w:rPr>
        <w:t>can</w:t>
      </w:r>
      <w:r w:rsidR="09DA99F5" w:rsidRPr="00F0798D">
        <w:rPr>
          <w:sz w:val="20"/>
          <w:szCs w:val="20"/>
        </w:rPr>
        <w:t xml:space="preserve"> naturally </w:t>
      </w:r>
      <w:r w:rsidR="0B4A9187" w:rsidRPr="00F0798D">
        <w:rPr>
          <w:sz w:val="20"/>
          <w:szCs w:val="20"/>
        </w:rPr>
        <w:t>rank based on</w:t>
      </w:r>
      <w:r w:rsidR="09DA99F5" w:rsidRPr="00F0798D">
        <w:rPr>
          <w:sz w:val="20"/>
          <w:szCs w:val="20"/>
        </w:rPr>
        <w:t xml:space="preserve"> node centrality </w:t>
      </w:r>
      <w:r w:rsidR="0B4A9187" w:rsidRPr="00F0798D">
        <w:rPr>
          <w:sz w:val="20"/>
          <w:szCs w:val="20"/>
        </w:rPr>
        <w:t>which can</w:t>
      </w:r>
      <w:r w:rsidR="09DA99F5" w:rsidRPr="00F0798D">
        <w:rPr>
          <w:sz w:val="20"/>
          <w:szCs w:val="20"/>
        </w:rPr>
        <w:t xml:space="preserve"> remove the bias that </w:t>
      </w:r>
      <w:r w:rsidR="4B736B25" w:rsidRPr="00F0798D">
        <w:rPr>
          <w:sz w:val="20"/>
          <w:szCs w:val="20"/>
        </w:rPr>
        <w:t xml:space="preserve">often occurs in </w:t>
      </w:r>
      <w:r w:rsidR="09DA99F5" w:rsidRPr="00F0798D">
        <w:rPr>
          <w:sz w:val="20"/>
          <w:szCs w:val="20"/>
        </w:rPr>
        <w:t xml:space="preserve">traditional statistical ranking algorithms. </w:t>
      </w:r>
      <w:r w:rsidR="1301B6C1" w:rsidRPr="00F0798D">
        <w:rPr>
          <w:sz w:val="20"/>
          <w:szCs w:val="20"/>
        </w:rPr>
        <w:t>When tested on ranking track athletes</w:t>
      </w:r>
      <w:r w:rsidR="4B736B25" w:rsidRPr="00F0798D">
        <w:rPr>
          <w:sz w:val="20"/>
          <w:szCs w:val="20"/>
        </w:rPr>
        <w:t xml:space="preserve"> from 2016, </w:t>
      </w:r>
      <w:r w:rsidR="02B483FB" w:rsidRPr="00F0798D">
        <w:rPr>
          <w:sz w:val="20"/>
          <w:szCs w:val="20"/>
        </w:rPr>
        <w:t xml:space="preserve">the modified </w:t>
      </w:r>
      <w:r w:rsidR="5D239D06" w:rsidRPr="00F0798D">
        <w:rPr>
          <w:sz w:val="20"/>
          <w:szCs w:val="20"/>
        </w:rPr>
        <w:t>PageRank</w:t>
      </w:r>
      <w:r w:rsidR="02B483FB" w:rsidRPr="00F0798D">
        <w:rPr>
          <w:sz w:val="20"/>
          <w:szCs w:val="20"/>
        </w:rPr>
        <w:t xml:space="preserve"> outperformed the existing points</w:t>
      </w:r>
      <w:r w:rsidR="00FE314E">
        <w:rPr>
          <w:sz w:val="20"/>
          <w:szCs w:val="20"/>
        </w:rPr>
        <w:t>-</w:t>
      </w:r>
      <w:r w:rsidR="02B483FB" w:rsidRPr="00F0798D">
        <w:rPr>
          <w:sz w:val="20"/>
          <w:szCs w:val="20"/>
        </w:rPr>
        <w:t xml:space="preserve">based ranking system </w:t>
      </w:r>
      <w:r w:rsidR="00FE314E">
        <w:rPr>
          <w:sz w:val="20"/>
          <w:szCs w:val="20"/>
        </w:rPr>
        <w:t>as well as</w:t>
      </w:r>
      <w:r w:rsidR="02B483FB" w:rsidRPr="00F0798D">
        <w:rPr>
          <w:sz w:val="20"/>
          <w:szCs w:val="20"/>
        </w:rPr>
        <w:t xml:space="preserve"> other traditional</w:t>
      </w:r>
      <w:r w:rsidR="00B67426">
        <w:rPr>
          <w:sz w:val="20"/>
          <w:szCs w:val="20"/>
        </w:rPr>
        <w:t>,</w:t>
      </w:r>
      <w:r w:rsidR="02B483FB" w:rsidRPr="00F0798D">
        <w:rPr>
          <w:sz w:val="20"/>
          <w:szCs w:val="20"/>
        </w:rPr>
        <w:t xml:space="preserve"> algorithmic approaches.</w:t>
      </w:r>
      <w:r w:rsidR="03AAEC33" w:rsidRPr="00F0798D">
        <w:rPr>
          <w:sz w:val="20"/>
          <w:szCs w:val="20"/>
        </w:rPr>
        <w:t xml:space="preserve"> </w:t>
      </w:r>
    </w:p>
    <w:p w14:paraId="106B2F71" w14:textId="0D4AA122" w:rsidR="000E088A" w:rsidRPr="00F0798D" w:rsidRDefault="76ACD496" w:rsidP="00FF0F97">
      <w:pPr>
        <w:ind w:firstLine="230"/>
        <w:rPr>
          <w:sz w:val="20"/>
          <w:szCs w:val="20"/>
        </w:rPr>
      </w:pPr>
      <w:r w:rsidRPr="209E1450">
        <w:rPr>
          <w:sz w:val="20"/>
          <w:szCs w:val="20"/>
        </w:rPr>
        <w:t xml:space="preserve">Novel network algorithms were also created to approach </w:t>
      </w:r>
      <w:r w:rsidR="06622FEE" w:rsidRPr="209E1450">
        <w:rPr>
          <w:sz w:val="20"/>
          <w:szCs w:val="20"/>
        </w:rPr>
        <w:t xml:space="preserve">ranking entities in competitive environments. </w:t>
      </w:r>
      <w:r w:rsidR="1E2BDA1E" w:rsidRPr="209E1450">
        <w:rPr>
          <w:sz w:val="20"/>
          <w:szCs w:val="20"/>
        </w:rPr>
        <w:t>A study by Park and Newman (2005) created the</w:t>
      </w:r>
      <w:r w:rsidR="06622FEE" w:rsidRPr="209E1450">
        <w:rPr>
          <w:sz w:val="20"/>
          <w:szCs w:val="20"/>
        </w:rPr>
        <w:t xml:space="preserve"> Park-Newman Network Ranking </w:t>
      </w:r>
      <w:r w:rsidR="6840BB38" w:rsidRPr="209E1450">
        <w:rPr>
          <w:sz w:val="20"/>
          <w:szCs w:val="20"/>
        </w:rPr>
        <w:t>Method</w:t>
      </w:r>
      <w:r w:rsidR="06622FEE" w:rsidRPr="209E1450">
        <w:rPr>
          <w:sz w:val="20"/>
          <w:szCs w:val="20"/>
        </w:rPr>
        <w:t xml:space="preserve"> (also known as the Win-Lose Score)</w:t>
      </w:r>
      <w:r w:rsidR="3BAD1530" w:rsidRPr="209E1450">
        <w:rPr>
          <w:sz w:val="20"/>
          <w:szCs w:val="20"/>
        </w:rPr>
        <w:t xml:space="preserve"> (</w:t>
      </w:r>
      <w:r w:rsidR="1C2A6372" w:rsidRPr="209E1450">
        <w:rPr>
          <w:sz w:val="20"/>
          <w:szCs w:val="20"/>
        </w:rPr>
        <w:t>Park and Newman, 2005</w:t>
      </w:r>
      <w:r w:rsidR="3BAD1530" w:rsidRPr="209E1450">
        <w:rPr>
          <w:sz w:val="20"/>
          <w:szCs w:val="20"/>
        </w:rPr>
        <w:t>)</w:t>
      </w:r>
      <w:r w:rsidR="6840BB38" w:rsidRPr="209E1450">
        <w:rPr>
          <w:sz w:val="20"/>
          <w:szCs w:val="20"/>
        </w:rPr>
        <w:t>.</w:t>
      </w:r>
      <w:r w:rsidR="06622FEE" w:rsidRPr="209E1450">
        <w:rPr>
          <w:sz w:val="20"/>
          <w:szCs w:val="20"/>
        </w:rPr>
        <w:t xml:space="preserve"> </w:t>
      </w:r>
      <w:r w:rsidR="360ACCE8" w:rsidRPr="209E1450">
        <w:rPr>
          <w:sz w:val="20"/>
          <w:szCs w:val="20"/>
        </w:rPr>
        <w:t xml:space="preserve">This algorithm sets up a network that </w:t>
      </w:r>
      <w:r w:rsidR="2F4F6B55" w:rsidRPr="209E1450">
        <w:rPr>
          <w:sz w:val="20"/>
          <w:szCs w:val="20"/>
        </w:rPr>
        <w:t>focuses on the</w:t>
      </w:r>
      <w:r w:rsidR="360ACCE8" w:rsidRPr="209E1450">
        <w:rPr>
          <w:sz w:val="20"/>
          <w:szCs w:val="20"/>
        </w:rPr>
        <w:t xml:space="preserve"> efficient calculation of direct and indirect wins.</w:t>
      </w:r>
      <w:r w:rsidR="0BF79455" w:rsidRPr="209E1450">
        <w:rPr>
          <w:sz w:val="20"/>
          <w:szCs w:val="20"/>
        </w:rPr>
        <w:t xml:space="preserve"> A direct win </w:t>
      </w:r>
      <w:r w:rsidR="00084E2B">
        <w:rPr>
          <w:sz w:val="20"/>
          <w:szCs w:val="20"/>
        </w:rPr>
        <w:t xml:space="preserve">example </w:t>
      </w:r>
      <w:r w:rsidR="0BF79455" w:rsidRPr="209E1450">
        <w:rPr>
          <w:sz w:val="20"/>
          <w:szCs w:val="20"/>
        </w:rPr>
        <w:t xml:space="preserve">is Team A beats Team B. An indirect win </w:t>
      </w:r>
      <w:r w:rsidR="4BAF38CF" w:rsidRPr="209E1450">
        <w:rPr>
          <w:sz w:val="20"/>
          <w:szCs w:val="20"/>
        </w:rPr>
        <w:t>occurs when</w:t>
      </w:r>
      <w:r w:rsidR="0BF79455" w:rsidRPr="209E1450">
        <w:rPr>
          <w:sz w:val="20"/>
          <w:szCs w:val="20"/>
        </w:rPr>
        <w:t xml:space="preserve"> Team A</w:t>
      </w:r>
      <w:r w:rsidR="4BAF38CF" w:rsidRPr="209E1450">
        <w:rPr>
          <w:sz w:val="20"/>
          <w:szCs w:val="20"/>
        </w:rPr>
        <w:t xml:space="preserve"> beats Team B and Team B beats Team C. Team </w:t>
      </w:r>
      <w:r w:rsidR="2F4F6B55" w:rsidRPr="209E1450">
        <w:rPr>
          <w:sz w:val="20"/>
          <w:szCs w:val="20"/>
        </w:rPr>
        <w:t>A has now indirectly beaten Team C</w:t>
      </w:r>
      <w:r w:rsidR="442163AC" w:rsidRPr="209E1450">
        <w:rPr>
          <w:sz w:val="20"/>
          <w:szCs w:val="20"/>
        </w:rPr>
        <w:t>.</w:t>
      </w:r>
      <w:r w:rsidR="360ACCE8" w:rsidRPr="209E1450">
        <w:rPr>
          <w:sz w:val="20"/>
          <w:szCs w:val="20"/>
        </w:rPr>
        <w:t xml:space="preserve"> The ability to capture indirect wins is essential in incomplete competitive networks where many teams do not play. The algorithm uses a linear combination of direct wins and down-weighted indirect wins to rank the nodes in the network.</w:t>
      </w:r>
      <w:r w:rsidR="5577FF0A" w:rsidRPr="209E1450">
        <w:rPr>
          <w:sz w:val="20"/>
          <w:szCs w:val="20"/>
        </w:rPr>
        <w:t xml:space="preserve"> </w:t>
      </w:r>
      <w:r w:rsidR="6840BB38" w:rsidRPr="209E1450">
        <w:rPr>
          <w:sz w:val="20"/>
          <w:szCs w:val="20"/>
        </w:rPr>
        <w:t>W</w:t>
      </w:r>
      <w:r w:rsidR="06622FEE" w:rsidRPr="209E1450">
        <w:rPr>
          <w:sz w:val="20"/>
          <w:szCs w:val="20"/>
        </w:rPr>
        <w:t>hen applied to team rankings in the 2004 College Football Bowl Championship Series (BCS), the Park-Newman Ranking Method was able to outperform the existing BCS composite computer ranking when compared to the official rankings.</w:t>
      </w:r>
    </w:p>
    <w:p w14:paraId="5CEDAB63" w14:textId="71565144" w:rsidR="00D41AC4" w:rsidRPr="00F0798D" w:rsidRDefault="4B1F3ACC" w:rsidP="00D41AC4">
      <w:pPr>
        <w:ind w:firstLine="230"/>
        <w:rPr>
          <w:sz w:val="20"/>
          <w:szCs w:val="20"/>
        </w:rPr>
      </w:pPr>
      <w:r w:rsidRPr="209E1450">
        <w:rPr>
          <w:sz w:val="20"/>
          <w:szCs w:val="20"/>
        </w:rPr>
        <w:t xml:space="preserve">The weakness of </w:t>
      </w:r>
      <w:r w:rsidR="5C69E84D" w:rsidRPr="209E1450">
        <w:rPr>
          <w:sz w:val="20"/>
          <w:szCs w:val="20"/>
        </w:rPr>
        <w:t xml:space="preserve">many </w:t>
      </w:r>
      <w:r w:rsidRPr="209E1450">
        <w:rPr>
          <w:sz w:val="20"/>
          <w:szCs w:val="20"/>
        </w:rPr>
        <w:t>network designs used for ranking</w:t>
      </w:r>
      <w:r w:rsidR="5C69E84D" w:rsidRPr="209E1450">
        <w:rPr>
          <w:sz w:val="20"/>
          <w:szCs w:val="20"/>
        </w:rPr>
        <w:t>,</w:t>
      </w:r>
      <w:r w:rsidRPr="209E1450">
        <w:rPr>
          <w:sz w:val="20"/>
          <w:szCs w:val="20"/>
        </w:rPr>
        <w:t xml:space="preserve"> such as the Park-Newman Network Ranking </w:t>
      </w:r>
      <w:r w:rsidR="5C69E84D" w:rsidRPr="209E1450">
        <w:rPr>
          <w:sz w:val="20"/>
          <w:szCs w:val="20"/>
        </w:rPr>
        <w:t>Method</w:t>
      </w:r>
      <w:r w:rsidR="23407EB4" w:rsidRPr="209E1450">
        <w:rPr>
          <w:sz w:val="20"/>
          <w:szCs w:val="20"/>
        </w:rPr>
        <w:t xml:space="preserve"> and </w:t>
      </w:r>
      <w:r w:rsidR="26CDE3B1" w:rsidRPr="209E1450">
        <w:rPr>
          <w:sz w:val="20"/>
          <w:szCs w:val="20"/>
        </w:rPr>
        <w:t xml:space="preserve">the </w:t>
      </w:r>
      <w:r w:rsidR="23407EB4" w:rsidRPr="209E1450">
        <w:rPr>
          <w:sz w:val="20"/>
          <w:szCs w:val="20"/>
        </w:rPr>
        <w:t>modified PageRank</w:t>
      </w:r>
      <w:r w:rsidRPr="209E1450">
        <w:rPr>
          <w:sz w:val="20"/>
          <w:szCs w:val="20"/>
        </w:rPr>
        <w:t xml:space="preserve">, is that they assume the skill level is static across the entire </w:t>
      </w:r>
      <w:r w:rsidR="5C69E84D" w:rsidRPr="209E1450">
        <w:rPr>
          <w:sz w:val="20"/>
          <w:szCs w:val="20"/>
        </w:rPr>
        <w:t>timeframe</w:t>
      </w:r>
      <w:r w:rsidR="26CDE3B1" w:rsidRPr="209E1450">
        <w:rPr>
          <w:sz w:val="20"/>
          <w:szCs w:val="20"/>
        </w:rPr>
        <w:t xml:space="preserve"> provided</w:t>
      </w:r>
      <w:r w:rsidRPr="209E1450">
        <w:rPr>
          <w:sz w:val="20"/>
          <w:szCs w:val="20"/>
        </w:rPr>
        <w:t>.</w:t>
      </w:r>
      <w:r w:rsidR="5C69E84D" w:rsidRPr="209E1450">
        <w:rPr>
          <w:sz w:val="20"/>
          <w:szCs w:val="20"/>
        </w:rPr>
        <w:t xml:space="preserve"> </w:t>
      </w:r>
      <w:r w:rsidR="482DF8A7" w:rsidRPr="209E1450">
        <w:rPr>
          <w:sz w:val="20"/>
          <w:szCs w:val="20"/>
        </w:rPr>
        <w:t xml:space="preserve">In competition, the skill of players will </w:t>
      </w:r>
      <w:r w:rsidR="26CDE3B1" w:rsidRPr="209E1450">
        <w:rPr>
          <w:sz w:val="20"/>
          <w:szCs w:val="20"/>
        </w:rPr>
        <w:t xml:space="preserve">likely </w:t>
      </w:r>
      <w:r w:rsidR="482DF8A7" w:rsidRPr="209E1450">
        <w:rPr>
          <w:sz w:val="20"/>
          <w:szCs w:val="20"/>
        </w:rPr>
        <w:t>fluctuate over time.</w:t>
      </w:r>
      <w:r w:rsidR="3CFBA33F" w:rsidRPr="209E1450">
        <w:rPr>
          <w:sz w:val="20"/>
          <w:szCs w:val="20"/>
        </w:rPr>
        <w:t xml:space="preserve"> When a n</w:t>
      </w:r>
      <w:r w:rsidR="4CDE9A6F" w:rsidRPr="209E1450">
        <w:rPr>
          <w:sz w:val="20"/>
          <w:szCs w:val="20"/>
        </w:rPr>
        <w:t>etwork accounts for changes in data based on time, it is called a temporal network.</w:t>
      </w:r>
      <w:r w:rsidR="482DF8A7" w:rsidRPr="209E1450">
        <w:rPr>
          <w:sz w:val="20"/>
          <w:szCs w:val="20"/>
        </w:rPr>
        <w:t xml:space="preserve"> </w:t>
      </w:r>
      <w:r w:rsidR="5B961764" w:rsidRPr="209E1450">
        <w:rPr>
          <w:sz w:val="20"/>
          <w:szCs w:val="20"/>
        </w:rPr>
        <w:t>To</w:t>
      </w:r>
      <w:r w:rsidR="281CE6D6" w:rsidRPr="209E1450">
        <w:rPr>
          <w:sz w:val="20"/>
          <w:szCs w:val="20"/>
        </w:rPr>
        <w:t xml:space="preserve"> </w:t>
      </w:r>
      <w:r w:rsidR="215677EC" w:rsidRPr="209E1450">
        <w:rPr>
          <w:sz w:val="20"/>
          <w:szCs w:val="20"/>
        </w:rPr>
        <w:t>create</w:t>
      </w:r>
      <w:r w:rsidR="0F692B26" w:rsidRPr="209E1450">
        <w:rPr>
          <w:sz w:val="20"/>
          <w:szCs w:val="20"/>
        </w:rPr>
        <w:t xml:space="preserve"> a temporal network focused on competitive ranking</w:t>
      </w:r>
      <w:r w:rsidR="281CE6D6" w:rsidRPr="209E1450">
        <w:rPr>
          <w:sz w:val="20"/>
          <w:szCs w:val="20"/>
        </w:rPr>
        <w:t xml:space="preserve">, </w:t>
      </w:r>
      <w:r w:rsidR="482DF8A7" w:rsidRPr="209E1450">
        <w:rPr>
          <w:sz w:val="20"/>
          <w:szCs w:val="20"/>
        </w:rPr>
        <w:t>Motegi and Masuda</w:t>
      </w:r>
      <w:r w:rsidR="7042B386" w:rsidRPr="209E1450">
        <w:rPr>
          <w:sz w:val="20"/>
          <w:szCs w:val="20"/>
        </w:rPr>
        <w:t xml:space="preserve"> (2012)</w:t>
      </w:r>
      <w:r w:rsidR="482DF8A7" w:rsidRPr="209E1450">
        <w:rPr>
          <w:sz w:val="20"/>
          <w:szCs w:val="20"/>
        </w:rPr>
        <w:t xml:space="preserve"> applied a </w:t>
      </w:r>
      <w:r w:rsidR="46A10231" w:rsidRPr="209E1450">
        <w:rPr>
          <w:sz w:val="20"/>
          <w:szCs w:val="20"/>
        </w:rPr>
        <w:t>time-based</w:t>
      </w:r>
      <w:r w:rsidR="75E2E3F4" w:rsidRPr="209E1450">
        <w:rPr>
          <w:sz w:val="20"/>
          <w:szCs w:val="20"/>
        </w:rPr>
        <w:t xml:space="preserve"> </w:t>
      </w:r>
      <w:r w:rsidR="482DF8A7" w:rsidRPr="209E1450">
        <w:rPr>
          <w:sz w:val="20"/>
          <w:szCs w:val="20"/>
        </w:rPr>
        <w:t>dynamic centrality measure to the Park-Newman Method called the Dynamic Win-Lose Score</w:t>
      </w:r>
      <w:r w:rsidR="23407EB4" w:rsidRPr="209E1450">
        <w:rPr>
          <w:sz w:val="20"/>
          <w:szCs w:val="20"/>
        </w:rPr>
        <w:t xml:space="preserve"> (</w:t>
      </w:r>
      <w:r w:rsidR="47A269C6" w:rsidRPr="209E1450">
        <w:rPr>
          <w:sz w:val="20"/>
          <w:szCs w:val="20"/>
        </w:rPr>
        <w:t>Motegi and Masuda, 2012</w:t>
      </w:r>
      <w:r w:rsidR="23407EB4" w:rsidRPr="209E1450">
        <w:rPr>
          <w:sz w:val="20"/>
          <w:szCs w:val="20"/>
        </w:rPr>
        <w:t>)</w:t>
      </w:r>
      <w:r w:rsidR="482DF8A7" w:rsidRPr="209E1450">
        <w:rPr>
          <w:sz w:val="20"/>
          <w:szCs w:val="20"/>
        </w:rPr>
        <w:t>.</w:t>
      </w:r>
      <w:r w:rsidR="135F54B5" w:rsidRPr="209E1450">
        <w:rPr>
          <w:sz w:val="20"/>
          <w:szCs w:val="20"/>
        </w:rPr>
        <w:t xml:space="preserve"> </w:t>
      </w:r>
      <w:r w:rsidR="6BBC0493" w:rsidRPr="209E1450">
        <w:rPr>
          <w:sz w:val="20"/>
          <w:szCs w:val="20"/>
        </w:rPr>
        <w:t xml:space="preserve">This network methodology updated the </w:t>
      </w:r>
      <w:r w:rsidR="6BBC0493" w:rsidRPr="209E1450">
        <w:rPr>
          <w:sz w:val="20"/>
          <w:szCs w:val="20"/>
        </w:rPr>
        <w:lastRenderedPageBreak/>
        <w:t>network after every game and stored</w:t>
      </w:r>
      <w:r w:rsidR="231F2BEE" w:rsidRPr="209E1450">
        <w:rPr>
          <w:sz w:val="20"/>
          <w:szCs w:val="20"/>
        </w:rPr>
        <w:t xml:space="preserve"> the updates sequentially in time. </w:t>
      </w:r>
      <w:r w:rsidR="59A877B4" w:rsidRPr="209E1450">
        <w:rPr>
          <w:sz w:val="20"/>
          <w:szCs w:val="20"/>
        </w:rPr>
        <w:t>This method added two unique additions to the existing algorithm. First, it added a time decay</w:t>
      </w:r>
      <w:r w:rsidR="392FE627" w:rsidRPr="209E1450">
        <w:rPr>
          <w:sz w:val="20"/>
          <w:szCs w:val="20"/>
        </w:rPr>
        <w:t xml:space="preserve"> to players' rankings. Second, it retro-actively captured the </w:t>
      </w:r>
      <w:r w:rsidR="47B1171B" w:rsidRPr="209E1450">
        <w:rPr>
          <w:sz w:val="20"/>
          <w:szCs w:val="20"/>
        </w:rPr>
        <w:t xml:space="preserve">actual </w:t>
      </w:r>
      <w:r w:rsidR="33657457" w:rsidRPr="209E1450">
        <w:rPr>
          <w:sz w:val="20"/>
          <w:szCs w:val="20"/>
        </w:rPr>
        <w:t>skill of players</w:t>
      </w:r>
      <w:r w:rsidR="47B1171B" w:rsidRPr="209E1450">
        <w:rPr>
          <w:sz w:val="20"/>
          <w:szCs w:val="20"/>
        </w:rPr>
        <w:t xml:space="preserve"> when an</w:t>
      </w:r>
      <w:r w:rsidR="33657457" w:rsidRPr="209E1450">
        <w:rPr>
          <w:sz w:val="20"/>
          <w:szCs w:val="20"/>
        </w:rPr>
        <w:t xml:space="preserve"> </w:t>
      </w:r>
      <w:r w:rsidR="392FE627" w:rsidRPr="209E1450">
        <w:rPr>
          <w:sz w:val="20"/>
          <w:szCs w:val="20"/>
        </w:rPr>
        <w:t>indirect</w:t>
      </w:r>
      <w:r w:rsidR="47B1171B" w:rsidRPr="209E1450">
        <w:rPr>
          <w:sz w:val="20"/>
          <w:szCs w:val="20"/>
        </w:rPr>
        <w:t xml:space="preserve"> win occurs. </w:t>
      </w:r>
      <w:r w:rsidR="482DF8A7" w:rsidRPr="209E1450">
        <w:rPr>
          <w:sz w:val="20"/>
          <w:szCs w:val="20"/>
        </w:rPr>
        <w:t xml:space="preserve">This new method was applied to predict solo tennis matches from 1972-2010. </w:t>
      </w:r>
      <w:r w:rsidR="2B0EF76A" w:rsidRPr="209E1450">
        <w:rPr>
          <w:sz w:val="20"/>
          <w:szCs w:val="20"/>
        </w:rPr>
        <w:t>When compared to the actual player rankings, t</w:t>
      </w:r>
      <w:r w:rsidR="482DF8A7" w:rsidRPr="209E1450">
        <w:rPr>
          <w:sz w:val="20"/>
          <w:szCs w:val="20"/>
        </w:rPr>
        <w:t xml:space="preserve">he new </w:t>
      </w:r>
      <w:r w:rsidR="2B0EF76A" w:rsidRPr="209E1450">
        <w:rPr>
          <w:sz w:val="20"/>
          <w:szCs w:val="20"/>
        </w:rPr>
        <w:t>Dynamic Win-Lose Score</w:t>
      </w:r>
      <w:r w:rsidR="482DF8A7" w:rsidRPr="209E1450">
        <w:rPr>
          <w:sz w:val="20"/>
          <w:szCs w:val="20"/>
        </w:rPr>
        <w:t xml:space="preserve"> outperformed the original Park-Newman </w:t>
      </w:r>
      <w:r w:rsidR="4FF84635" w:rsidRPr="209E1450">
        <w:rPr>
          <w:sz w:val="20"/>
          <w:szCs w:val="20"/>
        </w:rPr>
        <w:t>M</w:t>
      </w:r>
      <w:r w:rsidR="482DF8A7" w:rsidRPr="209E1450">
        <w:rPr>
          <w:sz w:val="20"/>
          <w:szCs w:val="20"/>
        </w:rPr>
        <w:t xml:space="preserve">ethod in larger samples. </w:t>
      </w:r>
    </w:p>
    <w:p w14:paraId="6BAD4AA3" w14:textId="370E80C8" w:rsidR="00182866" w:rsidRPr="00F0798D" w:rsidRDefault="21E35386" w:rsidP="00341C83">
      <w:pPr>
        <w:ind w:firstLine="230"/>
        <w:rPr>
          <w:sz w:val="20"/>
          <w:szCs w:val="20"/>
        </w:rPr>
      </w:pPr>
      <w:r w:rsidRPr="00F0798D">
        <w:rPr>
          <w:sz w:val="20"/>
          <w:szCs w:val="20"/>
        </w:rPr>
        <w:t xml:space="preserve">The </w:t>
      </w:r>
      <w:r w:rsidR="0C2E303E" w:rsidRPr="00F0798D">
        <w:rPr>
          <w:sz w:val="20"/>
          <w:szCs w:val="20"/>
        </w:rPr>
        <w:t xml:space="preserve">discussed </w:t>
      </w:r>
      <w:r w:rsidRPr="00F0798D">
        <w:rPr>
          <w:sz w:val="20"/>
          <w:szCs w:val="20"/>
        </w:rPr>
        <w:t xml:space="preserve">advancements </w:t>
      </w:r>
      <w:r w:rsidR="0C2E303E" w:rsidRPr="00F0798D">
        <w:rPr>
          <w:sz w:val="20"/>
          <w:szCs w:val="20"/>
        </w:rPr>
        <w:t xml:space="preserve">in </w:t>
      </w:r>
      <w:r w:rsidRPr="00F0798D">
        <w:rPr>
          <w:sz w:val="20"/>
          <w:szCs w:val="20"/>
        </w:rPr>
        <w:t>network method</w:t>
      </w:r>
      <w:r w:rsidR="62FF7B35" w:rsidRPr="00F0798D">
        <w:rPr>
          <w:sz w:val="20"/>
          <w:szCs w:val="20"/>
        </w:rPr>
        <w:t>s</w:t>
      </w:r>
      <w:r w:rsidRPr="00F0798D">
        <w:rPr>
          <w:sz w:val="20"/>
          <w:szCs w:val="20"/>
        </w:rPr>
        <w:t xml:space="preserve"> have primarily </w:t>
      </w:r>
      <w:r w:rsidR="62FF7B35" w:rsidRPr="00F0798D">
        <w:rPr>
          <w:sz w:val="20"/>
          <w:szCs w:val="20"/>
        </w:rPr>
        <w:t>been focused on the construction of the network and less on</w:t>
      </w:r>
      <w:r w:rsidR="00764521">
        <w:rPr>
          <w:sz w:val="20"/>
          <w:szCs w:val="20"/>
        </w:rPr>
        <w:t xml:space="preserve"> </w:t>
      </w:r>
      <w:r w:rsidR="62FF7B35" w:rsidRPr="00F0798D">
        <w:rPr>
          <w:sz w:val="20"/>
          <w:szCs w:val="20"/>
        </w:rPr>
        <w:t xml:space="preserve">the </w:t>
      </w:r>
      <w:r w:rsidR="00764521">
        <w:rPr>
          <w:sz w:val="20"/>
          <w:szCs w:val="20"/>
        </w:rPr>
        <w:t>ideal</w:t>
      </w:r>
      <w:r w:rsidR="62FF7B35" w:rsidRPr="00F0798D">
        <w:rPr>
          <w:sz w:val="20"/>
          <w:szCs w:val="20"/>
        </w:rPr>
        <w:t xml:space="preserve"> evaluation method</w:t>
      </w:r>
      <w:r w:rsidR="0FBCCAD1" w:rsidRPr="00F0798D">
        <w:rPr>
          <w:sz w:val="20"/>
          <w:szCs w:val="20"/>
        </w:rPr>
        <w:t xml:space="preserve">. Research from Shin </w:t>
      </w:r>
      <w:r w:rsidR="1E6A6406" w:rsidRPr="00F0798D">
        <w:rPr>
          <w:sz w:val="20"/>
          <w:szCs w:val="20"/>
        </w:rPr>
        <w:t xml:space="preserve">et al. </w:t>
      </w:r>
      <w:r w:rsidR="0FBCCAD1" w:rsidRPr="00F0798D">
        <w:rPr>
          <w:sz w:val="20"/>
          <w:szCs w:val="20"/>
        </w:rPr>
        <w:t>(2014)</w:t>
      </w:r>
      <w:r w:rsidR="1DE2E866" w:rsidRPr="00F0798D">
        <w:rPr>
          <w:sz w:val="20"/>
          <w:szCs w:val="20"/>
        </w:rPr>
        <w:t xml:space="preserve"> showed that </w:t>
      </w:r>
      <w:r w:rsidR="6DD6787E" w:rsidRPr="00F0798D">
        <w:rPr>
          <w:sz w:val="20"/>
          <w:szCs w:val="20"/>
        </w:rPr>
        <w:t>using a</w:t>
      </w:r>
      <w:r w:rsidR="1000D356" w:rsidRPr="00F0798D">
        <w:rPr>
          <w:sz w:val="20"/>
          <w:szCs w:val="20"/>
        </w:rPr>
        <w:t xml:space="preserve"> </w:t>
      </w:r>
      <w:r w:rsidR="6DD6787E" w:rsidRPr="00F0798D">
        <w:rPr>
          <w:sz w:val="20"/>
          <w:szCs w:val="20"/>
        </w:rPr>
        <w:t>Random Walk</w:t>
      </w:r>
      <w:r w:rsidR="5049274B" w:rsidRPr="00F0798D">
        <w:rPr>
          <w:sz w:val="20"/>
          <w:szCs w:val="20"/>
        </w:rPr>
        <w:t xml:space="preserve"> </w:t>
      </w:r>
      <w:r w:rsidR="1C50BD15" w:rsidRPr="00F0798D">
        <w:rPr>
          <w:sz w:val="20"/>
          <w:szCs w:val="20"/>
        </w:rPr>
        <w:t>methodology (similar to</w:t>
      </w:r>
      <w:r w:rsidR="0092B576" w:rsidRPr="00F0798D">
        <w:rPr>
          <w:sz w:val="20"/>
          <w:szCs w:val="20"/>
        </w:rPr>
        <w:t xml:space="preserve"> Google’s Page Rank</w:t>
      </w:r>
      <w:r w:rsidR="1C50BD15" w:rsidRPr="00F0798D">
        <w:rPr>
          <w:sz w:val="20"/>
          <w:szCs w:val="20"/>
        </w:rPr>
        <w:t>)</w:t>
      </w:r>
      <w:r w:rsidR="0092B576" w:rsidRPr="00F0798D">
        <w:rPr>
          <w:sz w:val="20"/>
          <w:szCs w:val="20"/>
        </w:rPr>
        <w:t xml:space="preserve"> can be effective in other </w:t>
      </w:r>
      <w:r w:rsidR="1C50BD15" w:rsidRPr="00F0798D">
        <w:rPr>
          <w:sz w:val="20"/>
          <w:szCs w:val="20"/>
        </w:rPr>
        <w:t xml:space="preserve">common </w:t>
      </w:r>
      <w:r w:rsidR="0092B576" w:rsidRPr="00F0798D">
        <w:rPr>
          <w:sz w:val="20"/>
          <w:szCs w:val="20"/>
        </w:rPr>
        <w:t>network constructions</w:t>
      </w:r>
      <w:r w:rsidR="5FA18A4C" w:rsidRPr="00F0798D">
        <w:rPr>
          <w:sz w:val="20"/>
          <w:szCs w:val="20"/>
        </w:rPr>
        <w:t xml:space="preserve"> such as the Park-Newman Method</w:t>
      </w:r>
      <w:r w:rsidR="672988F8" w:rsidRPr="00F0798D">
        <w:rPr>
          <w:sz w:val="20"/>
          <w:szCs w:val="20"/>
        </w:rPr>
        <w:t xml:space="preserve"> (</w:t>
      </w:r>
      <w:r w:rsidR="1A4F458E" w:rsidRPr="00F0798D">
        <w:rPr>
          <w:sz w:val="20"/>
          <w:szCs w:val="20"/>
        </w:rPr>
        <w:t>Shin et al., 2014</w:t>
      </w:r>
      <w:r w:rsidR="672988F8" w:rsidRPr="00F0798D">
        <w:rPr>
          <w:sz w:val="20"/>
          <w:szCs w:val="20"/>
        </w:rPr>
        <w:t>)</w:t>
      </w:r>
      <w:r w:rsidR="0092B576" w:rsidRPr="00F0798D">
        <w:rPr>
          <w:sz w:val="20"/>
          <w:szCs w:val="20"/>
        </w:rPr>
        <w:t xml:space="preserve">. </w:t>
      </w:r>
      <w:r w:rsidR="6211A005" w:rsidRPr="00F0798D">
        <w:rPr>
          <w:sz w:val="20"/>
          <w:szCs w:val="20"/>
        </w:rPr>
        <w:t xml:space="preserve">A Random Walk is a simulation where </w:t>
      </w:r>
      <w:r w:rsidR="741C9AE6" w:rsidRPr="00F0798D">
        <w:rPr>
          <w:sz w:val="20"/>
          <w:szCs w:val="20"/>
        </w:rPr>
        <w:t>an entity</w:t>
      </w:r>
      <w:r w:rsidR="6E121E65" w:rsidRPr="00F0798D">
        <w:rPr>
          <w:sz w:val="20"/>
          <w:szCs w:val="20"/>
        </w:rPr>
        <w:t xml:space="preserve"> starts in a random location and </w:t>
      </w:r>
      <w:r w:rsidR="6E121E65" w:rsidRPr="31C078D5">
        <w:rPr>
          <w:sz w:val="20"/>
          <w:szCs w:val="20"/>
        </w:rPr>
        <w:t>traverses</w:t>
      </w:r>
      <w:r w:rsidR="6E121E65" w:rsidRPr="00F0798D">
        <w:rPr>
          <w:sz w:val="20"/>
          <w:szCs w:val="20"/>
        </w:rPr>
        <w:t xml:space="preserve"> the network. The Random Walker</w:t>
      </w:r>
      <w:r w:rsidR="6211A005" w:rsidRPr="00F0798D">
        <w:rPr>
          <w:sz w:val="20"/>
          <w:szCs w:val="20"/>
        </w:rPr>
        <w:t xml:space="preserve"> </w:t>
      </w:r>
      <w:r w:rsidR="7CA587CA" w:rsidRPr="00F0798D">
        <w:rPr>
          <w:sz w:val="20"/>
          <w:szCs w:val="20"/>
        </w:rPr>
        <w:t xml:space="preserve">most commonly </w:t>
      </w:r>
      <w:r w:rsidR="5049274B" w:rsidRPr="00F0798D">
        <w:rPr>
          <w:sz w:val="20"/>
          <w:szCs w:val="20"/>
        </w:rPr>
        <w:t>follow</w:t>
      </w:r>
      <w:r w:rsidR="0071369C">
        <w:rPr>
          <w:sz w:val="20"/>
          <w:szCs w:val="20"/>
        </w:rPr>
        <w:t>s</w:t>
      </w:r>
      <w:r w:rsidR="5049274B" w:rsidRPr="00F0798D">
        <w:rPr>
          <w:sz w:val="20"/>
          <w:szCs w:val="20"/>
        </w:rPr>
        <w:t xml:space="preserve"> the gradient</w:t>
      </w:r>
      <w:r w:rsidR="6DD6787E" w:rsidRPr="00F0798D">
        <w:rPr>
          <w:sz w:val="20"/>
          <w:szCs w:val="20"/>
        </w:rPr>
        <w:t xml:space="preserve"> </w:t>
      </w:r>
      <w:r w:rsidR="44D133E3" w:rsidRPr="00F0798D">
        <w:rPr>
          <w:sz w:val="20"/>
          <w:szCs w:val="20"/>
        </w:rPr>
        <w:t xml:space="preserve">towards </w:t>
      </w:r>
      <w:r w:rsidR="7CA587CA" w:rsidRPr="00F0798D">
        <w:rPr>
          <w:sz w:val="20"/>
          <w:szCs w:val="20"/>
        </w:rPr>
        <w:t>the</w:t>
      </w:r>
      <w:r w:rsidR="44D133E3" w:rsidRPr="00F0798D">
        <w:rPr>
          <w:sz w:val="20"/>
          <w:szCs w:val="20"/>
        </w:rPr>
        <w:t xml:space="preserve"> stronger node</w:t>
      </w:r>
      <w:r w:rsidR="5049274B" w:rsidRPr="00F0798D">
        <w:rPr>
          <w:sz w:val="20"/>
          <w:szCs w:val="20"/>
        </w:rPr>
        <w:t>s.</w:t>
      </w:r>
      <w:r w:rsidR="7CA587CA" w:rsidRPr="00F0798D">
        <w:rPr>
          <w:sz w:val="20"/>
          <w:szCs w:val="20"/>
        </w:rPr>
        <w:t xml:space="preserve"> When you repeat the simulation many times, you </w:t>
      </w:r>
      <w:r w:rsidR="0020213D">
        <w:rPr>
          <w:sz w:val="20"/>
          <w:szCs w:val="20"/>
        </w:rPr>
        <w:t>develop</w:t>
      </w:r>
      <w:r w:rsidR="7CA587CA" w:rsidRPr="00F0798D">
        <w:rPr>
          <w:sz w:val="20"/>
          <w:szCs w:val="20"/>
        </w:rPr>
        <w:t xml:space="preserve"> a natural ranking based on how often the Random Walker ended in each node.</w:t>
      </w:r>
      <w:r w:rsidR="5049274B" w:rsidRPr="00F0798D">
        <w:rPr>
          <w:sz w:val="20"/>
          <w:szCs w:val="20"/>
        </w:rPr>
        <w:t xml:space="preserve"> </w:t>
      </w:r>
      <w:r w:rsidR="06DDEA91" w:rsidRPr="00F0798D">
        <w:rPr>
          <w:sz w:val="20"/>
          <w:szCs w:val="20"/>
        </w:rPr>
        <w:t xml:space="preserve">Using </w:t>
      </w:r>
      <w:r w:rsidR="634E30D9" w:rsidRPr="00F0798D">
        <w:rPr>
          <w:sz w:val="20"/>
          <w:szCs w:val="20"/>
        </w:rPr>
        <w:t>the English Premiere League and National Football League</w:t>
      </w:r>
      <w:r w:rsidR="19E4D4B7" w:rsidRPr="00F0798D">
        <w:rPr>
          <w:sz w:val="20"/>
          <w:szCs w:val="20"/>
        </w:rPr>
        <w:t>, the study showed that</w:t>
      </w:r>
      <w:r w:rsidR="7CA587CA" w:rsidRPr="00F0798D">
        <w:rPr>
          <w:sz w:val="20"/>
          <w:szCs w:val="20"/>
        </w:rPr>
        <w:t xml:space="preserve"> the Random Walk methodology outperformed other commonly used evaluation </w:t>
      </w:r>
      <w:r w:rsidR="272396A9" w:rsidRPr="00F0798D">
        <w:rPr>
          <w:sz w:val="20"/>
          <w:szCs w:val="20"/>
        </w:rPr>
        <w:t>techniques</w:t>
      </w:r>
      <w:r w:rsidR="7CA587CA" w:rsidRPr="00F0798D">
        <w:rPr>
          <w:sz w:val="20"/>
          <w:szCs w:val="20"/>
        </w:rPr>
        <w:t xml:space="preserve"> such </w:t>
      </w:r>
      <w:r w:rsidR="7CD5B3B8" w:rsidRPr="00F0798D">
        <w:rPr>
          <w:sz w:val="20"/>
          <w:szCs w:val="20"/>
        </w:rPr>
        <w:t xml:space="preserve">as </w:t>
      </w:r>
      <w:r w:rsidR="272396A9" w:rsidRPr="00F0798D">
        <w:rPr>
          <w:sz w:val="20"/>
          <w:szCs w:val="20"/>
        </w:rPr>
        <w:t>node centrality, linear combination, and node connectivity.</w:t>
      </w:r>
    </w:p>
    <w:p w14:paraId="6C63695B" w14:textId="3D1136DD" w:rsidR="002C417D" w:rsidRPr="00F0798D" w:rsidRDefault="002C417D" w:rsidP="00341C83">
      <w:pPr>
        <w:ind w:firstLine="230"/>
        <w:rPr>
          <w:sz w:val="20"/>
          <w:szCs w:val="20"/>
        </w:rPr>
      </w:pPr>
      <w:r w:rsidRPr="00F0798D">
        <w:rPr>
          <w:sz w:val="20"/>
          <w:szCs w:val="20"/>
        </w:rPr>
        <w:t xml:space="preserve">Network methodologies </w:t>
      </w:r>
      <w:r w:rsidR="00B367E8" w:rsidRPr="00F0798D">
        <w:rPr>
          <w:sz w:val="20"/>
          <w:szCs w:val="20"/>
        </w:rPr>
        <w:t xml:space="preserve">have advanced </w:t>
      </w:r>
      <w:r w:rsidR="00CE56AB" w:rsidRPr="00F0798D">
        <w:rPr>
          <w:sz w:val="20"/>
          <w:szCs w:val="20"/>
        </w:rPr>
        <w:t xml:space="preserve">recently </w:t>
      </w:r>
      <w:r w:rsidR="00B367E8" w:rsidRPr="00F0798D">
        <w:rPr>
          <w:sz w:val="20"/>
          <w:szCs w:val="20"/>
        </w:rPr>
        <w:t>in the</w:t>
      </w:r>
      <w:r w:rsidR="008D0C88" w:rsidRPr="00F0798D">
        <w:rPr>
          <w:sz w:val="20"/>
          <w:szCs w:val="20"/>
        </w:rPr>
        <w:t xml:space="preserve"> competition</w:t>
      </w:r>
      <w:r w:rsidR="00B367E8" w:rsidRPr="00F0798D">
        <w:rPr>
          <w:sz w:val="20"/>
          <w:szCs w:val="20"/>
        </w:rPr>
        <w:t xml:space="preserve"> ranking </w:t>
      </w:r>
      <w:r w:rsidR="00914D12" w:rsidRPr="00F0798D">
        <w:rPr>
          <w:sz w:val="20"/>
          <w:szCs w:val="20"/>
        </w:rPr>
        <w:t>domain and offer a</w:t>
      </w:r>
      <w:r w:rsidR="00D65EC9">
        <w:rPr>
          <w:sz w:val="20"/>
          <w:szCs w:val="20"/>
        </w:rPr>
        <w:t xml:space="preserve"> unique alternative to</w:t>
      </w:r>
      <w:r w:rsidR="00CE56AB" w:rsidRPr="00F0798D">
        <w:rPr>
          <w:sz w:val="20"/>
          <w:szCs w:val="20"/>
        </w:rPr>
        <w:t xml:space="preserve"> traditional statistical methods.</w:t>
      </w:r>
      <w:r w:rsidR="00E80CC2" w:rsidRPr="00F0798D">
        <w:rPr>
          <w:sz w:val="20"/>
          <w:szCs w:val="20"/>
        </w:rPr>
        <w:t xml:space="preserve"> </w:t>
      </w:r>
      <w:r w:rsidR="00D378CC">
        <w:rPr>
          <w:sz w:val="20"/>
          <w:szCs w:val="20"/>
        </w:rPr>
        <w:t xml:space="preserve">It is </w:t>
      </w:r>
      <w:r w:rsidR="00FA2837">
        <w:rPr>
          <w:sz w:val="20"/>
          <w:szCs w:val="20"/>
        </w:rPr>
        <w:t>anticipated</w:t>
      </w:r>
      <w:r w:rsidR="00D6257A">
        <w:rPr>
          <w:sz w:val="20"/>
          <w:szCs w:val="20"/>
        </w:rPr>
        <w:t xml:space="preserve"> that </w:t>
      </w:r>
      <w:r w:rsidR="00FA2837">
        <w:rPr>
          <w:sz w:val="20"/>
          <w:szCs w:val="20"/>
        </w:rPr>
        <w:t>capturing varying skill over time would benefit</w:t>
      </w:r>
      <w:r w:rsidR="00D378CC" w:rsidRPr="00F0798D">
        <w:rPr>
          <w:sz w:val="20"/>
          <w:szCs w:val="20"/>
        </w:rPr>
        <w:t xml:space="preserve"> </w:t>
      </w:r>
      <w:r w:rsidR="00FA2837">
        <w:rPr>
          <w:sz w:val="20"/>
          <w:szCs w:val="20"/>
        </w:rPr>
        <w:t xml:space="preserve">ranking </w:t>
      </w:r>
      <w:r w:rsidR="00D6257A">
        <w:rPr>
          <w:sz w:val="20"/>
          <w:szCs w:val="20"/>
        </w:rPr>
        <w:t xml:space="preserve">junior beach volleyball </w:t>
      </w:r>
      <w:r w:rsidR="00FA2837">
        <w:rPr>
          <w:sz w:val="20"/>
          <w:szCs w:val="20"/>
        </w:rPr>
        <w:t>players</w:t>
      </w:r>
      <w:r w:rsidR="002C085C">
        <w:rPr>
          <w:sz w:val="20"/>
          <w:szCs w:val="20"/>
        </w:rPr>
        <w:t>.</w:t>
      </w:r>
      <w:r w:rsidR="00893C75">
        <w:rPr>
          <w:sz w:val="20"/>
          <w:szCs w:val="20"/>
        </w:rPr>
        <w:t xml:space="preserve"> </w:t>
      </w:r>
      <w:r w:rsidR="00941B91">
        <w:rPr>
          <w:sz w:val="20"/>
          <w:szCs w:val="20"/>
        </w:rPr>
        <w:t>Most</w:t>
      </w:r>
      <w:r w:rsidR="00893C75">
        <w:rPr>
          <w:sz w:val="20"/>
          <w:szCs w:val="20"/>
        </w:rPr>
        <w:t xml:space="preserve"> network</w:t>
      </w:r>
      <w:r w:rsidR="007F7446">
        <w:rPr>
          <w:sz w:val="20"/>
          <w:szCs w:val="20"/>
        </w:rPr>
        <w:t xml:space="preserve"> structures</w:t>
      </w:r>
      <w:r w:rsidR="00893C75">
        <w:rPr>
          <w:sz w:val="20"/>
          <w:szCs w:val="20"/>
        </w:rPr>
        <w:t xml:space="preserve"> </w:t>
      </w:r>
      <w:r w:rsidR="00941B91">
        <w:rPr>
          <w:sz w:val="20"/>
          <w:szCs w:val="20"/>
        </w:rPr>
        <w:t>do</w:t>
      </w:r>
      <w:r w:rsidR="00D378CC">
        <w:rPr>
          <w:sz w:val="20"/>
          <w:szCs w:val="20"/>
        </w:rPr>
        <w:t xml:space="preserve"> not inherently capture</w:t>
      </w:r>
      <w:r w:rsidR="00941B91">
        <w:rPr>
          <w:sz w:val="20"/>
          <w:szCs w:val="20"/>
        </w:rPr>
        <w:t xml:space="preserve"> this temporal </w:t>
      </w:r>
      <w:r w:rsidR="00E85591">
        <w:rPr>
          <w:sz w:val="20"/>
          <w:szCs w:val="20"/>
        </w:rPr>
        <w:t>difference</w:t>
      </w:r>
      <w:r w:rsidR="007F7446">
        <w:rPr>
          <w:sz w:val="20"/>
          <w:szCs w:val="20"/>
        </w:rPr>
        <w:t>, which in turn neglects player improvements</w:t>
      </w:r>
      <w:r w:rsidR="00D378CC" w:rsidRPr="00F0798D">
        <w:rPr>
          <w:sz w:val="20"/>
          <w:szCs w:val="20"/>
        </w:rPr>
        <w:t>.</w:t>
      </w:r>
    </w:p>
    <w:p w14:paraId="52BF3333" w14:textId="5E7B18AB" w:rsidR="008C6FDE" w:rsidRPr="00F0798D" w:rsidRDefault="008C6FDE" w:rsidP="008C6FDE">
      <w:pPr>
        <w:pStyle w:val="p1a"/>
        <w:spacing w:before="440" w:after="220"/>
        <w:rPr>
          <w:b/>
          <w:bCs/>
        </w:rPr>
      </w:pPr>
      <w:r w:rsidRPr="00F0798D">
        <w:rPr>
          <w:b/>
          <w:bCs/>
        </w:rPr>
        <w:t xml:space="preserve">2.4   </w:t>
      </w:r>
      <w:r w:rsidR="003916CB" w:rsidRPr="00F0798D">
        <w:rPr>
          <w:b/>
          <w:bCs/>
        </w:rPr>
        <w:t>Team Dynamics</w:t>
      </w:r>
    </w:p>
    <w:p w14:paraId="17DB0207" w14:textId="0FE7D70F" w:rsidR="00397F3C" w:rsidRPr="00F0798D" w:rsidRDefault="7E913D7E" w:rsidP="00940340">
      <w:pPr>
        <w:ind w:firstLine="230"/>
        <w:rPr>
          <w:sz w:val="20"/>
          <w:szCs w:val="20"/>
        </w:rPr>
      </w:pPr>
      <w:r w:rsidRPr="0633D189">
        <w:rPr>
          <w:sz w:val="20"/>
          <w:szCs w:val="20"/>
        </w:rPr>
        <w:t>Ranking players</w:t>
      </w:r>
      <w:r w:rsidR="00471331" w:rsidRPr="0633D189">
        <w:rPr>
          <w:sz w:val="20"/>
          <w:szCs w:val="20"/>
        </w:rPr>
        <w:t xml:space="preserve"> within a </w:t>
      </w:r>
      <w:r w:rsidR="6B6E67A5" w:rsidRPr="0633D189">
        <w:rPr>
          <w:sz w:val="20"/>
          <w:szCs w:val="20"/>
        </w:rPr>
        <w:t>team</w:t>
      </w:r>
      <w:r w:rsidR="00471331" w:rsidRPr="0633D189">
        <w:rPr>
          <w:sz w:val="20"/>
          <w:szCs w:val="20"/>
        </w:rPr>
        <w:t xml:space="preserve"> environment </w:t>
      </w:r>
      <w:r w:rsidRPr="0633D189">
        <w:rPr>
          <w:sz w:val="20"/>
          <w:szCs w:val="20"/>
        </w:rPr>
        <w:t xml:space="preserve">can cause </w:t>
      </w:r>
      <w:r w:rsidR="679C10C2" w:rsidRPr="0633D189">
        <w:rPr>
          <w:sz w:val="20"/>
          <w:szCs w:val="20"/>
        </w:rPr>
        <w:t xml:space="preserve">two </w:t>
      </w:r>
      <w:r w:rsidR="65A6F1A8" w:rsidRPr="0633D189">
        <w:rPr>
          <w:sz w:val="20"/>
          <w:szCs w:val="20"/>
        </w:rPr>
        <w:t xml:space="preserve">primary </w:t>
      </w:r>
      <w:r w:rsidRPr="0633D189">
        <w:rPr>
          <w:sz w:val="20"/>
          <w:szCs w:val="20"/>
        </w:rPr>
        <w:t>additional complexit</w:t>
      </w:r>
      <w:r w:rsidR="679C10C2" w:rsidRPr="0633D189">
        <w:rPr>
          <w:sz w:val="20"/>
          <w:szCs w:val="20"/>
        </w:rPr>
        <w:t>ies</w:t>
      </w:r>
      <w:r w:rsidR="63E43A93" w:rsidRPr="0633D189">
        <w:rPr>
          <w:sz w:val="20"/>
          <w:szCs w:val="20"/>
        </w:rPr>
        <w:t xml:space="preserve"> compared to a one-vers</w:t>
      </w:r>
      <w:r w:rsidR="006B2019">
        <w:rPr>
          <w:sz w:val="20"/>
          <w:szCs w:val="20"/>
        </w:rPr>
        <w:t>u</w:t>
      </w:r>
      <w:r w:rsidR="63E43A93" w:rsidRPr="0633D189">
        <w:rPr>
          <w:sz w:val="20"/>
          <w:szCs w:val="20"/>
        </w:rPr>
        <w:t xml:space="preserve">s-one </w:t>
      </w:r>
      <w:r w:rsidR="4520EB70" w:rsidRPr="0633D189">
        <w:rPr>
          <w:sz w:val="20"/>
          <w:szCs w:val="20"/>
        </w:rPr>
        <w:t xml:space="preserve">competition. </w:t>
      </w:r>
      <w:r w:rsidR="65A6F1A8" w:rsidRPr="0633D189">
        <w:rPr>
          <w:sz w:val="20"/>
          <w:szCs w:val="20"/>
        </w:rPr>
        <w:t xml:space="preserve">First, a model must </w:t>
      </w:r>
      <w:r w:rsidR="5810DEF6" w:rsidRPr="0633D189">
        <w:rPr>
          <w:sz w:val="20"/>
          <w:szCs w:val="20"/>
        </w:rPr>
        <w:t>determin</w:t>
      </w:r>
      <w:r w:rsidR="65A6F1A8" w:rsidRPr="0633D189">
        <w:rPr>
          <w:sz w:val="20"/>
          <w:szCs w:val="20"/>
        </w:rPr>
        <w:t>e how</w:t>
      </w:r>
      <w:r w:rsidR="09314A8D" w:rsidRPr="0633D189">
        <w:rPr>
          <w:sz w:val="20"/>
          <w:szCs w:val="20"/>
        </w:rPr>
        <w:t xml:space="preserve"> the strength (or weakness) of a teammate</w:t>
      </w:r>
      <w:r w:rsidR="65A6F1A8" w:rsidRPr="0633D189">
        <w:rPr>
          <w:sz w:val="20"/>
          <w:szCs w:val="20"/>
        </w:rPr>
        <w:t xml:space="preserve"> will impact</w:t>
      </w:r>
      <w:r w:rsidR="3D12A2D0" w:rsidRPr="0633D189">
        <w:rPr>
          <w:sz w:val="20"/>
          <w:szCs w:val="20"/>
        </w:rPr>
        <w:t xml:space="preserve"> the expected outcome of a competition</w:t>
      </w:r>
      <w:r w:rsidR="7BE4D600" w:rsidRPr="0633D189">
        <w:rPr>
          <w:sz w:val="20"/>
          <w:szCs w:val="20"/>
        </w:rPr>
        <w:t>.</w:t>
      </w:r>
      <w:r w:rsidR="680CE3DB" w:rsidRPr="0633D189">
        <w:rPr>
          <w:sz w:val="20"/>
          <w:szCs w:val="20"/>
        </w:rPr>
        <w:t xml:space="preserve"> The expected outcome has a direct impact on the ranking update after the match.</w:t>
      </w:r>
      <w:r w:rsidR="7BE4D600" w:rsidRPr="0633D189">
        <w:rPr>
          <w:sz w:val="20"/>
          <w:szCs w:val="20"/>
        </w:rPr>
        <w:t xml:space="preserve"> </w:t>
      </w:r>
      <w:r w:rsidR="4D48B8A6" w:rsidRPr="0633D189">
        <w:rPr>
          <w:sz w:val="20"/>
          <w:szCs w:val="20"/>
        </w:rPr>
        <w:t xml:space="preserve">The second complexity one </w:t>
      </w:r>
      <w:r w:rsidR="39F4A540" w:rsidRPr="0633D189">
        <w:rPr>
          <w:sz w:val="20"/>
          <w:szCs w:val="20"/>
        </w:rPr>
        <w:t>can additionally</w:t>
      </w:r>
      <w:r w:rsidR="4D48B8A6" w:rsidRPr="0633D189">
        <w:rPr>
          <w:sz w:val="20"/>
          <w:szCs w:val="20"/>
        </w:rPr>
        <w:t xml:space="preserve"> consider is whether </w:t>
      </w:r>
      <w:r w:rsidR="39F4A540" w:rsidRPr="0633D189">
        <w:rPr>
          <w:sz w:val="20"/>
          <w:szCs w:val="20"/>
        </w:rPr>
        <w:t xml:space="preserve">the </w:t>
      </w:r>
      <w:r w:rsidR="3849484D" w:rsidRPr="0633D189">
        <w:rPr>
          <w:sz w:val="20"/>
          <w:szCs w:val="20"/>
        </w:rPr>
        <w:t>level of cohesion in a team</w:t>
      </w:r>
      <w:r w:rsidR="6CDF5649" w:rsidRPr="0633D189">
        <w:rPr>
          <w:sz w:val="20"/>
          <w:szCs w:val="20"/>
        </w:rPr>
        <w:t xml:space="preserve"> can</w:t>
      </w:r>
      <w:r w:rsidR="3849484D" w:rsidRPr="0633D189">
        <w:rPr>
          <w:sz w:val="20"/>
          <w:szCs w:val="20"/>
        </w:rPr>
        <w:t xml:space="preserve"> impact an outcome. </w:t>
      </w:r>
      <w:r w:rsidR="2C166A75" w:rsidRPr="0633D189">
        <w:rPr>
          <w:sz w:val="20"/>
          <w:szCs w:val="20"/>
        </w:rPr>
        <w:t>For example, a team who has played together for years will likely outperform another team of the same rankings who have never played together.</w:t>
      </w:r>
    </w:p>
    <w:p w14:paraId="39018053" w14:textId="39F5A745" w:rsidR="008534C3" w:rsidRPr="00F0798D" w:rsidRDefault="452C6B4C" w:rsidP="009F0DF5">
      <w:pPr>
        <w:ind w:firstLine="230"/>
        <w:rPr>
          <w:sz w:val="20"/>
          <w:szCs w:val="20"/>
        </w:rPr>
      </w:pPr>
      <w:r w:rsidRPr="209E1450">
        <w:rPr>
          <w:sz w:val="20"/>
          <w:szCs w:val="20"/>
        </w:rPr>
        <w:t xml:space="preserve">Developing a team strength from the individual teammate rankings can be done with </w:t>
      </w:r>
      <w:r w:rsidR="7C077307" w:rsidRPr="209E1450">
        <w:rPr>
          <w:sz w:val="20"/>
          <w:szCs w:val="20"/>
        </w:rPr>
        <w:t>simplistic algorithms.</w:t>
      </w:r>
      <w:r w:rsidR="61E5165A" w:rsidRPr="209E1450">
        <w:rPr>
          <w:sz w:val="20"/>
          <w:szCs w:val="20"/>
        </w:rPr>
        <w:t xml:space="preserve"> </w:t>
      </w:r>
      <w:r w:rsidR="69004279" w:rsidRPr="209E1450">
        <w:rPr>
          <w:sz w:val="20"/>
          <w:szCs w:val="20"/>
        </w:rPr>
        <w:t xml:space="preserve">A </w:t>
      </w:r>
      <w:r w:rsidR="22DFCA19" w:rsidRPr="209E1450">
        <w:rPr>
          <w:sz w:val="20"/>
          <w:szCs w:val="20"/>
        </w:rPr>
        <w:t xml:space="preserve">relatively naive approach to handling multi-team games would be to recognize each opponent as an independent match </w:t>
      </w:r>
      <w:r w:rsidR="383C7AC0" w:rsidRPr="209E1450">
        <w:rPr>
          <w:sz w:val="20"/>
          <w:szCs w:val="20"/>
        </w:rPr>
        <w:t>(Williams, 2013)</w:t>
      </w:r>
      <w:r w:rsidR="22DFCA19" w:rsidRPr="209E1450">
        <w:rPr>
          <w:sz w:val="20"/>
          <w:szCs w:val="20"/>
        </w:rPr>
        <w:t>. For example, if there are two teams each with two people, a game could end in either the first team winning or losing. If team one won then the ranking of person A on team one</w:t>
      </w:r>
      <w:r w:rsidR="161EB684" w:rsidRPr="209E1450">
        <w:rPr>
          <w:sz w:val="20"/>
          <w:szCs w:val="20"/>
        </w:rPr>
        <w:t xml:space="preserve"> </w:t>
      </w:r>
      <w:r w:rsidR="22DFCA19" w:rsidRPr="209E1450">
        <w:rPr>
          <w:sz w:val="20"/>
          <w:szCs w:val="20"/>
        </w:rPr>
        <w:t>would be updated as if they won in a one-versus-one against person A on team two, as well as a one-versus-one against person B on team two. The primary limitation of this method is that team average ratings are not considered, so a player will see an especially high change in their rating after facing a player of a much different rating. To overcome this attribute, another approach considers</w:t>
      </w:r>
      <w:r w:rsidR="179A49D5" w:rsidRPr="209E1450">
        <w:rPr>
          <w:sz w:val="20"/>
          <w:szCs w:val="20"/>
        </w:rPr>
        <w:t xml:space="preserve"> using</w:t>
      </w:r>
      <w:r w:rsidR="22DFCA19" w:rsidRPr="209E1450">
        <w:rPr>
          <w:sz w:val="20"/>
          <w:szCs w:val="20"/>
        </w:rPr>
        <w:t xml:space="preserve"> the mean rating </w:t>
      </w:r>
      <w:r w:rsidR="03847638" w:rsidRPr="209E1450">
        <w:rPr>
          <w:sz w:val="20"/>
          <w:szCs w:val="20"/>
        </w:rPr>
        <w:t xml:space="preserve">within a team and </w:t>
      </w:r>
      <w:r w:rsidR="22DFCA19" w:rsidRPr="209E1450">
        <w:rPr>
          <w:sz w:val="20"/>
          <w:szCs w:val="20"/>
        </w:rPr>
        <w:t xml:space="preserve">across all opponents faced. A major advantage of these approaches is it can transform any one versus one algorithm (e.g., Elo) to one that can </w:t>
      </w:r>
      <w:r w:rsidR="22DFCA19" w:rsidRPr="209E1450">
        <w:rPr>
          <w:sz w:val="20"/>
          <w:szCs w:val="20"/>
        </w:rPr>
        <w:lastRenderedPageBreak/>
        <w:t xml:space="preserve">be utilized for team games. In a series of simulated games with simulated players, evidence has shown that averaging the opponents’ rating statistics resulted in </w:t>
      </w:r>
      <w:r w:rsidR="587AF696" w:rsidRPr="209E1450">
        <w:rPr>
          <w:sz w:val="20"/>
          <w:szCs w:val="20"/>
        </w:rPr>
        <w:t>a</w:t>
      </w:r>
      <w:r w:rsidR="22DFCA19" w:rsidRPr="209E1450">
        <w:rPr>
          <w:sz w:val="20"/>
          <w:szCs w:val="20"/>
        </w:rPr>
        <w:t xml:space="preserve"> </w:t>
      </w:r>
      <w:r w:rsidR="587AF696" w:rsidRPr="209E1450">
        <w:rPr>
          <w:sz w:val="20"/>
          <w:szCs w:val="20"/>
        </w:rPr>
        <w:t>better</w:t>
      </w:r>
      <w:r w:rsidR="22DFCA19" w:rsidRPr="209E1450">
        <w:rPr>
          <w:sz w:val="20"/>
          <w:szCs w:val="20"/>
        </w:rPr>
        <w:t xml:space="preserve"> overall </w:t>
      </w:r>
      <w:r w:rsidR="11A7986A" w:rsidRPr="209E1450">
        <w:rPr>
          <w:sz w:val="20"/>
          <w:szCs w:val="20"/>
        </w:rPr>
        <w:t>predictive accuracy</w:t>
      </w:r>
      <w:r w:rsidR="587AF696" w:rsidRPr="209E1450">
        <w:rPr>
          <w:sz w:val="20"/>
          <w:szCs w:val="20"/>
        </w:rPr>
        <w:t xml:space="preserve"> than using individual updates</w:t>
      </w:r>
      <w:r w:rsidR="22DFCA19" w:rsidRPr="209E1450">
        <w:rPr>
          <w:sz w:val="20"/>
          <w:szCs w:val="20"/>
        </w:rPr>
        <w:t>.</w:t>
      </w:r>
    </w:p>
    <w:p w14:paraId="0D30D454" w14:textId="07F70896" w:rsidR="008534C3" w:rsidRPr="00F0798D" w:rsidRDefault="00C33AB1" w:rsidP="00F336BA">
      <w:pPr>
        <w:ind w:firstLine="230"/>
        <w:rPr>
          <w:sz w:val="20"/>
          <w:szCs w:val="20"/>
        </w:rPr>
      </w:pPr>
      <w:r w:rsidRPr="00F0798D">
        <w:rPr>
          <w:sz w:val="20"/>
          <w:szCs w:val="20"/>
        </w:rPr>
        <w:t>Team</w:t>
      </w:r>
      <w:r w:rsidR="00034DBB" w:rsidRPr="00F0798D">
        <w:rPr>
          <w:sz w:val="20"/>
          <w:szCs w:val="20"/>
        </w:rPr>
        <w:t xml:space="preserve"> </w:t>
      </w:r>
      <w:r w:rsidR="000A3ED3" w:rsidRPr="00F0798D">
        <w:rPr>
          <w:sz w:val="20"/>
          <w:szCs w:val="20"/>
        </w:rPr>
        <w:t>rating differential</w:t>
      </w:r>
      <w:r w:rsidR="00034DBB" w:rsidRPr="00F0798D">
        <w:rPr>
          <w:sz w:val="20"/>
          <w:szCs w:val="20"/>
        </w:rPr>
        <w:t xml:space="preserve"> </w:t>
      </w:r>
      <w:r w:rsidRPr="00F0798D">
        <w:rPr>
          <w:sz w:val="20"/>
          <w:szCs w:val="20"/>
        </w:rPr>
        <w:t>can also</w:t>
      </w:r>
      <w:r w:rsidR="00DC44B3" w:rsidRPr="00F0798D">
        <w:rPr>
          <w:sz w:val="20"/>
          <w:szCs w:val="20"/>
        </w:rPr>
        <w:t xml:space="preserve"> be factored out by</w:t>
      </w:r>
      <w:r w:rsidRPr="00F0798D">
        <w:rPr>
          <w:sz w:val="20"/>
          <w:szCs w:val="20"/>
        </w:rPr>
        <w:t xml:space="preserve"> </w:t>
      </w:r>
      <w:r w:rsidR="00DC44B3" w:rsidRPr="00F0798D">
        <w:rPr>
          <w:sz w:val="20"/>
          <w:szCs w:val="20"/>
        </w:rPr>
        <w:t xml:space="preserve">applying </w:t>
      </w:r>
      <w:r w:rsidR="00EA5955" w:rsidRPr="00F0798D">
        <w:rPr>
          <w:sz w:val="20"/>
          <w:szCs w:val="20"/>
        </w:rPr>
        <w:t>more sophisticated</w:t>
      </w:r>
      <w:r w:rsidR="00034DBB" w:rsidRPr="00F0798D">
        <w:rPr>
          <w:sz w:val="20"/>
          <w:szCs w:val="20"/>
        </w:rPr>
        <w:t xml:space="preserve"> statistical </w:t>
      </w:r>
      <w:r w:rsidRPr="00F0798D">
        <w:rPr>
          <w:sz w:val="20"/>
          <w:szCs w:val="20"/>
        </w:rPr>
        <w:t>methods</w:t>
      </w:r>
      <w:r w:rsidR="001C17A8" w:rsidRPr="00F0798D">
        <w:rPr>
          <w:sz w:val="20"/>
          <w:szCs w:val="20"/>
        </w:rPr>
        <w:t xml:space="preserve"> as shown in</w:t>
      </w:r>
      <w:r w:rsidR="00DB78B6" w:rsidRPr="00F0798D">
        <w:rPr>
          <w:sz w:val="20"/>
          <w:szCs w:val="20"/>
        </w:rPr>
        <w:t xml:space="preserve"> a study from Clarke and Leister</w:t>
      </w:r>
      <w:r w:rsidR="00037C62" w:rsidRPr="00F0798D">
        <w:rPr>
          <w:sz w:val="20"/>
          <w:szCs w:val="20"/>
        </w:rPr>
        <w:t xml:space="preserve"> (2019)</w:t>
      </w:r>
      <w:r w:rsidR="003C723B" w:rsidRPr="00F0798D">
        <w:rPr>
          <w:sz w:val="20"/>
          <w:szCs w:val="20"/>
        </w:rPr>
        <w:t xml:space="preserve">. </w:t>
      </w:r>
      <w:r w:rsidR="003916CB" w:rsidRPr="00F0798D">
        <w:rPr>
          <w:sz w:val="20"/>
          <w:szCs w:val="20"/>
        </w:rPr>
        <w:t>Given sufficient sample size</w:t>
      </w:r>
      <w:r w:rsidR="00DC44B3" w:rsidRPr="00F0798D">
        <w:rPr>
          <w:sz w:val="20"/>
          <w:szCs w:val="20"/>
        </w:rPr>
        <w:t xml:space="preserve"> over the course of a season</w:t>
      </w:r>
      <w:r w:rsidR="003916CB" w:rsidRPr="00F0798D">
        <w:rPr>
          <w:sz w:val="20"/>
          <w:szCs w:val="20"/>
        </w:rPr>
        <w:t xml:space="preserve">, </w:t>
      </w:r>
      <w:r w:rsidR="00D72668" w:rsidRPr="00F0798D">
        <w:rPr>
          <w:sz w:val="20"/>
          <w:szCs w:val="20"/>
        </w:rPr>
        <w:t>a</w:t>
      </w:r>
      <w:r w:rsidR="009C5BA2" w:rsidRPr="00F0798D">
        <w:rPr>
          <w:sz w:val="20"/>
          <w:szCs w:val="20"/>
        </w:rPr>
        <w:t xml:space="preserve">n additive model </w:t>
      </w:r>
      <w:r w:rsidR="00134EFD" w:rsidRPr="00F0798D">
        <w:rPr>
          <w:sz w:val="20"/>
          <w:szCs w:val="20"/>
        </w:rPr>
        <w:t xml:space="preserve">created with </w:t>
      </w:r>
      <w:r w:rsidR="00D72668" w:rsidRPr="00F0798D">
        <w:rPr>
          <w:sz w:val="20"/>
          <w:szCs w:val="20"/>
        </w:rPr>
        <w:t>regression and exponential smoothing</w:t>
      </w:r>
      <w:r w:rsidR="003916CB" w:rsidRPr="00F0798D">
        <w:rPr>
          <w:sz w:val="20"/>
          <w:szCs w:val="20"/>
        </w:rPr>
        <w:t xml:space="preserve"> </w:t>
      </w:r>
      <w:r w:rsidR="00134EFD" w:rsidRPr="00F0798D">
        <w:rPr>
          <w:sz w:val="20"/>
          <w:szCs w:val="20"/>
        </w:rPr>
        <w:t>was used to rate</w:t>
      </w:r>
      <w:r w:rsidR="003916CB" w:rsidRPr="00F0798D">
        <w:rPr>
          <w:sz w:val="20"/>
          <w:szCs w:val="20"/>
        </w:rPr>
        <w:t xml:space="preserve"> non-elite tennis player</w:t>
      </w:r>
      <w:r w:rsidR="0069347B" w:rsidRPr="00F0798D">
        <w:rPr>
          <w:sz w:val="20"/>
          <w:szCs w:val="20"/>
        </w:rPr>
        <w:t>s</w:t>
      </w:r>
      <w:r w:rsidR="00134EFD" w:rsidRPr="00F0798D">
        <w:rPr>
          <w:sz w:val="20"/>
          <w:szCs w:val="20"/>
        </w:rPr>
        <w:t>. This model</w:t>
      </w:r>
      <w:r w:rsidR="003916CB" w:rsidRPr="00F0798D">
        <w:rPr>
          <w:sz w:val="20"/>
          <w:szCs w:val="20"/>
        </w:rPr>
        <w:t xml:space="preserve"> was employed to remove the partner effect across doubles game</w:t>
      </w:r>
      <w:r w:rsidR="00C920DD" w:rsidRPr="00F0798D">
        <w:rPr>
          <w:sz w:val="20"/>
          <w:szCs w:val="20"/>
        </w:rPr>
        <w:t>s</w:t>
      </w:r>
      <w:r w:rsidR="003916CB" w:rsidRPr="00F0798D">
        <w:rPr>
          <w:sz w:val="20"/>
          <w:szCs w:val="20"/>
        </w:rPr>
        <w:t xml:space="preserve"> </w:t>
      </w:r>
      <w:r w:rsidR="006A1CAD" w:rsidRPr="00F0798D">
        <w:rPr>
          <w:sz w:val="20"/>
          <w:szCs w:val="20"/>
        </w:rPr>
        <w:t>(Clarke and Leister, 2019)</w:t>
      </w:r>
      <w:r w:rsidR="003916CB" w:rsidRPr="00F0798D">
        <w:rPr>
          <w:sz w:val="20"/>
          <w:szCs w:val="20"/>
        </w:rPr>
        <w:t>. This method leveraged the fact that the dataset had significant overlap between players</w:t>
      </w:r>
      <w:r w:rsidR="002C7C98" w:rsidRPr="00F0798D">
        <w:rPr>
          <w:sz w:val="20"/>
          <w:szCs w:val="20"/>
        </w:rPr>
        <w:t xml:space="preserve"> within teams</w:t>
      </w:r>
      <w:r w:rsidR="003916CB" w:rsidRPr="00F0798D">
        <w:rPr>
          <w:sz w:val="20"/>
          <w:szCs w:val="20"/>
        </w:rPr>
        <w:t xml:space="preserve"> and opponents. Most tournaments involved teams of </w:t>
      </w:r>
      <w:r w:rsidR="00EE33C1" w:rsidRPr="0024687B">
        <w:rPr>
          <w:sz w:val="20"/>
          <w:szCs w:val="20"/>
        </w:rPr>
        <w:t xml:space="preserve">three pairs of two players </w:t>
      </w:r>
      <w:r w:rsidR="003916CB" w:rsidRPr="00F0798D">
        <w:rPr>
          <w:sz w:val="20"/>
          <w:szCs w:val="20"/>
        </w:rPr>
        <w:t xml:space="preserve">and numerous games would be played with different team pairing permutations. This allowed the researchers to remove the partner effect and then fit an additive model. </w:t>
      </w:r>
      <w:r w:rsidR="00A603BC" w:rsidRPr="00F0798D">
        <w:rPr>
          <w:sz w:val="20"/>
          <w:szCs w:val="20"/>
        </w:rPr>
        <w:t>T</w:t>
      </w:r>
      <w:r w:rsidR="003916CB" w:rsidRPr="00F0798D">
        <w:rPr>
          <w:sz w:val="20"/>
          <w:szCs w:val="20"/>
        </w:rPr>
        <w:t>he method used to evaluate the ratings consider</w:t>
      </w:r>
      <w:r w:rsidR="003A5255">
        <w:rPr>
          <w:sz w:val="20"/>
          <w:szCs w:val="20"/>
        </w:rPr>
        <w:t>ed</w:t>
      </w:r>
      <w:r w:rsidR="003916CB" w:rsidRPr="00F0798D">
        <w:rPr>
          <w:sz w:val="20"/>
          <w:szCs w:val="20"/>
        </w:rPr>
        <w:t xml:space="preserve"> the subjective feelings of players. Most of the players felt their </w:t>
      </w:r>
      <w:r w:rsidR="00C920DD" w:rsidRPr="00F0798D">
        <w:rPr>
          <w:sz w:val="20"/>
          <w:szCs w:val="20"/>
        </w:rPr>
        <w:t>rankings from the additive model</w:t>
      </w:r>
      <w:r w:rsidR="003916CB" w:rsidRPr="00F0798D">
        <w:rPr>
          <w:sz w:val="20"/>
          <w:szCs w:val="20"/>
        </w:rPr>
        <w:t xml:space="preserve"> were reasonable for their most recent season.</w:t>
      </w:r>
      <w:r w:rsidR="00EE33C1">
        <w:rPr>
          <w:sz w:val="20"/>
          <w:szCs w:val="20"/>
        </w:rPr>
        <w:t xml:space="preserve"> </w:t>
      </w:r>
    </w:p>
    <w:p w14:paraId="13CE5E8E" w14:textId="55035EB4" w:rsidR="00430BCA" w:rsidRPr="00F0798D" w:rsidRDefault="437B46CB" w:rsidP="00E04B11">
      <w:pPr>
        <w:ind w:firstLine="230"/>
        <w:rPr>
          <w:sz w:val="20"/>
          <w:szCs w:val="20"/>
        </w:rPr>
      </w:pPr>
      <w:r w:rsidRPr="00F0798D">
        <w:rPr>
          <w:sz w:val="20"/>
          <w:szCs w:val="20"/>
        </w:rPr>
        <w:t>Markov Chains</w:t>
      </w:r>
      <w:r w:rsidR="13D269CD" w:rsidRPr="00F0798D">
        <w:rPr>
          <w:sz w:val="20"/>
          <w:szCs w:val="20"/>
        </w:rPr>
        <w:t xml:space="preserve"> </w:t>
      </w:r>
      <w:r w:rsidR="5D7B8587" w:rsidRPr="00F0798D">
        <w:rPr>
          <w:sz w:val="20"/>
          <w:szCs w:val="20"/>
        </w:rPr>
        <w:t>offer</w:t>
      </w:r>
      <w:r w:rsidR="5BE52D2A" w:rsidRPr="00F0798D">
        <w:rPr>
          <w:sz w:val="20"/>
          <w:szCs w:val="20"/>
        </w:rPr>
        <w:t xml:space="preserve"> a different approach to discerning </w:t>
      </w:r>
      <w:r w:rsidR="5D7B8587" w:rsidRPr="00F0798D">
        <w:rPr>
          <w:sz w:val="20"/>
          <w:szCs w:val="20"/>
        </w:rPr>
        <w:t xml:space="preserve">how to </w:t>
      </w:r>
      <w:r w:rsidR="77A5D2D7" w:rsidRPr="00F0798D">
        <w:rPr>
          <w:sz w:val="20"/>
          <w:szCs w:val="20"/>
        </w:rPr>
        <w:t>understand</w:t>
      </w:r>
      <w:r w:rsidR="5D7B8587" w:rsidRPr="00F0798D">
        <w:rPr>
          <w:sz w:val="20"/>
          <w:szCs w:val="20"/>
        </w:rPr>
        <w:t xml:space="preserve"> within</w:t>
      </w:r>
      <w:r w:rsidR="009E312B">
        <w:rPr>
          <w:sz w:val="20"/>
          <w:szCs w:val="20"/>
        </w:rPr>
        <w:t>-</w:t>
      </w:r>
      <w:r w:rsidR="5D7B8587" w:rsidRPr="00F0798D">
        <w:rPr>
          <w:sz w:val="20"/>
          <w:szCs w:val="20"/>
        </w:rPr>
        <w:t>team</w:t>
      </w:r>
      <w:r w:rsidR="77A5D2D7" w:rsidRPr="00F0798D">
        <w:rPr>
          <w:sz w:val="20"/>
          <w:szCs w:val="20"/>
        </w:rPr>
        <w:t xml:space="preserve"> contribution</w:t>
      </w:r>
      <w:r w:rsidR="003939A6">
        <w:rPr>
          <w:sz w:val="20"/>
          <w:szCs w:val="20"/>
        </w:rPr>
        <w:t>s</w:t>
      </w:r>
      <w:r w:rsidR="5D7B8587" w:rsidRPr="00F0798D">
        <w:rPr>
          <w:sz w:val="20"/>
          <w:szCs w:val="20"/>
        </w:rPr>
        <w:t xml:space="preserve"> by analyzing</w:t>
      </w:r>
      <w:r w:rsidR="5BE52D2A" w:rsidRPr="00F0798D">
        <w:rPr>
          <w:sz w:val="20"/>
          <w:szCs w:val="20"/>
        </w:rPr>
        <w:t xml:space="preserve"> </w:t>
      </w:r>
      <w:r w:rsidR="4D6B7F66" w:rsidRPr="00F0798D">
        <w:rPr>
          <w:sz w:val="20"/>
          <w:szCs w:val="20"/>
        </w:rPr>
        <w:t xml:space="preserve">play by play data. A Markov Chain works by </w:t>
      </w:r>
      <w:r w:rsidR="0265945E" w:rsidRPr="00F0798D">
        <w:rPr>
          <w:sz w:val="20"/>
          <w:szCs w:val="20"/>
        </w:rPr>
        <w:t>estimating the transitional probabilities of the current state to each possible other state</w:t>
      </w:r>
      <w:r w:rsidR="5BE52D2A" w:rsidRPr="00F0798D">
        <w:rPr>
          <w:sz w:val="20"/>
          <w:szCs w:val="20"/>
        </w:rPr>
        <w:t>. Th</w:t>
      </w:r>
      <w:r w:rsidR="0E61B51E" w:rsidRPr="00F0798D">
        <w:rPr>
          <w:sz w:val="20"/>
          <w:szCs w:val="20"/>
        </w:rPr>
        <w:t>is</w:t>
      </w:r>
      <w:r w:rsidR="5BE52D2A" w:rsidRPr="00F0798D">
        <w:rPr>
          <w:sz w:val="20"/>
          <w:szCs w:val="20"/>
        </w:rPr>
        <w:t xml:space="preserve"> method was tested</w:t>
      </w:r>
      <w:r w:rsidR="61B8DBE5" w:rsidRPr="00F0798D">
        <w:rPr>
          <w:sz w:val="20"/>
          <w:szCs w:val="20"/>
        </w:rPr>
        <w:t xml:space="preserve"> in a study fro</w:t>
      </w:r>
      <w:r w:rsidR="78EC56CF" w:rsidRPr="00F0798D">
        <w:rPr>
          <w:sz w:val="20"/>
          <w:szCs w:val="20"/>
        </w:rPr>
        <w:t>m Strauss and Arnold</w:t>
      </w:r>
      <w:r w:rsidR="5456A6EF" w:rsidRPr="00F0798D">
        <w:rPr>
          <w:sz w:val="20"/>
          <w:szCs w:val="20"/>
        </w:rPr>
        <w:t xml:space="preserve"> (1987)</w:t>
      </w:r>
      <w:r w:rsidR="5BE52D2A" w:rsidRPr="00F0798D">
        <w:rPr>
          <w:sz w:val="20"/>
          <w:szCs w:val="20"/>
        </w:rPr>
        <w:t xml:space="preserve"> </w:t>
      </w:r>
      <w:r w:rsidR="0E61B51E" w:rsidRPr="00F0798D">
        <w:rPr>
          <w:sz w:val="20"/>
          <w:szCs w:val="20"/>
        </w:rPr>
        <w:t>by analyzing</w:t>
      </w:r>
      <w:r w:rsidR="6BE7E201" w:rsidRPr="00F0798D">
        <w:rPr>
          <w:sz w:val="20"/>
          <w:szCs w:val="20"/>
        </w:rPr>
        <w:t xml:space="preserve"> each individual rally within a racquetball game</w:t>
      </w:r>
      <w:r w:rsidR="6651C9BB" w:rsidRPr="00F0798D">
        <w:rPr>
          <w:sz w:val="20"/>
          <w:szCs w:val="20"/>
        </w:rPr>
        <w:t xml:space="preserve"> and</w:t>
      </w:r>
      <w:r w:rsidR="28314E87" w:rsidRPr="00F0798D">
        <w:rPr>
          <w:sz w:val="20"/>
          <w:szCs w:val="20"/>
        </w:rPr>
        <w:t xml:space="preserve"> the rally outcomes</w:t>
      </w:r>
      <w:r w:rsidR="6BE7E201" w:rsidRPr="00F0798D">
        <w:rPr>
          <w:sz w:val="20"/>
          <w:szCs w:val="20"/>
        </w:rPr>
        <w:t>.</w:t>
      </w:r>
      <w:r w:rsidR="5BE52D2A" w:rsidRPr="00F0798D">
        <w:rPr>
          <w:sz w:val="20"/>
          <w:szCs w:val="20"/>
        </w:rPr>
        <w:t xml:space="preserve"> </w:t>
      </w:r>
      <w:r w:rsidR="431DF271" w:rsidRPr="00F0798D">
        <w:rPr>
          <w:sz w:val="20"/>
          <w:szCs w:val="20"/>
        </w:rPr>
        <w:t xml:space="preserve">This could then be repeated to develop match outcome predictions while simultaneously differentiating between teammate abilities. </w:t>
      </w:r>
      <w:r w:rsidR="28314E87" w:rsidRPr="00F0798D">
        <w:rPr>
          <w:sz w:val="20"/>
          <w:szCs w:val="20"/>
        </w:rPr>
        <w:t>The study’s methodology</w:t>
      </w:r>
      <w:r w:rsidR="5BE52D2A" w:rsidRPr="00F0798D">
        <w:rPr>
          <w:sz w:val="20"/>
          <w:szCs w:val="20"/>
        </w:rPr>
        <w:t xml:space="preserve"> could also apply to</w:t>
      </w:r>
      <w:r w:rsidR="28314E87" w:rsidRPr="00F0798D">
        <w:rPr>
          <w:sz w:val="20"/>
          <w:szCs w:val="20"/>
        </w:rPr>
        <w:t xml:space="preserve"> other</w:t>
      </w:r>
      <w:r w:rsidR="5BE52D2A" w:rsidRPr="00F0798D">
        <w:rPr>
          <w:sz w:val="20"/>
          <w:szCs w:val="20"/>
        </w:rPr>
        <w:t xml:space="preserve"> doubles sports where someone serves the ball</w:t>
      </w:r>
      <w:r w:rsidR="003263EB">
        <w:rPr>
          <w:sz w:val="20"/>
          <w:szCs w:val="20"/>
        </w:rPr>
        <w:t xml:space="preserve">, </w:t>
      </w:r>
      <w:r w:rsidR="00C1235C">
        <w:rPr>
          <w:sz w:val="20"/>
          <w:szCs w:val="20"/>
        </w:rPr>
        <w:t>such as</w:t>
      </w:r>
      <w:r w:rsidR="5BE52D2A" w:rsidRPr="0024687B">
        <w:rPr>
          <w:sz w:val="20"/>
          <w:szCs w:val="20"/>
        </w:rPr>
        <w:t xml:space="preserve"> </w:t>
      </w:r>
      <w:r w:rsidR="5BE52D2A" w:rsidRPr="00F0798D">
        <w:rPr>
          <w:sz w:val="20"/>
          <w:szCs w:val="20"/>
        </w:rPr>
        <w:t xml:space="preserve">volleyball, squash, </w:t>
      </w:r>
      <w:r w:rsidR="05C56AB3" w:rsidRPr="00F0798D">
        <w:rPr>
          <w:sz w:val="20"/>
          <w:szCs w:val="20"/>
        </w:rPr>
        <w:t xml:space="preserve">or </w:t>
      </w:r>
      <w:r w:rsidR="5BE52D2A" w:rsidRPr="00F0798D">
        <w:rPr>
          <w:sz w:val="20"/>
          <w:szCs w:val="20"/>
        </w:rPr>
        <w:t xml:space="preserve">badminton </w:t>
      </w:r>
      <w:r w:rsidR="77678824" w:rsidRPr="00F0798D">
        <w:rPr>
          <w:sz w:val="20"/>
          <w:szCs w:val="20"/>
        </w:rPr>
        <w:t>(</w:t>
      </w:r>
      <w:r w:rsidR="2DB21F47" w:rsidRPr="00F0798D">
        <w:rPr>
          <w:sz w:val="20"/>
          <w:szCs w:val="20"/>
        </w:rPr>
        <w:t>Strauss and Arnold</w:t>
      </w:r>
      <w:r w:rsidR="77678824" w:rsidRPr="00F0798D">
        <w:rPr>
          <w:sz w:val="20"/>
          <w:szCs w:val="20"/>
        </w:rPr>
        <w:t>, 1987)</w:t>
      </w:r>
      <w:r w:rsidR="5BE52D2A" w:rsidRPr="00F0798D">
        <w:rPr>
          <w:sz w:val="20"/>
          <w:szCs w:val="20"/>
        </w:rPr>
        <w:t>. The main drawback to this method</w:t>
      </w:r>
      <w:r w:rsidR="57617E77" w:rsidRPr="00F0798D">
        <w:rPr>
          <w:sz w:val="20"/>
          <w:szCs w:val="20"/>
        </w:rPr>
        <w:t xml:space="preserve"> and the </w:t>
      </w:r>
      <w:r w:rsidR="3D5476F1" w:rsidRPr="00F0798D">
        <w:rPr>
          <w:sz w:val="20"/>
          <w:szCs w:val="20"/>
        </w:rPr>
        <w:t>other previously</w:t>
      </w:r>
      <w:r w:rsidR="57617E77" w:rsidRPr="00F0798D">
        <w:rPr>
          <w:sz w:val="20"/>
          <w:szCs w:val="20"/>
        </w:rPr>
        <w:t xml:space="preserve"> discussed</w:t>
      </w:r>
      <w:r w:rsidR="13832DD3" w:rsidRPr="00F0798D">
        <w:rPr>
          <w:sz w:val="20"/>
          <w:szCs w:val="20"/>
        </w:rPr>
        <w:t xml:space="preserve"> team strength</w:t>
      </w:r>
      <w:r w:rsidR="3D5476F1" w:rsidRPr="00F0798D">
        <w:rPr>
          <w:sz w:val="20"/>
          <w:szCs w:val="20"/>
        </w:rPr>
        <w:t xml:space="preserve"> </w:t>
      </w:r>
      <w:r w:rsidR="13832DD3" w:rsidRPr="00F0798D">
        <w:rPr>
          <w:sz w:val="20"/>
          <w:szCs w:val="20"/>
        </w:rPr>
        <w:t xml:space="preserve">methodologies </w:t>
      </w:r>
      <w:r w:rsidR="5BE52D2A" w:rsidRPr="00F0798D">
        <w:rPr>
          <w:sz w:val="20"/>
          <w:szCs w:val="20"/>
        </w:rPr>
        <w:t xml:space="preserve">is that they demand a very structured partner system and/or incredibly precise documentation of data </w:t>
      </w:r>
      <w:r w:rsidR="331F299D" w:rsidRPr="00F0798D">
        <w:rPr>
          <w:sz w:val="20"/>
          <w:szCs w:val="20"/>
        </w:rPr>
        <w:t>(Clarke and Leister, 2019</w:t>
      </w:r>
      <w:r w:rsidR="5BE52D2A" w:rsidRPr="00F0798D">
        <w:rPr>
          <w:sz w:val="20"/>
          <w:szCs w:val="20"/>
        </w:rPr>
        <w:t xml:space="preserve">, </w:t>
      </w:r>
      <w:r w:rsidR="31C13636" w:rsidRPr="00F0798D">
        <w:rPr>
          <w:sz w:val="20"/>
          <w:szCs w:val="20"/>
        </w:rPr>
        <w:t>(Marcus, 2001)</w:t>
      </w:r>
      <w:r w:rsidR="5BE52D2A" w:rsidRPr="00F0798D">
        <w:rPr>
          <w:sz w:val="20"/>
          <w:szCs w:val="20"/>
        </w:rPr>
        <w:t>.</w:t>
      </w:r>
    </w:p>
    <w:p w14:paraId="4159491C" w14:textId="7A36D065" w:rsidR="00AD180F" w:rsidRPr="00F0798D" w:rsidRDefault="467C9BBF" w:rsidP="00740B51">
      <w:pPr>
        <w:ind w:firstLine="230"/>
        <w:rPr>
          <w:sz w:val="20"/>
          <w:szCs w:val="20"/>
        </w:rPr>
      </w:pPr>
      <w:r w:rsidRPr="00F0798D">
        <w:rPr>
          <w:sz w:val="20"/>
          <w:szCs w:val="20"/>
        </w:rPr>
        <w:t>Network</w:t>
      </w:r>
      <w:r w:rsidR="181AF382" w:rsidRPr="00F0798D">
        <w:rPr>
          <w:sz w:val="20"/>
          <w:szCs w:val="20"/>
        </w:rPr>
        <w:t xml:space="preserve"> methodologies </w:t>
      </w:r>
      <w:r w:rsidR="5BC549F0" w:rsidRPr="00F0798D">
        <w:rPr>
          <w:sz w:val="20"/>
          <w:szCs w:val="20"/>
        </w:rPr>
        <w:t>like</w:t>
      </w:r>
      <w:r w:rsidR="181AF382" w:rsidRPr="00F0798D">
        <w:rPr>
          <w:sz w:val="20"/>
          <w:szCs w:val="20"/>
        </w:rPr>
        <w:t xml:space="preserve"> those discussed in the previous section</w:t>
      </w:r>
      <w:r w:rsidRPr="00F0798D">
        <w:rPr>
          <w:sz w:val="20"/>
          <w:szCs w:val="20"/>
        </w:rPr>
        <w:t xml:space="preserve"> allow you to </w:t>
      </w:r>
      <w:r w:rsidR="0211DBF6" w:rsidRPr="00F0798D">
        <w:rPr>
          <w:sz w:val="20"/>
          <w:szCs w:val="20"/>
        </w:rPr>
        <w:t xml:space="preserve">understand </w:t>
      </w:r>
      <w:r w:rsidR="5CCDC3DB" w:rsidRPr="00F0798D">
        <w:rPr>
          <w:sz w:val="20"/>
          <w:szCs w:val="20"/>
        </w:rPr>
        <w:t xml:space="preserve">teammate </w:t>
      </w:r>
      <w:r w:rsidR="2B87D67A" w:rsidRPr="00F0798D">
        <w:rPr>
          <w:sz w:val="20"/>
          <w:szCs w:val="20"/>
        </w:rPr>
        <w:t>contribution.</w:t>
      </w:r>
      <w:r w:rsidR="181AF382" w:rsidRPr="00F0798D">
        <w:rPr>
          <w:sz w:val="20"/>
          <w:szCs w:val="20"/>
        </w:rPr>
        <w:t xml:space="preserve"> </w:t>
      </w:r>
      <w:r w:rsidR="5DAF419D" w:rsidRPr="00F0798D">
        <w:rPr>
          <w:sz w:val="20"/>
          <w:szCs w:val="20"/>
        </w:rPr>
        <w:t>A study from Quint (2007) used</w:t>
      </w:r>
      <w:r w:rsidR="2FCAB103" w:rsidRPr="00F0798D">
        <w:rPr>
          <w:sz w:val="20"/>
          <w:szCs w:val="20"/>
        </w:rPr>
        <w:t xml:space="preserve"> a network methodology in </w:t>
      </w:r>
      <w:r w:rsidR="5BE52D2A" w:rsidRPr="00F0798D">
        <w:rPr>
          <w:sz w:val="20"/>
          <w:szCs w:val="20"/>
        </w:rPr>
        <w:t xml:space="preserve">Contract </w:t>
      </w:r>
      <w:r w:rsidR="4A442E4A" w:rsidRPr="00F0798D">
        <w:rPr>
          <w:sz w:val="20"/>
          <w:szCs w:val="20"/>
        </w:rPr>
        <w:t>B</w:t>
      </w:r>
      <w:r w:rsidR="5BE52D2A" w:rsidRPr="00F0798D">
        <w:rPr>
          <w:sz w:val="20"/>
          <w:szCs w:val="20"/>
        </w:rPr>
        <w:t>ridge</w:t>
      </w:r>
      <w:r w:rsidR="2FCAB103" w:rsidRPr="00F0798D">
        <w:rPr>
          <w:sz w:val="20"/>
          <w:szCs w:val="20"/>
        </w:rPr>
        <w:t xml:space="preserve"> to overcome the draw</w:t>
      </w:r>
      <w:r w:rsidR="61A3E13A" w:rsidRPr="00F0798D">
        <w:rPr>
          <w:sz w:val="20"/>
          <w:szCs w:val="20"/>
        </w:rPr>
        <w:t>backs of the previous methods</w:t>
      </w:r>
      <w:r w:rsidR="38FAD2BD" w:rsidRPr="00F0798D">
        <w:rPr>
          <w:sz w:val="20"/>
          <w:szCs w:val="20"/>
        </w:rPr>
        <w:t xml:space="preserve"> </w:t>
      </w:r>
      <w:r w:rsidR="1AF99EFB" w:rsidRPr="00F0798D">
        <w:rPr>
          <w:sz w:val="20"/>
          <w:szCs w:val="20"/>
        </w:rPr>
        <w:t>(Quint, 2007)</w:t>
      </w:r>
      <w:r w:rsidR="61A3E13A" w:rsidRPr="00F0798D">
        <w:rPr>
          <w:sz w:val="20"/>
          <w:szCs w:val="20"/>
        </w:rPr>
        <w:t>. Contract Bridge</w:t>
      </w:r>
      <w:r w:rsidR="5BE52D2A" w:rsidRPr="00F0798D">
        <w:rPr>
          <w:sz w:val="20"/>
          <w:szCs w:val="20"/>
        </w:rPr>
        <w:t xml:space="preserve"> is a two </w:t>
      </w:r>
      <w:r w:rsidR="005B1F59">
        <w:rPr>
          <w:sz w:val="20"/>
          <w:szCs w:val="20"/>
        </w:rPr>
        <w:t>versus</w:t>
      </w:r>
      <w:r w:rsidR="5BE52D2A" w:rsidRPr="00F0798D">
        <w:rPr>
          <w:sz w:val="20"/>
          <w:szCs w:val="20"/>
        </w:rPr>
        <w:t xml:space="preserve"> two card </w:t>
      </w:r>
      <w:r w:rsidR="4E0EF40F" w:rsidRPr="00F0798D">
        <w:rPr>
          <w:sz w:val="20"/>
          <w:szCs w:val="20"/>
        </w:rPr>
        <w:t>game</w:t>
      </w:r>
      <w:r w:rsidR="2445D766" w:rsidRPr="00F0798D">
        <w:rPr>
          <w:sz w:val="20"/>
          <w:szCs w:val="20"/>
        </w:rPr>
        <w:t xml:space="preserve"> which has similar</w:t>
      </w:r>
      <w:r w:rsidR="00786A7E">
        <w:rPr>
          <w:sz w:val="20"/>
          <w:szCs w:val="20"/>
        </w:rPr>
        <w:t xml:space="preserve"> teammate</w:t>
      </w:r>
      <w:r w:rsidR="2445D766" w:rsidRPr="00F0798D">
        <w:rPr>
          <w:sz w:val="20"/>
          <w:szCs w:val="20"/>
        </w:rPr>
        <w:t xml:space="preserve"> complexities to beach volleyball</w:t>
      </w:r>
      <w:r w:rsidR="5BE52D2A" w:rsidRPr="00F0798D">
        <w:rPr>
          <w:sz w:val="20"/>
          <w:szCs w:val="20"/>
        </w:rPr>
        <w:t xml:space="preserve">. </w:t>
      </w:r>
      <w:r w:rsidR="2445D766" w:rsidRPr="00F0798D">
        <w:rPr>
          <w:sz w:val="20"/>
          <w:szCs w:val="20"/>
        </w:rPr>
        <w:t>The</w:t>
      </w:r>
      <w:r w:rsidR="5BE52D2A" w:rsidRPr="00F0798D">
        <w:rPr>
          <w:sz w:val="20"/>
          <w:szCs w:val="20"/>
        </w:rPr>
        <w:t xml:space="preserve"> proposed ranking system for bridge players centered around the idea of overcoming the “nonuniqueness problem” </w:t>
      </w:r>
      <w:r w:rsidR="1AF99EFB" w:rsidRPr="00F0798D">
        <w:rPr>
          <w:sz w:val="20"/>
          <w:szCs w:val="20"/>
        </w:rPr>
        <w:t xml:space="preserve">(Quint, 2007). </w:t>
      </w:r>
      <w:r w:rsidR="5BE52D2A" w:rsidRPr="00F0798D">
        <w:rPr>
          <w:sz w:val="20"/>
          <w:szCs w:val="20"/>
        </w:rPr>
        <w:t>That is, the issue of determining who is the better/worse player on a team and by what magnitude. A network analysis which used diagonally dominant matrices was employed</w:t>
      </w:r>
      <w:r w:rsidR="400E07F1" w:rsidRPr="00F0798D">
        <w:rPr>
          <w:sz w:val="20"/>
          <w:szCs w:val="20"/>
        </w:rPr>
        <w:t xml:space="preserve"> that reasonably ranked </w:t>
      </w:r>
      <w:r w:rsidR="482AA2A6" w:rsidRPr="00F0798D">
        <w:rPr>
          <w:sz w:val="20"/>
          <w:szCs w:val="20"/>
        </w:rPr>
        <w:t>the players</w:t>
      </w:r>
      <w:r w:rsidR="5BE52D2A" w:rsidRPr="00F0798D">
        <w:rPr>
          <w:sz w:val="20"/>
          <w:szCs w:val="20"/>
        </w:rPr>
        <w:t xml:space="preserve">. The primary issue when constructing the matrices was developing a way to ensure players had </w:t>
      </w:r>
      <w:r w:rsidR="4F11B4E0" w:rsidRPr="00F0798D">
        <w:rPr>
          <w:sz w:val="20"/>
          <w:szCs w:val="20"/>
        </w:rPr>
        <w:t xml:space="preserve">met the model criteria requiring </w:t>
      </w:r>
      <w:r w:rsidR="6DEBA871" w:rsidRPr="00F0798D">
        <w:rPr>
          <w:sz w:val="20"/>
          <w:szCs w:val="20"/>
        </w:rPr>
        <w:t>a</w:t>
      </w:r>
      <w:r w:rsidR="4E019538" w:rsidRPr="00F0798D">
        <w:rPr>
          <w:sz w:val="20"/>
          <w:szCs w:val="20"/>
        </w:rPr>
        <w:t>n observation with a</w:t>
      </w:r>
      <w:r w:rsidR="6DEBA871" w:rsidRPr="00F0798D">
        <w:rPr>
          <w:sz w:val="20"/>
          <w:szCs w:val="20"/>
        </w:rPr>
        <w:t xml:space="preserve"> </w:t>
      </w:r>
      <w:r w:rsidR="4E019538" w:rsidRPr="00F0798D">
        <w:rPr>
          <w:sz w:val="20"/>
          <w:szCs w:val="20"/>
        </w:rPr>
        <w:t>matching</w:t>
      </w:r>
      <w:r w:rsidR="6DEBA871" w:rsidRPr="00F0798D">
        <w:rPr>
          <w:sz w:val="20"/>
          <w:szCs w:val="20"/>
        </w:rPr>
        <w:t xml:space="preserve"> teammate</w:t>
      </w:r>
      <w:r w:rsidR="0B737904" w:rsidRPr="00F0798D">
        <w:rPr>
          <w:sz w:val="20"/>
          <w:szCs w:val="20"/>
        </w:rPr>
        <w:t xml:space="preserve"> for the </w:t>
      </w:r>
      <w:r w:rsidR="4E019538" w:rsidRPr="00F0798D">
        <w:rPr>
          <w:sz w:val="20"/>
          <w:szCs w:val="20"/>
        </w:rPr>
        <w:t>player within the team</w:t>
      </w:r>
      <w:r w:rsidR="0B737904" w:rsidRPr="00F0798D">
        <w:rPr>
          <w:sz w:val="20"/>
          <w:szCs w:val="20"/>
        </w:rPr>
        <w:t>.</w:t>
      </w:r>
      <w:r w:rsidR="4F11B4E0" w:rsidRPr="00F0798D">
        <w:rPr>
          <w:sz w:val="20"/>
          <w:szCs w:val="20"/>
        </w:rPr>
        <w:t xml:space="preserve"> </w:t>
      </w:r>
      <w:r w:rsidR="5BE52D2A" w:rsidRPr="00F0798D">
        <w:rPr>
          <w:sz w:val="20"/>
          <w:szCs w:val="20"/>
        </w:rPr>
        <w:t xml:space="preserve">For example, say player A and player B are a team. To compute their skill, they both need to have also played with any </w:t>
      </w:r>
      <w:r w:rsidR="687632B9" w:rsidRPr="00F0798D">
        <w:rPr>
          <w:sz w:val="20"/>
          <w:szCs w:val="20"/>
        </w:rPr>
        <w:t xml:space="preserve">other </w:t>
      </w:r>
      <w:r w:rsidR="2DF9BB9F" w:rsidRPr="00F0798D">
        <w:rPr>
          <w:sz w:val="20"/>
          <w:szCs w:val="20"/>
        </w:rPr>
        <w:t>common</w:t>
      </w:r>
      <w:r w:rsidR="5BE52D2A" w:rsidRPr="00F0798D">
        <w:rPr>
          <w:sz w:val="20"/>
          <w:szCs w:val="20"/>
        </w:rPr>
        <w:t xml:space="preserve"> individual</w:t>
      </w:r>
      <w:r w:rsidR="500AD6A3" w:rsidRPr="00F0798D">
        <w:rPr>
          <w:sz w:val="20"/>
          <w:szCs w:val="20"/>
        </w:rPr>
        <w:t>.</w:t>
      </w:r>
      <w:r w:rsidR="5BE52D2A" w:rsidRPr="00F0798D">
        <w:rPr>
          <w:sz w:val="20"/>
          <w:szCs w:val="20"/>
        </w:rPr>
        <w:t xml:space="preserve"> </w:t>
      </w:r>
      <w:r w:rsidR="3670049D" w:rsidRPr="00F0798D">
        <w:rPr>
          <w:sz w:val="20"/>
          <w:szCs w:val="20"/>
        </w:rPr>
        <w:t>To compare player A to player B</w:t>
      </w:r>
      <w:r w:rsidR="500AD6A3" w:rsidRPr="00F0798D">
        <w:rPr>
          <w:sz w:val="20"/>
          <w:szCs w:val="20"/>
        </w:rPr>
        <w:t xml:space="preserve">: </w:t>
      </w:r>
      <w:r w:rsidR="5BE52D2A" w:rsidRPr="00F0798D">
        <w:rPr>
          <w:sz w:val="20"/>
          <w:szCs w:val="20"/>
        </w:rPr>
        <w:t xml:space="preserve">player A and player W </w:t>
      </w:r>
      <w:r w:rsidR="40A92E79" w:rsidRPr="00F0798D">
        <w:rPr>
          <w:sz w:val="20"/>
          <w:szCs w:val="20"/>
        </w:rPr>
        <w:t>as well as</w:t>
      </w:r>
      <w:r w:rsidR="5BE52D2A" w:rsidRPr="00F0798D">
        <w:rPr>
          <w:sz w:val="20"/>
          <w:szCs w:val="20"/>
        </w:rPr>
        <w:t xml:space="preserve"> player B and player W </w:t>
      </w:r>
      <w:r w:rsidR="3670049D" w:rsidRPr="00F0798D">
        <w:rPr>
          <w:sz w:val="20"/>
          <w:szCs w:val="20"/>
        </w:rPr>
        <w:t xml:space="preserve">need to have </w:t>
      </w:r>
      <w:r w:rsidR="5BE52D2A" w:rsidRPr="00F0798D">
        <w:rPr>
          <w:sz w:val="20"/>
          <w:szCs w:val="20"/>
        </w:rPr>
        <w:t>played before.</w:t>
      </w:r>
      <w:r w:rsidR="0DB65BC8" w:rsidRPr="00F0798D">
        <w:rPr>
          <w:sz w:val="20"/>
          <w:szCs w:val="20"/>
        </w:rPr>
        <w:t xml:space="preserve"> </w:t>
      </w:r>
      <w:r w:rsidR="5BE52D2A" w:rsidRPr="00F0798D">
        <w:rPr>
          <w:sz w:val="20"/>
          <w:szCs w:val="20"/>
        </w:rPr>
        <w:t>Another network analysis</w:t>
      </w:r>
      <w:r w:rsidR="192C6DA3" w:rsidRPr="00F0798D">
        <w:rPr>
          <w:sz w:val="20"/>
          <w:szCs w:val="20"/>
        </w:rPr>
        <w:t xml:space="preserve"> from Gill and Swartz (</w:t>
      </w:r>
      <w:r w:rsidR="24187E6C" w:rsidRPr="00F0798D">
        <w:rPr>
          <w:sz w:val="20"/>
          <w:szCs w:val="20"/>
        </w:rPr>
        <w:t>2019</w:t>
      </w:r>
      <w:r w:rsidR="192C6DA3" w:rsidRPr="00F0798D">
        <w:rPr>
          <w:sz w:val="20"/>
          <w:szCs w:val="20"/>
        </w:rPr>
        <w:t>)</w:t>
      </w:r>
      <w:r w:rsidR="5BE52D2A" w:rsidRPr="00F0798D">
        <w:rPr>
          <w:sz w:val="20"/>
          <w:szCs w:val="20"/>
        </w:rPr>
        <w:t xml:space="preserve"> investigate</w:t>
      </w:r>
      <w:r w:rsidR="00700F53">
        <w:rPr>
          <w:sz w:val="20"/>
          <w:szCs w:val="20"/>
        </w:rPr>
        <w:t>d</w:t>
      </w:r>
      <w:r w:rsidR="5BE52D2A" w:rsidRPr="00F0798D">
        <w:rPr>
          <w:sz w:val="20"/>
          <w:szCs w:val="20"/>
        </w:rPr>
        <w:t xml:space="preserve"> how to define </w:t>
      </w:r>
      <w:r w:rsidR="331D9AD4" w:rsidRPr="00F0798D">
        <w:rPr>
          <w:sz w:val="20"/>
          <w:szCs w:val="20"/>
        </w:rPr>
        <w:t>if the outcome of a game is more dependent on the</w:t>
      </w:r>
      <w:r w:rsidR="11F7CFF3" w:rsidRPr="00F0798D">
        <w:rPr>
          <w:sz w:val="20"/>
          <w:szCs w:val="20"/>
        </w:rPr>
        <w:t xml:space="preserve"> </w:t>
      </w:r>
      <w:r w:rsidR="5BE52D2A" w:rsidRPr="00F0798D">
        <w:rPr>
          <w:sz w:val="20"/>
          <w:szCs w:val="20"/>
        </w:rPr>
        <w:t xml:space="preserve">strong or weak link </w:t>
      </w:r>
      <w:r w:rsidR="11F7CFF3" w:rsidRPr="00F0798D">
        <w:rPr>
          <w:sz w:val="20"/>
          <w:szCs w:val="20"/>
        </w:rPr>
        <w:t>in</w:t>
      </w:r>
      <w:r w:rsidR="5BE52D2A" w:rsidRPr="00F0798D">
        <w:rPr>
          <w:sz w:val="20"/>
          <w:szCs w:val="20"/>
        </w:rPr>
        <w:t xml:space="preserve"> pickleball</w:t>
      </w:r>
      <w:r w:rsidR="331D9AD4" w:rsidRPr="00F0798D">
        <w:rPr>
          <w:sz w:val="20"/>
          <w:szCs w:val="20"/>
        </w:rPr>
        <w:t xml:space="preserve"> </w:t>
      </w:r>
      <w:r w:rsidR="794C954F" w:rsidRPr="00F0798D">
        <w:rPr>
          <w:sz w:val="20"/>
          <w:szCs w:val="20"/>
        </w:rPr>
        <w:t>(Gill and Swartz, 2019)</w:t>
      </w:r>
      <w:r w:rsidR="5BE52D2A" w:rsidRPr="00F0798D">
        <w:rPr>
          <w:sz w:val="20"/>
          <w:szCs w:val="20"/>
        </w:rPr>
        <w:t xml:space="preserve">. A strong or weak link sport is determined by whether the stronger players on a team or the weaker players on a team have a larger impact on the outcome. </w:t>
      </w:r>
      <w:r w:rsidR="0F271F83" w:rsidRPr="00F0798D">
        <w:rPr>
          <w:sz w:val="20"/>
          <w:szCs w:val="20"/>
        </w:rPr>
        <w:t>T</w:t>
      </w:r>
      <w:r w:rsidR="5BE52D2A" w:rsidRPr="00F0798D">
        <w:rPr>
          <w:sz w:val="20"/>
          <w:szCs w:val="20"/>
        </w:rPr>
        <w:t>he research rank</w:t>
      </w:r>
      <w:r w:rsidR="00561377">
        <w:rPr>
          <w:sz w:val="20"/>
          <w:szCs w:val="20"/>
        </w:rPr>
        <w:t>ed</w:t>
      </w:r>
      <w:r w:rsidR="5BE52D2A" w:rsidRPr="00F0798D">
        <w:rPr>
          <w:sz w:val="20"/>
          <w:szCs w:val="20"/>
        </w:rPr>
        <w:t xml:space="preserve"> pickleball players us</w:t>
      </w:r>
      <w:r w:rsidR="206AF3F0" w:rsidRPr="00F0798D">
        <w:rPr>
          <w:sz w:val="20"/>
          <w:szCs w:val="20"/>
        </w:rPr>
        <w:t xml:space="preserve">ing a network </w:t>
      </w:r>
      <w:r w:rsidR="172B25B3" w:rsidRPr="00F0798D">
        <w:rPr>
          <w:sz w:val="20"/>
          <w:szCs w:val="20"/>
        </w:rPr>
        <w:t xml:space="preserve">analysis </w:t>
      </w:r>
      <w:r w:rsidR="206AF3F0" w:rsidRPr="00F0798D">
        <w:rPr>
          <w:sz w:val="20"/>
          <w:szCs w:val="20"/>
        </w:rPr>
        <w:t>to create</w:t>
      </w:r>
      <w:r w:rsidR="5BE52D2A" w:rsidRPr="00F0798D">
        <w:rPr>
          <w:sz w:val="20"/>
          <w:szCs w:val="20"/>
        </w:rPr>
        <w:t xml:space="preserve"> linear models based on the team and opponent rankings</w:t>
      </w:r>
      <w:r w:rsidR="6BCB90B6" w:rsidRPr="00F0798D">
        <w:rPr>
          <w:sz w:val="20"/>
          <w:szCs w:val="20"/>
        </w:rPr>
        <w:t>.</w:t>
      </w:r>
      <w:r w:rsidR="5BE52D2A" w:rsidRPr="00F0798D">
        <w:rPr>
          <w:sz w:val="20"/>
          <w:szCs w:val="20"/>
        </w:rPr>
        <w:t xml:space="preserve"> Using a </w:t>
      </w:r>
      <w:r w:rsidR="5BE52D2A" w:rsidRPr="00F0798D">
        <w:rPr>
          <w:sz w:val="20"/>
          <w:szCs w:val="20"/>
        </w:rPr>
        <w:lastRenderedPageBreak/>
        <w:t xml:space="preserve">normalized parameter between </w:t>
      </w:r>
      <w:r w:rsidR="00561377">
        <w:rPr>
          <w:sz w:val="20"/>
          <w:szCs w:val="20"/>
        </w:rPr>
        <w:t>zero</w:t>
      </w:r>
      <w:r w:rsidR="5BE52D2A" w:rsidRPr="00F0798D">
        <w:rPr>
          <w:sz w:val="20"/>
          <w:szCs w:val="20"/>
        </w:rPr>
        <w:t xml:space="preserve"> (completely weak link) and </w:t>
      </w:r>
      <w:r w:rsidR="00561377">
        <w:rPr>
          <w:sz w:val="20"/>
          <w:szCs w:val="20"/>
        </w:rPr>
        <w:t>one</w:t>
      </w:r>
      <w:r w:rsidR="5BE52D2A" w:rsidRPr="00F0798D">
        <w:rPr>
          <w:sz w:val="20"/>
          <w:szCs w:val="20"/>
        </w:rPr>
        <w:t xml:space="preserve"> (completely strong link), the model </w:t>
      </w:r>
      <w:r w:rsidR="2BFCA6EA" w:rsidRPr="00F0798D">
        <w:rPr>
          <w:sz w:val="20"/>
          <w:szCs w:val="20"/>
        </w:rPr>
        <w:t>show</w:t>
      </w:r>
      <w:r w:rsidR="00105AAB">
        <w:rPr>
          <w:sz w:val="20"/>
          <w:szCs w:val="20"/>
        </w:rPr>
        <w:t>ed</w:t>
      </w:r>
      <w:r w:rsidR="5BE52D2A" w:rsidRPr="00F0798D">
        <w:rPr>
          <w:sz w:val="20"/>
          <w:szCs w:val="20"/>
        </w:rPr>
        <w:t xml:space="preserve"> pickleball </w:t>
      </w:r>
      <w:r w:rsidR="2BFCA6EA" w:rsidRPr="00F0798D">
        <w:rPr>
          <w:sz w:val="20"/>
          <w:szCs w:val="20"/>
        </w:rPr>
        <w:t>relies more heavily on the higher ranked player</w:t>
      </w:r>
      <w:r w:rsidR="5BE52D2A" w:rsidRPr="00F0798D">
        <w:rPr>
          <w:sz w:val="20"/>
          <w:szCs w:val="20"/>
        </w:rPr>
        <w:t xml:space="preserve"> </w:t>
      </w:r>
      <w:r w:rsidR="2BFCA6EA" w:rsidRPr="00F0798D">
        <w:rPr>
          <w:sz w:val="20"/>
          <w:szCs w:val="20"/>
        </w:rPr>
        <w:t xml:space="preserve">with a </w:t>
      </w:r>
      <w:r w:rsidR="3A3B8916" w:rsidRPr="00F0798D">
        <w:rPr>
          <w:sz w:val="20"/>
          <w:szCs w:val="20"/>
        </w:rPr>
        <w:t xml:space="preserve">link </w:t>
      </w:r>
      <w:r w:rsidR="5BE52D2A" w:rsidRPr="00F0798D">
        <w:rPr>
          <w:sz w:val="20"/>
          <w:szCs w:val="20"/>
        </w:rPr>
        <w:t>weight of 0.87.</w:t>
      </w:r>
      <w:r w:rsidR="230C396F" w:rsidRPr="00F0798D">
        <w:rPr>
          <w:sz w:val="20"/>
          <w:szCs w:val="20"/>
        </w:rPr>
        <w:t xml:space="preserve"> </w:t>
      </w:r>
      <w:r w:rsidR="74DB3493" w:rsidRPr="00F0798D">
        <w:rPr>
          <w:sz w:val="20"/>
          <w:szCs w:val="20"/>
        </w:rPr>
        <w:t>Using a similar calculation, this research could develop a better estimation of teammate contribution</w:t>
      </w:r>
      <w:r w:rsidR="22EB9ED7" w:rsidRPr="00F0798D">
        <w:rPr>
          <w:sz w:val="20"/>
          <w:szCs w:val="20"/>
        </w:rPr>
        <w:t xml:space="preserve"> than the mean from the simplistic model.</w:t>
      </w:r>
    </w:p>
    <w:p w14:paraId="2A518D55" w14:textId="663C257C" w:rsidR="00C203DB" w:rsidRPr="00F0798D" w:rsidRDefault="1F5575EB" w:rsidP="00575426">
      <w:pPr>
        <w:ind w:firstLine="230"/>
        <w:rPr>
          <w:sz w:val="20"/>
          <w:szCs w:val="20"/>
        </w:rPr>
      </w:pPr>
      <w:r w:rsidRPr="00F0798D">
        <w:rPr>
          <w:sz w:val="20"/>
          <w:szCs w:val="20"/>
        </w:rPr>
        <w:t xml:space="preserve">To </w:t>
      </w:r>
      <w:r w:rsidR="2D3BA83B" w:rsidRPr="00F0798D">
        <w:rPr>
          <w:sz w:val="20"/>
          <w:szCs w:val="20"/>
        </w:rPr>
        <w:t xml:space="preserve">address the second complexity </w:t>
      </w:r>
      <w:r w:rsidR="7C4ACA5B" w:rsidRPr="00F0798D">
        <w:rPr>
          <w:sz w:val="20"/>
          <w:szCs w:val="20"/>
        </w:rPr>
        <w:t xml:space="preserve">of </w:t>
      </w:r>
      <w:r w:rsidR="47B0A44F" w:rsidRPr="00F0798D">
        <w:rPr>
          <w:sz w:val="20"/>
          <w:szCs w:val="20"/>
        </w:rPr>
        <w:t xml:space="preserve">ranking players in </w:t>
      </w:r>
      <w:r w:rsidR="0A5EBA35" w:rsidRPr="00F0798D">
        <w:rPr>
          <w:sz w:val="20"/>
          <w:szCs w:val="20"/>
        </w:rPr>
        <w:t>multi-team competitions</w:t>
      </w:r>
      <w:r w:rsidR="2D3BA83B" w:rsidRPr="00F0798D">
        <w:rPr>
          <w:sz w:val="20"/>
          <w:szCs w:val="20"/>
        </w:rPr>
        <w:t>,</w:t>
      </w:r>
      <w:r w:rsidRPr="00F0798D">
        <w:rPr>
          <w:sz w:val="20"/>
          <w:szCs w:val="20"/>
        </w:rPr>
        <w:t xml:space="preserve"> </w:t>
      </w:r>
      <w:r w:rsidR="2D3BA83B" w:rsidRPr="00F0798D">
        <w:rPr>
          <w:sz w:val="20"/>
          <w:szCs w:val="20"/>
        </w:rPr>
        <w:t>a</w:t>
      </w:r>
      <w:r w:rsidR="3DE56728" w:rsidRPr="00F0798D">
        <w:rPr>
          <w:sz w:val="20"/>
          <w:szCs w:val="20"/>
        </w:rPr>
        <w:t xml:space="preserve"> </w:t>
      </w:r>
      <w:r w:rsidR="35A98CC0" w:rsidRPr="00F0798D">
        <w:rPr>
          <w:sz w:val="20"/>
          <w:szCs w:val="20"/>
        </w:rPr>
        <w:t>study from DeLong et al. (2011)</w:t>
      </w:r>
      <w:r w:rsidR="3DE56728" w:rsidRPr="00F0798D">
        <w:rPr>
          <w:sz w:val="20"/>
          <w:szCs w:val="20"/>
        </w:rPr>
        <w:t xml:space="preserve"> attempted to consider team cohesion in </w:t>
      </w:r>
      <w:r w:rsidR="47B0A44F" w:rsidRPr="00F0798D">
        <w:rPr>
          <w:sz w:val="20"/>
          <w:szCs w:val="20"/>
        </w:rPr>
        <w:t xml:space="preserve">the </w:t>
      </w:r>
      <w:r w:rsidR="3DE56728" w:rsidRPr="00F0798D">
        <w:rPr>
          <w:sz w:val="20"/>
          <w:szCs w:val="20"/>
        </w:rPr>
        <w:t xml:space="preserve">ranking </w:t>
      </w:r>
      <w:r w:rsidR="47B0A44F" w:rsidRPr="00F0798D">
        <w:rPr>
          <w:sz w:val="20"/>
          <w:szCs w:val="20"/>
        </w:rPr>
        <w:t xml:space="preserve">process </w:t>
      </w:r>
      <w:r w:rsidR="58E24277" w:rsidRPr="00F0798D">
        <w:rPr>
          <w:sz w:val="20"/>
          <w:szCs w:val="20"/>
        </w:rPr>
        <w:t>(DeLong et al., 2011)</w:t>
      </w:r>
      <w:r w:rsidR="3DE56728" w:rsidRPr="00F0798D">
        <w:rPr>
          <w:sz w:val="20"/>
          <w:szCs w:val="20"/>
        </w:rPr>
        <w:t xml:space="preserve">. Using professional team gaming data from 2008 and 2009, the </w:t>
      </w:r>
      <w:r w:rsidR="710AA2D9" w:rsidRPr="00F0798D">
        <w:rPr>
          <w:sz w:val="20"/>
          <w:szCs w:val="20"/>
        </w:rPr>
        <w:t>study</w:t>
      </w:r>
      <w:r w:rsidR="3DE56728" w:rsidRPr="00F0798D">
        <w:rPr>
          <w:sz w:val="20"/>
          <w:szCs w:val="20"/>
        </w:rPr>
        <w:t xml:space="preserve"> attempted</w:t>
      </w:r>
      <w:r w:rsidR="4E4C1AC1" w:rsidRPr="00F0798D">
        <w:rPr>
          <w:sz w:val="20"/>
          <w:szCs w:val="20"/>
        </w:rPr>
        <w:t xml:space="preserve"> to modify </w:t>
      </w:r>
      <w:r w:rsidR="2A4756C6" w:rsidRPr="00F0798D">
        <w:rPr>
          <w:sz w:val="20"/>
          <w:szCs w:val="20"/>
        </w:rPr>
        <w:t>traditional methodologies (</w:t>
      </w:r>
      <w:r w:rsidR="00D17A93">
        <w:rPr>
          <w:sz w:val="20"/>
          <w:szCs w:val="20"/>
        </w:rPr>
        <w:t xml:space="preserve">i.e., </w:t>
      </w:r>
      <w:r w:rsidR="2A4756C6" w:rsidRPr="00F0798D">
        <w:rPr>
          <w:sz w:val="20"/>
          <w:szCs w:val="20"/>
        </w:rPr>
        <w:t xml:space="preserve">Elo, Glicko, and TrueSkill) </w:t>
      </w:r>
      <w:r w:rsidR="23DAD66E" w:rsidRPr="00F0798D">
        <w:rPr>
          <w:sz w:val="20"/>
          <w:szCs w:val="20"/>
        </w:rPr>
        <w:t>by</w:t>
      </w:r>
      <w:r w:rsidR="2A4756C6" w:rsidRPr="00F0798D">
        <w:rPr>
          <w:sz w:val="20"/>
          <w:szCs w:val="20"/>
        </w:rPr>
        <w:t xml:space="preserve"> </w:t>
      </w:r>
      <w:r w:rsidR="23DAD66E" w:rsidRPr="00F0798D">
        <w:rPr>
          <w:sz w:val="20"/>
          <w:szCs w:val="20"/>
        </w:rPr>
        <w:t>including</w:t>
      </w:r>
      <w:r w:rsidR="2A4756C6" w:rsidRPr="00F0798D">
        <w:rPr>
          <w:sz w:val="20"/>
          <w:szCs w:val="20"/>
        </w:rPr>
        <w:t xml:space="preserve"> </w:t>
      </w:r>
      <w:r w:rsidR="4E4C1AC1" w:rsidRPr="00F0798D">
        <w:rPr>
          <w:sz w:val="20"/>
          <w:szCs w:val="20"/>
        </w:rPr>
        <w:t>team cohesion</w:t>
      </w:r>
      <w:r w:rsidR="3DE56728" w:rsidRPr="00F0798D">
        <w:rPr>
          <w:sz w:val="20"/>
          <w:szCs w:val="20"/>
        </w:rPr>
        <w:t xml:space="preserve"> </w:t>
      </w:r>
      <w:r w:rsidR="23DAD66E" w:rsidRPr="00F0798D">
        <w:rPr>
          <w:sz w:val="20"/>
          <w:szCs w:val="20"/>
        </w:rPr>
        <w:t>in the model</w:t>
      </w:r>
      <w:r w:rsidR="3DE56728" w:rsidRPr="00F0798D">
        <w:rPr>
          <w:sz w:val="20"/>
          <w:szCs w:val="20"/>
        </w:rPr>
        <w:t xml:space="preserve"> </w:t>
      </w:r>
      <w:r w:rsidR="4E4C1AC1" w:rsidRPr="00F0798D">
        <w:rPr>
          <w:sz w:val="20"/>
          <w:szCs w:val="20"/>
        </w:rPr>
        <w:t>to predict match outcomes</w:t>
      </w:r>
      <w:r w:rsidR="3DE56728" w:rsidRPr="00F0798D">
        <w:rPr>
          <w:sz w:val="20"/>
          <w:szCs w:val="20"/>
        </w:rPr>
        <w:t>. The challeng</w:t>
      </w:r>
      <w:r w:rsidR="70CB775B" w:rsidRPr="00F0798D">
        <w:rPr>
          <w:sz w:val="20"/>
          <w:szCs w:val="20"/>
        </w:rPr>
        <w:t xml:space="preserve">e with this methodology of </w:t>
      </w:r>
      <w:r w:rsidR="64775F8A" w:rsidRPr="00F0798D">
        <w:rPr>
          <w:sz w:val="20"/>
          <w:szCs w:val="20"/>
        </w:rPr>
        <w:t xml:space="preserve">using </w:t>
      </w:r>
      <w:r w:rsidR="7C175165" w:rsidRPr="00F0798D">
        <w:rPr>
          <w:sz w:val="20"/>
          <w:szCs w:val="20"/>
        </w:rPr>
        <w:t>every unique two-player team as a feature</w:t>
      </w:r>
      <w:r w:rsidR="3DE56728" w:rsidRPr="00F0798D">
        <w:rPr>
          <w:sz w:val="20"/>
          <w:szCs w:val="20"/>
        </w:rPr>
        <w:t xml:space="preserve"> </w:t>
      </w:r>
      <w:r w:rsidR="70CB775B" w:rsidRPr="00F0798D">
        <w:rPr>
          <w:sz w:val="20"/>
          <w:szCs w:val="20"/>
        </w:rPr>
        <w:t xml:space="preserve">can inevitably lead to </w:t>
      </w:r>
      <w:r w:rsidR="3DE56728" w:rsidRPr="00F0798D">
        <w:rPr>
          <w:sz w:val="20"/>
          <w:szCs w:val="20"/>
        </w:rPr>
        <w:t>low sample size</w:t>
      </w:r>
      <w:r w:rsidR="70CB775B" w:rsidRPr="00F0798D">
        <w:rPr>
          <w:sz w:val="20"/>
          <w:szCs w:val="20"/>
        </w:rPr>
        <w:t>s</w:t>
      </w:r>
      <w:r w:rsidR="3DE56728" w:rsidRPr="00F0798D">
        <w:rPr>
          <w:sz w:val="20"/>
          <w:szCs w:val="20"/>
        </w:rPr>
        <w:t xml:space="preserve"> with </w:t>
      </w:r>
      <w:r w:rsidR="214C916C" w:rsidRPr="00F0798D">
        <w:rPr>
          <w:sz w:val="20"/>
          <w:szCs w:val="20"/>
        </w:rPr>
        <w:t>a subset of</w:t>
      </w:r>
      <w:r w:rsidR="3DE56728" w:rsidRPr="00F0798D">
        <w:rPr>
          <w:sz w:val="20"/>
          <w:szCs w:val="20"/>
        </w:rPr>
        <w:t xml:space="preserve"> teams. </w:t>
      </w:r>
      <w:r w:rsidR="2A5758D7" w:rsidRPr="00F0798D">
        <w:rPr>
          <w:sz w:val="20"/>
          <w:szCs w:val="20"/>
        </w:rPr>
        <w:t xml:space="preserve">While being cautious of applying this methodology to teams with low sample size, </w:t>
      </w:r>
      <w:r w:rsidR="42F21E22" w:rsidRPr="00F0798D">
        <w:rPr>
          <w:sz w:val="20"/>
          <w:szCs w:val="20"/>
        </w:rPr>
        <w:t>t</w:t>
      </w:r>
      <w:r w:rsidR="3DE56728" w:rsidRPr="00F0798D">
        <w:rPr>
          <w:sz w:val="20"/>
          <w:szCs w:val="20"/>
        </w:rPr>
        <w:t xml:space="preserve">he result of this study showed a significant improvement </w:t>
      </w:r>
      <w:r w:rsidR="00A10979">
        <w:rPr>
          <w:sz w:val="20"/>
          <w:szCs w:val="20"/>
        </w:rPr>
        <w:t>to</w:t>
      </w:r>
      <w:r w:rsidR="3DE56728" w:rsidRPr="00F0798D">
        <w:rPr>
          <w:sz w:val="20"/>
          <w:szCs w:val="20"/>
        </w:rPr>
        <w:t xml:space="preserve"> Glicko and TrueSkill prediction accuracy by </w:t>
      </w:r>
      <w:r w:rsidR="42F21E22" w:rsidRPr="00F0798D">
        <w:rPr>
          <w:sz w:val="20"/>
          <w:szCs w:val="20"/>
        </w:rPr>
        <w:t>including</w:t>
      </w:r>
      <w:r w:rsidR="3DE56728" w:rsidRPr="00F0798D">
        <w:rPr>
          <w:sz w:val="20"/>
          <w:szCs w:val="20"/>
        </w:rPr>
        <w:t xml:space="preserve"> the team cohesion metric </w:t>
      </w:r>
      <w:r w:rsidR="42F21E22" w:rsidRPr="00F0798D">
        <w:rPr>
          <w:sz w:val="20"/>
          <w:szCs w:val="20"/>
        </w:rPr>
        <w:t>(</w:t>
      </w:r>
      <w:r w:rsidR="3DE56728" w:rsidRPr="00F0798D">
        <w:rPr>
          <w:sz w:val="20"/>
          <w:szCs w:val="20"/>
        </w:rPr>
        <w:t>particularly in closely matched games</w:t>
      </w:r>
      <w:r w:rsidR="42F21E22" w:rsidRPr="00F0798D">
        <w:rPr>
          <w:sz w:val="20"/>
          <w:szCs w:val="20"/>
        </w:rPr>
        <w:t>)</w:t>
      </w:r>
      <w:r w:rsidR="3DE56728" w:rsidRPr="00F0798D">
        <w:rPr>
          <w:sz w:val="20"/>
          <w:szCs w:val="20"/>
        </w:rPr>
        <w:t>.</w:t>
      </w:r>
    </w:p>
    <w:p w14:paraId="20216275" w14:textId="4B566FCA" w:rsidR="00E77959" w:rsidRPr="00F0798D" w:rsidRDefault="007421EC" w:rsidP="00575426">
      <w:pPr>
        <w:ind w:firstLine="230"/>
        <w:rPr>
          <w:sz w:val="20"/>
          <w:szCs w:val="20"/>
        </w:rPr>
      </w:pPr>
      <w:r w:rsidRPr="00F0798D">
        <w:rPr>
          <w:sz w:val="20"/>
          <w:szCs w:val="20"/>
        </w:rPr>
        <w:t xml:space="preserve">There are many </w:t>
      </w:r>
      <w:r w:rsidR="009950A5" w:rsidRPr="00F0798D">
        <w:rPr>
          <w:sz w:val="20"/>
          <w:szCs w:val="20"/>
        </w:rPr>
        <w:t xml:space="preserve">approaches that can be used to </w:t>
      </w:r>
      <w:r w:rsidR="004A7CD1" w:rsidRPr="00F0798D">
        <w:rPr>
          <w:sz w:val="20"/>
          <w:szCs w:val="20"/>
        </w:rPr>
        <w:t>assess</w:t>
      </w:r>
      <w:r w:rsidR="009950A5" w:rsidRPr="00F0798D">
        <w:rPr>
          <w:sz w:val="20"/>
          <w:szCs w:val="20"/>
        </w:rPr>
        <w:t xml:space="preserve"> the complexities of ranking players in multi-team competitions</w:t>
      </w:r>
      <w:r w:rsidR="003263EB">
        <w:rPr>
          <w:sz w:val="20"/>
          <w:szCs w:val="20"/>
        </w:rPr>
        <w:t xml:space="preserve">. </w:t>
      </w:r>
      <w:r w:rsidR="00E77959" w:rsidRPr="00F0798D">
        <w:rPr>
          <w:sz w:val="20"/>
          <w:szCs w:val="20"/>
        </w:rPr>
        <w:t>In</w:t>
      </w:r>
      <w:r w:rsidR="00DF6FCE" w:rsidRPr="00F0798D">
        <w:rPr>
          <w:sz w:val="20"/>
          <w:szCs w:val="20"/>
        </w:rPr>
        <w:t xml:space="preserve">dividual teammate contribution can be </w:t>
      </w:r>
      <w:r w:rsidR="00AD7B27" w:rsidRPr="00F0798D">
        <w:rPr>
          <w:sz w:val="20"/>
          <w:szCs w:val="20"/>
        </w:rPr>
        <w:t>estimated</w:t>
      </w:r>
      <w:r w:rsidR="00DF6FCE" w:rsidRPr="00F0798D">
        <w:rPr>
          <w:sz w:val="20"/>
          <w:szCs w:val="20"/>
        </w:rPr>
        <w:t xml:space="preserve"> with simplistic </w:t>
      </w:r>
      <w:r w:rsidR="00AD7B27" w:rsidRPr="00F0798D">
        <w:rPr>
          <w:sz w:val="20"/>
          <w:szCs w:val="20"/>
        </w:rPr>
        <w:t xml:space="preserve">models, but </w:t>
      </w:r>
      <w:r w:rsidR="006046B7" w:rsidRPr="00F0798D">
        <w:rPr>
          <w:sz w:val="20"/>
          <w:szCs w:val="20"/>
        </w:rPr>
        <w:t xml:space="preserve">when you have sufficient data to meet the needs of a network analysis, </w:t>
      </w:r>
      <w:r w:rsidRPr="00F0798D">
        <w:rPr>
          <w:sz w:val="20"/>
          <w:szCs w:val="20"/>
        </w:rPr>
        <w:t xml:space="preserve">the </w:t>
      </w:r>
      <w:r w:rsidR="00FF1AD9" w:rsidRPr="00F0798D">
        <w:rPr>
          <w:sz w:val="20"/>
          <w:szCs w:val="20"/>
        </w:rPr>
        <w:t>reliability</w:t>
      </w:r>
      <w:r w:rsidRPr="00F0798D">
        <w:rPr>
          <w:sz w:val="20"/>
          <w:szCs w:val="20"/>
        </w:rPr>
        <w:t xml:space="preserve"> of these results</w:t>
      </w:r>
      <w:r w:rsidR="005F09FD">
        <w:rPr>
          <w:sz w:val="20"/>
          <w:szCs w:val="20"/>
        </w:rPr>
        <w:t xml:space="preserve"> can be improved</w:t>
      </w:r>
      <w:r w:rsidRPr="00F0798D">
        <w:rPr>
          <w:sz w:val="20"/>
          <w:szCs w:val="20"/>
        </w:rPr>
        <w:t xml:space="preserve">. Including team cohesion in </w:t>
      </w:r>
      <w:r w:rsidR="00FF1AD9" w:rsidRPr="00F0798D">
        <w:rPr>
          <w:sz w:val="20"/>
          <w:szCs w:val="20"/>
        </w:rPr>
        <w:t xml:space="preserve">traditional </w:t>
      </w:r>
      <w:r w:rsidRPr="00F0798D">
        <w:rPr>
          <w:sz w:val="20"/>
          <w:szCs w:val="20"/>
        </w:rPr>
        <w:t>model</w:t>
      </w:r>
      <w:r w:rsidR="00FF1AD9" w:rsidRPr="00F0798D">
        <w:rPr>
          <w:sz w:val="20"/>
          <w:szCs w:val="20"/>
        </w:rPr>
        <w:t xml:space="preserve">s </w:t>
      </w:r>
      <w:r w:rsidR="00084AA3" w:rsidRPr="00F0798D">
        <w:rPr>
          <w:sz w:val="20"/>
          <w:szCs w:val="20"/>
        </w:rPr>
        <w:t>can</w:t>
      </w:r>
      <w:r w:rsidR="00FF1AD9" w:rsidRPr="00F0798D">
        <w:rPr>
          <w:sz w:val="20"/>
          <w:szCs w:val="20"/>
        </w:rPr>
        <w:t xml:space="preserve"> boost predictive accuracy</w:t>
      </w:r>
      <w:r w:rsidR="00084AA3" w:rsidRPr="00F0798D">
        <w:rPr>
          <w:sz w:val="20"/>
          <w:szCs w:val="20"/>
        </w:rPr>
        <w:t xml:space="preserve"> when the teams </w:t>
      </w:r>
      <w:r w:rsidR="00990724" w:rsidRPr="00F0798D">
        <w:rPr>
          <w:sz w:val="20"/>
          <w:szCs w:val="20"/>
        </w:rPr>
        <w:t>have sufficient sample size.</w:t>
      </w:r>
    </w:p>
    <w:p w14:paraId="34337CA1" w14:textId="0B81D97F" w:rsidR="009B1D59" w:rsidRPr="00F0798D" w:rsidRDefault="007131A7" w:rsidP="00A0567C">
      <w:pPr>
        <w:pStyle w:val="heading10"/>
      </w:pPr>
      <w:r w:rsidRPr="00F0798D">
        <w:t>3</w:t>
      </w:r>
      <w:r w:rsidR="009B1D59" w:rsidRPr="00F0798D">
        <w:t xml:space="preserve">   </w:t>
      </w:r>
      <w:r w:rsidR="00AA5095" w:rsidRPr="00F0798D">
        <w:t>Methods</w:t>
      </w:r>
    </w:p>
    <w:p w14:paraId="67338293" w14:textId="46E3465C" w:rsidR="00ED69A0" w:rsidRPr="00F0798D" w:rsidRDefault="00D145C4" w:rsidP="00ED69A0">
      <w:pPr>
        <w:pStyle w:val="p1a"/>
        <w:ind w:firstLine="230"/>
        <w:rPr>
          <w:rFonts w:ascii="Times New Roman" w:eastAsia="Times New Roman" w:hAnsi="Times New Roman"/>
          <w:lang w:eastAsia="en-US"/>
        </w:rPr>
      </w:pPr>
      <w:r w:rsidRPr="0633D189">
        <w:rPr>
          <w:rFonts w:ascii="Times New Roman" w:eastAsia="Times New Roman" w:hAnsi="Times New Roman"/>
          <w:lang w:eastAsia="en-US"/>
        </w:rPr>
        <w:t xml:space="preserve">The data </w:t>
      </w:r>
      <w:r w:rsidR="0053702E" w:rsidRPr="0633D189">
        <w:rPr>
          <w:rFonts w:ascii="Times New Roman" w:eastAsia="Times New Roman" w:hAnsi="Times New Roman"/>
          <w:lang w:eastAsia="en-US"/>
        </w:rPr>
        <w:t xml:space="preserve">for </w:t>
      </w:r>
      <w:r w:rsidRPr="0633D189">
        <w:rPr>
          <w:rFonts w:ascii="Times New Roman" w:eastAsia="Times New Roman" w:hAnsi="Times New Roman"/>
          <w:lang w:eastAsia="en-US"/>
        </w:rPr>
        <w:t xml:space="preserve">this research </w:t>
      </w:r>
      <w:r w:rsidR="0053702E" w:rsidRPr="0633D189">
        <w:rPr>
          <w:rFonts w:ascii="Times New Roman" w:eastAsia="Times New Roman" w:hAnsi="Times New Roman"/>
          <w:lang w:eastAsia="en-US"/>
        </w:rPr>
        <w:t>was</w:t>
      </w:r>
      <w:r w:rsidRPr="0633D189">
        <w:rPr>
          <w:rFonts w:ascii="Times New Roman" w:eastAsia="Times New Roman" w:hAnsi="Times New Roman"/>
          <w:lang w:eastAsia="en-US"/>
        </w:rPr>
        <w:t xml:space="preserve"> provided by Volleyball Life</w:t>
      </w:r>
      <w:r w:rsidR="00B252A2" w:rsidRPr="0633D189">
        <w:rPr>
          <w:rFonts w:ascii="Times New Roman" w:eastAsia="Times New Roman" w:hAnsi="Times New Roman"/>
          <w:lang w:eastAsia="en-US"/>
        </w:rPr>
        <w:t>.</w:t>
      </w:r>
      <w:r w:rsidR="00A116E3" w:rsidRPr="0633D189">
        <w:rPr>
          <w:rFonts w:ascii="Times New Roman" w:eastAsia="Times New Roman" w:hAnsi="Times New Roman"/>
          <w:lang w:eastAsia="en-US"/>
        </w:rPr>
        <w:t xml:space="preserve"> </w:t>
      </w:r>
      <w:r w:rsidR="0053702E" w:rsidRPr="0633D189">
        <w:rPr>
          <w:rFonts w:ascii="Times New Roman" w:eastAsia="Times New Roman" w:hAnsi="Times New Roman"/>
          <w:lang w:eastAsia="en-US"/>
        </w:rPr>
        <w:t>They provided de-identified game level and player data</w:t>
      </w:r>
      <w:r w:rsidR="00665EC1" w:rsidRPr="0633D189">
        <w:rPr>
          <w:rFonts w:ascii="Times New Roman" w:eastAsia="Times New Roman" w:hAnsi="Times New Roman"/>
          <w:lang w:eastAsia="en-US"/>
        </w:rPr>
        <w:t xml:space="preserve"> for women’s j</w:t>
      </w:r>
      <w:r w:rsidR="00813572" w:rsidRPr="0633D189">
        <w:rPr>
          <w:rFonts w:ascii="Times New Roman" w:eastAsia="Times New Roman" w:hAnsi="Times New Roman"/>
          <w:lang w:eastAsia="en-US"/>
        </w:rPr>
        <w:t>unior</w:t>
      </w:r>
      <w:r w:rsidR="00665EC1" w:rsidRPr="0633D189">
        <w:rPr>
          <w:rFonts w:ascii="Times New Roman" w:eastAsia="Times New Roman" w:hAnsi="Times New Roman"/>
          <w:lang w:eastAsia="en-US"/>
        </w:rPr>
        <w:t xml:space="preserve"> beach volleyball</w:t>
      </w:r>
      <w:r w:rsidR="00552A79" w:rsidRPr="0633D189">
        <w:rPr>
          <w:rFonts w:ascii="Times New Roman" w:eastAsia="Times New Roman" w:hAnsi="Times New Roman"/>
          <w:lang w:eastAsia="en-US"/>
        </w:rPr>
        <w:t>.</w:t>
      </w:r>
      <w:r w:rsidR="006D718E" w:rsidRPr="0633D189">
        <w:rPr>
          <w:rFonts w:ascii="Times New Roman" w:eastAsia="Times New Roman" w:hAnsi="Times New Roman"/>
          <w:lang w:eastAsia="en-US"/>
        </w:rPr>
        <w:t xml:space="preserve"> The data include</w:t>
      </w:r>
      <w:r w:rsidR="005C4313" w:rsidRPr="0633D189">
        <w:rPr>
          <w:rFonts w:ascii="Times New Roman" w:eastAsia="Times New Roman" w:hAnsi="Times New Roman"/>
          <w:lang w:eastAsia="en-US"/>
        </w:rPr>
        <w:t>d</w:t>
      </w:r>
      <w:r w:rsidR="006D718E" w:rsidRPr="0633D189">
        <w:rPr>
          <w:rFonts w:ascii="Times New Roman" w:eastAsia="Times New Roman" w:hAnsi="Times New Roman"/>
          <w:lang w:eastAsia="en-US"/>
        </w:rPr>
        <w:t xml:space="preserve"> </w:t>
      </w:r>
      <w:r w:rsidR="00AA7DF3" w:rsidRPr="0633D189">
        <w:rPr>
          <w:rFonts w:ascii="Times New Roman" w:eastAsia="Times New Roman" w:hAnsi="Times New Roman"/>
          <w:lang w:eastAsia="en-US"/>
        </w:rPr>
        <w:t xml:space="preserve">783 </w:t>
      </w:r>
      <w:r w:rsidR="006D718E" w:rsidRPr="0633D189">
        <w:rPr>
          <w:rFonts w:ascii="Times New Roman" w:eastAsia="Times New Roman" w:hAnsi="Times New Roman"/>
          <w:lang w:eastAsia="en-US"/>
        </w:rPr>
        <w:t xml:space="preserve">tournaments, </w:t>
      </w:r>
      <w:r w:rsidR="00AA7DF3" w:rsidRPr="0633D189">
        <w:rPr>
          <w:rFonts w:ascii="Times New Roman" w:eastAsia="Times New Roman" w:hAnsi="Times New Roman"/>
          <w:lang w:eastAsia="en-US"/>
        </w:rPr>
        <w:t>61,000</w:t>
      </w:r>
      <w:r w:rsidR="000362F9" w:rsidRPr="0633D189">
        <w:rPr>
          <w:rFonts w:ascii="Times New Roman" w:eastAsia="Times New Roman" w:hAnsi="Times New Roman"/>
          <w:lang w:eastAsia="en-US"/>
        </w:rPr>
        <w:t xml:space="preserve"> games, and </w:t>
      </w:r>
      <w:r w:rsidR="00AA7DF3" w:rsidRPr="0633D189">
        <w:rPr>
          <w:rFonts w:ascii="Times New Roman" w:eastAsia="Times New Roman" w:hAnsi="Times New Roman"/>
          <w:lang w:eastAsia="en-US"/>
        </w:rPr>
        <w:t>11,000</w:t>
      </w:r>
      <w:r w:rsidR="00655FB1" w:rsidRPr="0633D189">
        <w:rPr>
          <w:rFonts w:ascii="Times New Roman" w:eastAsia="Times New Roman" w:hAnsi="Times New Roman"/>
          <w:lang w:eastAsia="en-US"/>
        </w:rPr>
        <w:t xml:space="preserve"> </w:t>
      </w:r>
      <w:r w:rsidR="009713A7" w:rsidRPr="0633D189">
        <w:rPr>
          <w:rFonts w:ascii="Times New Roman" w:eastAsia="Times New Roman" w:hAnsi="Times New Roman"/>
          <w:lang w:eastAsia="en-US"/>
        </w:rPr>
        <w:t xml:space="preserve">unique </w:t>
      </w:r>
      <w:r w:rsidR="00655FB1" w:rsidRPr="0633D189">
        <w:rPr>
          <w:rFonts w:ascii="Times New Roman" w:eastAsia="Times New Roman" w:hAnsi="Times New Roman"/>
          <w:lang w:eastAsia="en-US"/>
        </w:rPr>
        <w:t>players</w:t>
      </w:r>
      <w:r w:rsidR="00AA7DF3" w:rsidRPr="0633D189">
        <w:rPr>
          <w:rFonts w:ascii="Times New Roman" w:eastAsia="Times New Roman" w:hAnsi="Times New Roman"/>
          <w:lang w:eastAsia="en-US"/>
        </w:rPr>
        <w:t>,</w:t>
      </w:r>
      <w:r w:rsidR="00630667" w:rsidRPr="0633D189">
        <w:rPr>
          <w:rFonts w:ascii="Times New Roman" w:eastAsia="Times New Roman" w:hAnsi="Times New Roman"/>
          <w:lang w:eastAsia="en-US"/>
        </w:rPr>
        <w:t xml:space="preserve"> along with game level details such as game scores</w:t>
      </w:r>
      <w:r w:rsidR="00655FB1" w:rsidRPr="0633D189">
        <w:rPr>
          <w:rFonts w:ascii="Times New Roman" w:eastAsia="Times New Roman" w:hAnsi="Times New Roman"/>
          <w:lang w:eastAsia="en-US"/>
        </w:rPr>
        <w:t>.</w:t>
      </w:r>
      <w:r w:rsidR="00253EEA" w:rsidRPr="0633D189">
        <w:rPr>
          <w:rFonts w:ascii="Times New Roman" w:eastAsia="Times New Roman" w:hAnsi="Times New Roman"/>
          <w:lang w:eastAsia="en-US"/>
        </w:rPr>
        <w:t xml:space="preserve"> </w:t>
      </w:r>
      <w:r w:rsidR="00F666E2" w:rsidRPr="0633D189">
        <w:rPr>
          <w:rFonts w:ascii="Times New Roman" w:eastAsia="Times New Roman" w:hAnsi="Times New Roman"/>
          <w:lang w:eastAsia="en-US"/>
        </w:rPr>
        <w:t xml:space="preserve">Data was cleaned </w:t>
      </w:r>
      <w:r w:rsidR="00414EB9" w:rsidRPr="0633D189">
        <w:rPr>
          <w:rFonts w:ascii="Times New Roman" w:eastAsia="Times New Roman" w:hAnsi="Times New Roman"/>
          <w:lang w:eastAsia="en-US"/>
        </w:rPr>
        <w:t xml:space="preserve">through removal </w:t>
      </w:r>
      <w:r w:rsidR="000D70A5" w:rsidRPr="0633D189">
        <w:rPr>
          <w:rFonts w:ascii="Times New Roman" w:eastAsia="Times New Roman" w:hAnsi="Times New Roman"/>
          <w:lang w:eastAsia="en-US"/>
        </w:rPr>
        <w:t>of game</w:t>
      </w:r>
      <w:r w:rsidR="00414EB9" w:rsidRPr="0633D189">
        <w:rPr>
          <w:rFonts w:ascii="Times New Roman" w:eastAsia="Times New Roman" w:hAnsi="Times New Roman"/>
          <w:lang w:eastAsia="en-US"/>
        </w:rPr>
        <w:t xml:space="preserve"> records</w:t>
      </w:r>
      <w:r w:rsidR="000D70A5" w:rsidRPr="0633D189">
        <w:rPr>
          <w:rFonts w:ascii="Times New Roman" w:eastAsia="Times New Roman" w:hAnsi="Times New Roman"/>
          <w:lang w:eastAsia="en-US"/>
        </w:rPr>
        <w:t xml:space="preserve"> </w:t>
      </w:r>
      <w:r w:rsidR="00C25366" w:rsidRPr="0633D189">
        <w:rPr>
          <w:rFonts w:ascii="Times New Roman" w:eastAsia="Times New Roman" w:hAnsi="Times New Roman"/>
          <w:lang w:eastAsia="en-US"/>
        </w:rPr>
        <w:t>containing</w:t>
      </w:r>
      <w:r w:rsidR="001D286F" w:rsidRPr="0633D189">
        <w:rPr>
          <w:rFonts w:ascii="Times New Roman" w:eastAsia="Times New Roman" w:hAnsi="Times New Roman"/>
          <w:lang w:eastAsia="en-US"/>
        </w:rPr>
        <w:t xml:space="preserve"> irregularities such as </w:t>
      </w:r>
      <w:r w:rsidR="00B97C01" w:rsidRPr="0633D189">
        <w:rPr>
          <w:rFonts w:ascii="Times New Roman" w:eastAsia="Times New Roman" w:hAnsi="Times New Roman"/>
          <w:lang w:eastAsia="en-US"/>
        </w:rPr>
        <w:t>i</w:t>
      </w:r>
      <w:r w:rsidR="009A5C50" w:rsidRPr="0633D189">
        <w:rPr>
          <w:rFonts w:ascii="Times New Roman" w:eastAsia="Times New Roman" w:hAnsi="Times New Roman"/>
          <w:lang w:eastAsia="en-US"/>
        </w:rPr>
        <w:t>ncorrect number of player</w:t>
      </w:r>
      <w:r w:rsidR="00BC4A8C" w:rsidRPr="0633D189">
        <w:rPr>
          <w:rFonts w:ascii="Times New Roman" w:eastAsia="Times New Roman" w:hAnsi="Times New Roman"/>
          <w:lang w:eastAsia="en-US"/>
        </w:rPr>
        <w:t>s</w:t>
      </w:r>
      <w:r w:rsidR="0027344C" w:rsidRPr="0633D189">
        <w:rPr>
          <w:rFonts w:ascii="Times New Roman" w:eastAsia="Times New Roman" w:hAnsi="Times New Roman"/>
          <w:lang w:eastAsia="en-US"/>
        </w:rPr>
        <w:t xml:space="preserve"> and</w:t>
      </w:r>
      <w:r w:rsidR="00BC4A8C" w:rsidRPr="0633D189">
        <w:rPr>
          <w:rFonts w:ascii="Times New Roman" w:eastAsia="Times New Roman" w:hAnsi="Times New Roman"/>
          <w:lang w:eastAsia="en-US"/>
        </w:rPr>
        <w:t xml:space="preserve"> incorrect dates</w:t>
      </w:r>
      <w:r w:rsidR="00190378" w:rsidRPr="0633D189">
        <w:rPr>
          <w:rFonts w:ascii="Times New Roman" w:eastAsia="Times New Roman" w:hAnsi="Times New Roman"/>
          <w:lang w:eastAsia="en-US"/>
        </w:rPr>
        <w:t xml:space="preserve">. </w:t>
      </w:r>
    </w:p>
    <w:p w14:paraId="7AB0512A" w14:textId="5D5A6ED5" w:rsidR="00DC7F78" w:rsidRPr="00F0798D" w:rsidRDefault="000A1CC0" w:rsidP="00ED69A0">
      <w:pPr>
        <w:pStyle w:val="p1a"/>
        <w:ind w:firstLine="230"/>
      </w:pPr>
      <w:r w:rsidRPr="00F0798D">
        <w:t xml:space="preserve">The methods </w:t>
      </w:r>
      <w:r w:rsidR="00E5092A" w:rsidRPr="00F0798D">
        <w:t xml:space="preserve">employed </w:t>
      </w:r>
      <w:r w:rsidR="00D1124A" w:rsidRPr="00F0798D">
        <w:t>include two</w:t>
      </w:r>
      <w:r w:rsidR="00F008CF" w:rsidRPr="00F0798D">
        <w:t xml:space="preserve"> traditional ranking algorithms</w:t>
      </w:r>
      <w:r w:rsidR="00C25064" w:rsidRPr="00F0798D">
        <w:t>,</w:t>
      </w:r>
      <w:r w:rsidR="00F008CF" w:rsidRPr="00F0798D">
        <w:t xml:space="preserve"> </w:t>
      </w:r>
      <w:bookmarkStart w:id="6" w:name="_Int_UgSlfEwm"/>
      <w:r w:rsidR="00E5092A" w:rsidRPr="00F0798D">
        <w:t>Elo</w:t>
      </w:r>
      <w:bookmarkEnd w:id="6"/>
      <w:r w:rsidR="009C17B5" w:rsidRPr="00F0798D">
        <w:t xml:space="preserve"> </w:t>
      </w:r>
      <w:r w:rsidR="00F008CF" w:rsidRPr="00F0798D">
        <w:t xml:space="preserve">and </w:t>
      </w:r>
      <w:r w:rsidR="00E5092A" w:rsidRPr="00F0798D">
        <w:t>TrueSkill</w:t>
      </w:r>
      <w:r w:rsidR="00A16F85" w:rsidRPr="00F0798D">
        <w:t xml:space="preserve">. </w:t>
      </w:r>
      <w:r w:rsidR="00030F00">
        <w:t>V</w:t>
      </w:r>
      <w:r w:rsidR="00080345" w:rsidRPr="00F0798D">
        <w:t>arious parameter values</w:t>
      </w:r>
      <w:r w:rsidR="00030F00">
        <w:t xml:space="preserve"> were explored</w:t>
      </w:r>
      <w:r w:rsidR="00080345" w:rsidRPr="00F0798D">
        <w:t xml:space="preserve"> </w:t>
      </w:r>
      <w:r w:rsidR="00C25064" w:rsidRPr="00F0798D">
        <w:t>to</w:t>
      </w:r>
      <w:r w:rsidR="00080345" w:rsidRPr="00F0798D">
        <w:t xml:space="preserve"> optimize their performance to the </w:t>
      </w:r>
      <w:r w:rsidR="00BE1F96" w:rsidRPr="00F0798D">
        <w:t xml:space="preserve">beach volleyball dataset. </w:t>
      </w:r>
      <w:r w:rsidR="005B34B1" w:rsidRPr="00F0798D">
        <w:t>Additionally, a graph</w:t>
      </w:r>
      <w:r w:rsidR="00E5092A" w:rsidRPr="00F0798D">
        <w:t xml:space="preserve"> network </w:t>
      </w:r>
      <w:r w:rsidR="000C5D52" w:rsidRPr="00F0798D">
        <w:t xml:space="preserve">ranking </w:t>
      </w:r>
      <w:r w:rsidR="005B34B1" w:rsidRPr="00F0798D">
        <w:t>algorithm was created</w:t>
      </w:r>
      <w:r w:rsidR="0081271A" w:rsidRPr="00F0798D">
        <w:t xml:space="preserve"> that paralleled the structure of social media network</w:t>
      </w:r>
      <w:r w:rsidR="00473A06" w:rsidRPr="00F0798D">
        <w:t xml:space="preserve"> </w:t>
      </w:r>
      <w:r w:rsidR="006351B3" w:rsidRPr="00F0798D">
        <w:t>algorithms</w:t>
      </w:r>
      <w:r w:rsidR="00E5092A" w:rsidRPr="00F0798D">
        <w:t>. Nodes within the network in this study represented each player, while edges</w:t>
      </w:r>
      <w:r w:rsidR="4D373222" w:rsidRPr="00F0798D">
        <w:t xml:space="preserve"> </w:t>
      </w:r>
      <w:r w:rsidR="00E5092A" w:rsidRPr="00F0798D">
        <w:t>represented the average proportion of points lost to each connected player.</w:t>
      </w:r>
      <w:r w:rsidR="5C13D2BC" w:rsidRPr="00F0798D">
        <w:t xml:space="preserve"> </w:t>
      </w:r>
      <w:r w:rsidR="00716E16" w:rsidRPr="00F0798D">
        <w:t>T</w:t>
      </w:r>
      <w:r w:rsidR="008807D5" w:rsidRPr="00F0798D">
        <w:t xml:space="preserve">he </w:t>
      </w:r>
      <w:r w:rsidR="00DC7F78" w:rsidRPr="00F0798D">
        <w:t xml:space="preserve">network design was structured to reflect </w:t>
      </w:r>
      <w:r w:rsidR="000C717F" w:rsidRPr="00F0798D">
        <w:t xml:space="preserve">the </w:t>
      </w:r>
      <w:r w:rsidR="005F43E7" w:rsidRPr="00F0798D">
        <w:t xml:space="preserve">modifications </w:t>
      </w:r>
      <w:r w:rsidR="00FE6E23" w:rsidRPr="00F0798D">
        <w:t>of</w:t>
      </w:r>
      <w:r w:rsidR="00E9391F" w:rsidRPr="00F0798D">
        <w:t xml:space="preserve"> traditional n</w:t>
      </w:r>
      <w:r w:rsidR="000C717F" w:rsidRPr="00F0798D">
        <w:t xml:space="preserve">etwork </w:t>
      </w:r>
      <w:r w:rsidR="00E9391F" w:rsidRPr="00F0798D">
        <w:t>m</w:t>
      </w:r>
      <w:r w:rsidR="000C717F" w:rsidRPr="00F0798D">
        <w:t xml:space="preserve">ethods </w:t>
      </w:r>
      <w:r w:rsidR="00B81630" w:rsidRPr="00F0798D">
        <w:t xml:space="preserve">to account for </w:t>
      </w:r>
      <w:r w:rsidR="001E27BD" w:rsidRPr="00F0798D">
        <w:t xml:space="preserve">incomplete network structures, </w:t>
      </w:r>
      <w:r w:rsidR="005431C8" w:rsidRPr="00F0798D">
        <w:t xml:space="preserve">competitive </w:t>
      </w:r>
      <w:r w:rsidR="00534019" w:rsidRPr="00F0798D">
        <w:t>ranking</w:t>
      </w:r>
      <w:r w:rsidR="001E27BD" w:rsidRPr="00F0798D">
        <w:t xml:space="preserve"> through node centrality,</w:t>
      </w:r>
      <w:r w:rsidR="00534019" w:rsidRPr="00F0798D">
        <w:t xml:space="preserve"> and dynamic</w:t>
      </w:r>
      <w:r w:rsidR="001C2094" w:rsidRPr="00F0798D">
        <w:t xml:space="preserve"> network</w:t>
      </w:r>
      <w:r w:rsidR="00534019" w:rsidRPr="00F0798D">
        <w:t xml:space="preserve"> structures</w:t>
      </w:r>
      <w:r w:rsidR="00787401" w:rsidRPr="00F0798D">
        <w:t>. Using a random walker that moves in a random direction based on a weighted average of the edges, ensured the walker typically progresses toward the better player. The number of steps for the random walker was controlled by random walker iterations. By adding a set probability to regenerate the walker randomly to a new node called restart probability, allowed the network to overcome the incomplete structure while identifying node centrality. To account</w:t>
      </w:r>
      <w:r w:rsidR="003263EB">
        <w:t xml:space="preserve"> for</w:t>
      </w:r>
      <w:r w:rsidR="00787401" w:rsidRPr="00F0798D">
        <w:t xml:space="preserve"> the dynamic network structure over time, the network dropped any information added to the network beyond a specified training period. The players were ranked in descending order according to </w:t>
      </w:r>
      <w:r w:rsidR="00787401" w:rsidRPr="00F0798D">
        <w:lastRenderedPageBreak/>
        <w:t>the quantity of times the random walker landed on the player. The outcome of each game was predicted using an average of the rankings of the players on each team. The accuracy of these predictions was then evaluated.</w:t>
      </w:r>
      <w:r w:rsidR="004E52A2">
        <w:t xml:space="preserve"> </w:t>
      </w:r>
    </w:p>
    <w:p w14:paraId="639ECEF8" w14:textId="4156B252" w:rsidR="00D63A14" w:rsidRPr="00F0798D" w:rsidRDefault="2FD260C9" w:rsidP="00D63A14">
      <w:pPr>
        <w:ind w:firstLine="709"/>
        <w:rPr>
          <w:sz w:val="20"/>
          <w:szCs w:val="20"/>
        </w:rPr>
      </w:pPr>
      <w:r w:rsidRPr="209E1450">
        <w:rPr>
          <w:sz w:val="20"/>
          <w:szCs w:val="20"/>
        </w:rPr>
        <w:t>The traditional methods that were employed (i.e., Elo and TrueSkill) followed the format of Glickman (2018)</w:t>
      </w:r>
      <w:r w:rsidR="00431A67">
        <w:rPr>
          <w:sz w:val="20"/>
          <w:szCs w:val="20"/>
        </w:rPr>
        <w:t>,</w:t>
      </w:r>
      <w:r w:rsidRPr="209E1450">
        <w:rPr>
          <w:sz w:val="20"/>
          <w:szCs w:val="20"/>
        </w:rPr>
        <w:t xml:space="preserve"> which </w:t>
      </w:r>
      <w:r w:rsidR="00431A67">
        <w:rPr>
          <w:sz w:val="20"/>
          <w:szCs w:val="20"/>
        </w:rPr>
        <w:t>ranked</w:t>
      </w:r>
      <w:r w:rsidRPr="209E1450">
        <w:rPr>
          <w:sz w:val="20"/>
          <w:szCs w:val="20"/>
        </w:rPr>
        <w:t xml:space="preserve"> professional </w:t>
      </w:r>
      <w:r w:rsidR="00431A67">
        <w:rPr>
          <w:sz w:val="20"/>
          <w:szCs w:val="20"/>
        </w:rPr>
        <w:t xml:space="preserve">beach </w:t>
      </w:r>
      <w:r w:rsidRPr="209E1450">
        <w:rPr>
          <w:sz w:val="20"/>
          <w:szCs w:val="20"/>
        </w:rPr>
        <w:t>volleyball players</w:t>
      </w:r>
      <w:r w:rsidR="0D3F244D" w:rsidRPr="209E1450">
        <w:rPr>
          <w:sz w:val="20"/>
          <w:szCs w:val="20"/>
        </w:rPr>
        <w:t>.</w:t>
      </w:r>
      <w:r w:rsidRPr="209E1450">
        <w:rPr>
          <w:sz w:val="20"/>
          <w:szCs w:val="20"/>
        </w:rPr>
        <w:t xml:space="preserve"> The rating systems </w:t>
      </w:r>
      <w:r w:rsidR="1DBA3C11" w:rsidRPr="209E1450">
        <w:rPr>
          <w:sz w:val="20"/>
          <w:szCs w:val="20"/>
        </w:rPr>
        <w:t>were</w:t>
      </w:r>
      <w:r w:rsidRPr="209E1450">
        <w:rPr>
          <w:sz w:val="20"/>
          <w:szCs w:val="20"/>
        </w:rPr>
        <w:t xml:space="preserve"> trained on the first n period of data, then the remaining </w:t>
      </w:r>
      <w:r w:rsidR="66407670" w:rsidRPr="209E1450">
        <w:rPr>
          <w:sz w:val="20"/>
          <w:szCs w:val="20"/>
        </w:rPr>
        <w:t>one</w:t>
      </w:r>
      <w:r w:rsidRPr="209E1450">
        <w:rPr>
          <w:sz w:val="20"/>
          <w:szCs w:val="20"/>
        </w:rPr>
        <w:t xml:space="preserve"> minus n period of data </w:t>
      </w:r>
      <w:r w:rsidR="1DBA3C11" w:rsidRPr="209E1450">
        <w:rPr>
          <w:sz w:val="20"/>
          <w:szCs w:val="20"/>
        </w:rPr>
        <w:t>were</w:t>
      </w:r>
      <w:r w:rsidRPr="209E1450">
        <w:rPr>
          <w:sz w:val="20"/>
          <w:szCs w:val="20"/>
        </w:rPr>
        <w:t xml:space="preserve"> used as the test set. </w:t>
      </w:r>
      <w:r w:rsidR="1DBA3C11" w:rsidRPr="209E1450">
        <w:rPr>
          <w:sz w:val="20"/>
          <w:szCs w:val="20"/>
        </w:rPr>
        <w:t xml:space="preserve">This translated to the first </w:t>
      </w:r>
      <w:r w:rsidR="0D3F244D" w:rsidRPr="209E1450">
        <w:rPr>
          <w:sz w:val="20"/>
          <w:szCs w:val="20"/>
        </w:rPr>
        <w:t xml:space="preserve">52,000 </w:t>
      </w:r>
      <w:r w:rsidR="1DBA3C11" w:rsidRPr="209E1450">
        <w:rPr>
          <w:sz w:val="20"/>
          <w:szCs w:val="20"/>
        </w:rPr>
        <w:t xml:space="preserve">games being used as the train set and the following </w:t>
      </w:r>
      <w:r w:rsidR="0D3F244D" w:rsidRPr="209E1450">
        <w:rPr>
          <w:sz w:val="20"/>
          <w:szCs w:val="20"/>
        </w:rPr>
        <w:t>9,000</w:t>
      </w:r>
      <w:r w:rsidR="00B57BDD">
        <w:rPr>
          <w:sz w:val="20"/>
          <w:szCs w:val="20"/>
        </w:rPr>
        <w:t xml:space="preserve"> </w:t>
      </w:r>
      <w:r w:rsidR="1DBA3C11" w:rsidRPr="209E1450">
        <w:rPr>
          <w:sz w:val="20"/>
          <w:szCs w:val="20"/>
        </w:rPr>
        <w:t xml:space="preserve">as the </w:t>
      </w:r>
      <w:r w:rsidR="0D3F244D" w:rsidRPr="209E1450">
        <w:rPr>
          <w:sz w:val="20"/>
          <w:szCs w:val="20"/>
        </w:rPr>
        <w:t xml:space="preserve">evaluation </w:t>
      </w:r>
      <w:r w:rsidR="1DBA3C11" w:rsidRPr="209E1450">
        <w:rPr>
          <w:sz w:val="20"/>
          <w:szCs w:val="20"/>
        </w:rPr>
        <w:t>set</w:t>
      </w:r>
      <w:r w:rsidR="5CA7FEA1" w:rsidRPr="209E1450">
        <w:rPr>
          <w:sz w:val="20"/>
          <w:szCs w:val="20"/>
        </w:rPr>
        <w:t xml:space="preserve">. Within the evaluation set, players’ ratings were updated immediately after each match. In other words, the trained model with player ratings would be used to predict the outcome of the immediate upcoming match. </w:t>
      </w:r>
      <w:r w:rsidR="6C544F83" w:rsidRPr="7AEEB5C2">
        <w:rPr>
          <w:sz w:val="20"/>
          <w:szCs w:val="20"/>
        </w:rPr>
        <w:t>The predicted</w:t>
      </w:r>
      <w:r w:rsidR="5CA7FEA1" w:rsidRPr="209E1450">
        <w:rPr>
          <w:sz w:val="20"/>
          <w:szCs w:val="20"/>
        </w:rPr>
        <w:t xml:space="preserve"> outcome was recorded for that </w:t>
      </w:r>
      <w:bookmarkStart w:id="7" w:name="_Int_PzNYscOa"/>
      <w:r w:rsidR="5CA7FEA1" w:rsidRPr="209E1450">
        <w:rPr>
          <w:sz w:val="20"/>
          <w:szCs w:val="20"/>
        </w:rPr>
        <w:t>particular match</w:t>
      </w:r>
      <w:bookmarkEnd w:id="7"/>
      <w:r w:rsidR="5CA7FEA1" w:rsidRPr="209E1450">
        <w:rPr>
          <w:sz w:val="20"/>
          <w:szCs w:val="20"/>
        </w:rPr>
        <w:t xml:space="preserve"> and then the true game outcome was used to update the players’ ratings. This process would then be repeated for each following match.</w:t>
      </w:r>
    </w:p>
    <w:p w14:paraId="5E76EB2A" w14:textId="5AA7FCDC" w:rsidR="00D63A14" w:rsidRPr="00F0798D" w:rsidRDefault="009B46D7" w:rsidP="00E47870">
      <w:pPr>
        <w:ind w:firstLine="709"/>
        <w:rPr>
          <w:sz w:val="20"/>
          <w:szCs w:val="20"/>
        </w:rPr>
      </w:pPr>
      <w:r w:rsidRPr="0633D189">
        <w:rPr>
          <w:sz w:val="20"/>
          <w:szCs w:val="20"/>
        </w:rPr>
        <w:t xml:space="preserve">Accuracy of the traditional methods was measured </w:t>
      </w:r>
      <w:r w:rsidR="00A059D8" w:rsidRPr="0633D189">
        <w:rPr>
          <w:sz w:val="20"/>
          <w:szCs w:val="20"/>
        </w:rPr>
        <w:t>according to the model</w:t>
      </w:r>
      <w:r w:rsidR="00804365" w:rsidRPr="0633D189">
        <w:rPr>
          <w:sz w:val="20"/>
          <w:szCs w:val="20"/>
        </w:rPr>
        <w:t>’s predicted outcome and the actual outcome. All outcomes were binary, so the model simply predicted win or loss. Each rating algorithm wou</w:t>
      </w:r>
      <w:r w:rsidR="00F92F3F" w:rsidRPr="0633D189">
        <w:rPr>
          <w:sz w:val="20"/>
          <w:szCs w:val="20"/>
        </w:rPr>
        <w:t>ld predict the winner based on which team had the higher average rating</w:t>
      </w:r>
      <w:r w:rsidR="00DF4961" w:rsidRPr="0633D189">
        <w:rPr>
          <w:sz w:val="20"/>
          <w:szCs w:val="20"/>
        </w:rPr>
        <w:t>.</w:t>
      </w:r>
      <w:r w:rsidR="00E47870" w:rsidRPr="0633D189">
        <w:rPr>
          <w:sz w:val="20"/>
          <w:szCs w:val="20"/>
        </w:rPr>
        <w:t xml:space="preserve"> </w:t>
      </w:r>
      <w:r w:rsidR="00D63A14" w:rsidRPr="0633D189">
        <w:rPr>
          <w:sz w:val="20"/>
          <w:szCs w:val="20"/>
        </w:rPr>
        <w:t xml:space="preserve">In addition, if two teams had the exact same rating, then the models would be constrained to only being able to predict a tie. Matches that met </w:t>
      </w:r>
      <w:r w:rsidR="006964B3" w:rsidRPr="0633D189">
        <w:rPr>
          <w:sz w:val="20"/>
          <w:szCs w:val="20"/>
        </w:rPr>
        <w:t>this</w:t>
      </w:r>
      <w:r w:rsidR="00D63A14" w:rsidRPr="0633D189">
        <w:rPr>
          <w:sz w:val="20"/>
          <w:szCs w:val="20"/>
        </w:rPr>
        <w:t xml:space="preserve"> </w:t>
      </w:r>
      <w:r w:rsidR="006964B3" w:rsidRPr="0633D189">
        <w:rPr>
          <w:sz w:val="20"/>
          <w:szCs w:val="20"/>
        </w:rPr>
        <w:t>criterion</w:t>
      </w:r>
      <w:r w:rsidR="00D63A14" w:rsidRPr="0633D189">
        <w:rPr>
          <w:sz w:val="20"/>
          <w:szCs w:val="20"/>
        </w:rPr>
        <w:t xml:space="preserve"> in the validation set were skipped and did not contribute to the final performance metrics.</w:t>
      </w:r>
    </w:p>
    <w:p w14:paraId="132899C1" w14:textId="41F14BBD" w:rsidR="00D63A14" w:rsidRPr="00F0798D" w:rsidRDefault="5CA7FEA1" w:rsidP="7CE1E034">
      <w:pPr>
        <w:ind w:firstLine="709"/>
        <w:rPr>
          <w:sz w:val="20"/>
          <w:szCs w:val="20"/>
        </w:rPr>
      </w:pPr>
      <w:r w:rsidRPr="209E1450">
        <w:rPr>
          <w:sz w:val="20"/>
          <w:szCs w:val="20"/>
        </w:rPr>
        <w:t>Each of the</w:t>
      </w:r>
      <w:r w:rsidR="4E8FEDC0" w:rsidRPr="209E1450">
        <w:rPr>
          <w:sz w:val="20"/>
          <w:szCs w:val="20"/>
        </w:rPr>
        <w:t xml:space="preserve"> traditional</w:t>
      </w:r>
      <w:r w:rsidRPr="209E1450">
        <w:rPr>
          <w:sz w:val="20"/>
          <w:szCs w:val="20"/>
        </w:rPr>
        <w:t xml:space="preserve"> models were optimized based off each algorithm</w:t>
      </w:r>
      <w:r w:rsidR="650BB801" w:rsidRPr="209E1450">
        <w:rPr>
          <w:sz w:val="20"/>
          <w:szCs w:val="20"/>
        </w:rPr>
        <w:t>’</w:t>
      </w:r>
      <w:r w:rsidRPr="209E1450">
        <w:rPr>
          <w:sz w:val="20"/>
          <w:szCs w:val="20"/>
        </w:rPr>
        <w:t>s unique hyperparameters. The hyperparameters trained on TrueSkill included sigma</w:t>
      </w:r>
      <w:r w:rsidR="650BB801" w:rsidRPr="209E1450">
        <w:rPr>
          <w:sz w:val="20"/>
          <w:szCs w:val="20"/>
        </w:rPr>
        <w:t xml:space="preserve"> and</w:t>
      </w:r>
      <w:r w:rsidRPr="209E1450">
        <w:rPr>
          <w:sz w:val="20"/>
          <w:szCs w:val="20"/>
        </w:rPr>
        <w:t xml:space="preserve"> beta</w:t>
      </w:r>
      <w:r w:rsidR="4E8FEDC0" w:rsidRPr="209E1450">
        <w:rPr>
          <w:sz w:val="20"/>
          <w:szCs w:val="20"/>
        </w:rPr>
        <w:t>.</w:t>
      </w:r>
      <w:r w:rsidRPr="209E1450">
        <w:rPr>
          <w:sz w:val="20"/>
          <w:szCs w:val="20"/>
        </w:rPr>
        <w:t xml:space="preserve"> </w:t>
      </w:r>
      <w:r w:rsidR="4E8FEDC0" w:rsidRPr="209E1450">
        <w:rPr>
          <w:sz w:val="20"/>
          <w:szCs w:val="20"/>
        </w:rPr>
        <w:t>Sigma represents the rate</w:t>
      </w:r>
      <w:r w:rsidR="00B46B8D">
        <w:rPr>
          <w:sz w:val="20"/>
          <w:szCs w:val="20"/>
        </w:rPr>
        <w:t xml:space="preserve"> </w:t>
      </w:r>
      <w:r w:rsidR="4E8FEDC0" w:rsidRPr="209E1450">
        <w:rPr>
          <w:sz w:val="20"/>
          <w:szCs w:val="20"/>
        </w:rPr>
        <w:t xml:space="preserve">at which the variation in expected rating score </w:t>
      </w:r>
      <w:r w:rsidR="0EC2AEF8" w:rsidRPr="209E1450">
        <w:rPr>
          <w:sz w:val="20"/>
          <w:szCs w:val="20"/>
        </w:rPr>
        <w:t>changes</w:t>
      </w:r>
      <w:r w:rsidR="4E8FEDC0" w:rsidRPr="0024687B">
        <w:rPr>
          <w:sz w:val="20"/>
          <w:szCs w:val="20"/>
        </w:rPr>
        <w:t>.</w:t>
      </w:r>
      <w:r w:rsidR="4E8FEDC0" w:rsidRPr="209E1450">
        <w:rPr>
          <w:color w:val="FF0000"/>
          <w:sz w:val="20"/>
          <w:szCs w:val="20"/>
        </w:rPr>
        <w:t xml:space="preserve"> </w:t>
      </w:r>
      <w:r w:rsidR="4E8FEDC0" w:rsidRPr="209E1450">
        <w:rPr>
          <w:sz w:val="20"/>
          <w:szCs w:val="20"/>
        </w:rPr>
        <w:t xml:space="preserve">Beta represents the expected variation in performance that naturally occurs in competition. The parameters </w:t>
      </w:r>
      <w:r w:rsidR="00B46B8D">
        <w:rPr>
          <w:sz w:val="20"/>
          <w:szCs w:val="20"/>
        </w:rPr>
        <w:t>were</w:t>
      </w:r>
      <w:r w:rsidR="4E8FEDC0" w:rsidRPr="209E1450">
        <w:rPr>
          <w:sz w:val="20"/>
          <w:szCs w:val="20"/>
        </w:rPr>
        <w:t xml:space="preserve"> used to update player ratings using the TrueSkill Update Algorithm (</w:t>
      </w:r>
      <w:r w:rsidR="77FE07B1" w:rsidRPr="209E1450">
        <w:rPr>
          <w:sz w:val="20"/>
          <w:szCs w:val="20"/>
        </w:rPr>
        <w:t>Herbrich et al.</w:t>
      </w:r>
      <w:r w:rsidR="750C12FE" w:rsidRPr="209E1450">
        <w:rPr>
          <w:sz w:val="20"/>
          <w:szCs w:val="20"/>
        </w:rPr>
        <w:t>,</w:t>
      </w:r>
      <w:r w:rsidR="77FE07B1" w:rsidRPr="209E1450">
        <w:rPr>
          <w:sz w:val="20"/>
          <w:szCs w:val="20"/>
        </w:rPr>
        <w:t xml:space="preserve"> 2007).</w:t>
      </w:r>
      <w:r w:rsidR="4E8FEDC0" w:rsidRPr="209E1450">
        <w:rPr>
          <w:sz w:val="20"/>
          <w:szCs w:val="20"/>
        </w:rPr>
        <w:t xml:space="preserve"> TrueSkill’s</w:t>
      </w:r>
      <w:r w:rsidRPr="209E1450">
        <w:rPr>
          <w:sz w:val="20"/>
          <w:szCs w:val="20"/>
        </w:rPr>
        <w:t xml:space="preserve"> optimization process would begin </w:t>
      </w:r>
      <w:r w:rsidR="00772C2F">
        <w:rPr>
          <w:sz w:val="20"/>
          <w:szCs w:val="20"/>
        </w:rPr>
        <w:t xml:space="preserve">first with sigma, </w:t>
      </w:r>
      <w:r w:rsidR="00DA2AD4">
        <w:rPr>
          <w:sz w:val="20"/>
          <w:szCs w:val="20"/>
        </w:rPr>
        <w:t>followed by</w:t>
      </w:r>
      <w:r w:rsidR="00772C2F">
        <w:rPr>
          <w:sz w:val="20"/>
          <w:szCs w:val="20"/>
        </w:rPr>
        <w:t xml:space="preserve"> beta</w:t>
      </w:r>
      <w:r w:rsidRPr="209E1450">
        <w:rPr>
          <w:sz w:val="20"/>
          <w:szCs w:val="20"/>
        </w:rPr>
        <w:t>. A range of values were considered</w:t>
      </w:r>
      <w:r w:rsidR="00772C2F">
        <w:rPr>
          <w:sz w:val="20"/>
          <w:szCs w:val="20"/>
        </w:rPr>
        <w:t xml:space="preserve"> for both hyperparameters. T</w:t>
      </w:r>
      <w:r w:rsidRPr="209E1450">
        <w:rPr>
          <w:sz w:val="20"/>
          <w:szCs w:val="20"/>
        </w:rPr>
        <w:t>he best performing</w:t>
      </w:r>
      <w:r w:rsidR="0EC2AEF8" w:rsidRPr="209E1450">
        <w:rPr>
          <w:sz w:val="20"/>
          <w:szCs w:val="20"/>
        </w:rPr>
        <w:t xml:space="preserve"> </w:t>
      </w:r>
      <w:r w:rsidR="00772C2F">
        <w:rPr>
          <w:sz w:val="20"/>
          <w:szCs w:val="20"/>
        </w:rPr>
        <w:t xml:space="preserve">sigma </w:t>
      </w:r>
      <w:r w:rsidR="0EC2AEF8" w:rsidRPr="0024687B">
        <w:rPr>
          <w:sz w:val="20"/>
          <w:szCs w:val="20"/>
        </w:rPr>
        <w:t>value</w:t>
      </w:r>
      <w:r w:rsidRPr="0024687B">
        <w:rPr>
          <w:sz w:val="20"/>
          <w:szCs w:val="20"/>
        </w:rPr>
        <w:t>,</w:t>
      </w:r>
      <w:r w:rsidRPr="209E1450">
        <w:rPr>
          <w:color w:val="FF0000"/>
          <w:sz w:val="20"/>
          <w:szCs w:val="20"/>
        </w:rPr>
        <w:t xml:space="preserve"> </w:t>
      </w:r>
      <w:r w:rsidRPr="209E1450">
        <w:rPr>
          <w:sz w:val="20"/>
          <w:szCs w:val="20"/>
        </w:rPr>
        <w:t xml:space="preserve">according to </w:t>
      </w:r>
      <w:r w:rsidR="00772C2F">
        <w:rPr>
          <w:sz w:val="20"/>
          <w:szCs w:val="20"/>
        </w:rPr>
        <w:t>training</w:t>
      </w:r>
      <w:r w:rsidRPr="209E1450">
        <w:rPr>
          <w:sz w:val="20"/>
          <w:szCs w:val="20"/>
        </w:rPr>
        <w:t xml:space="preserve"> accuracy, was then used for the following </w:t>
      </w:r>
      <w:r w:rsidR="00772C2F">
        <w:rPr>
          <w:sz w:val="20"/>
          <w:szCs w:val="20"/>
        </w:rPr>
        <w:t>beta</w:t>
      </w:r>
      <w:r w:rsidRPr="209E1450">
        <w:rPr>
          <w:sz w:val="20"/>
          <w:szCs w:val="20"/>
        </w:rPr>
        <w:t xml:space="preserve"> tuning process. </w:t>
      </w:r>
    </w:p>
    <w:p w14:paraId="5441C373" w14:textId="543606AF" w:rsidR="00A11578" w:rsidRDefault="00D63A14" w:rsidP="00D63A14">
      <w:pPr>
        <w:ind w:firstLine="709"/>
        <w:rPr>
          <w:sz w:val="20"/>
          <w:szCs w:val="20"/>
        </w:rPr>
      </w:pPr>
      <w:r w:rsidRPr="00F0798D">
        <w:rPr>
          <w:sz w:val="20"/>
          <w:szCs w:val="20"/>
        </w:rPr>
        <w:t xml:space="preserve">Elo was optimized using a </w:t>
      </w:r>
      <w:r w:rsidR="00C1355B">
        <w:rPr>
          <w:sz w:val="20"/>
          <w:szCs w:val="20"/>
        </w:rPr>
        <w:t>random</w:t>
      </w:r>
      <w:r w:rsidR="00C1355B" w:rsidRPr="00F0798D">
        <w:rPr>
          <w:sz w:val="20"/>
          <w:szCs w:val="20"/>
        </w:rPr>
        <w:t xml:space="preserve"> </w:t>
      </w:r>
      <w:r w:rsidRPr="00F0798D">
        <w:rPr>
          <w:sz w:val="20"/>
          <w:szCs w:val="20"/>
        </w:rPr>
        <w:t xml:space="preserve">search approach and considered </w:t>
      </w:r>
      <w:r w:rsidR="00C1355B">
        <w:rPr>
          <w:sz w:val="20"/>
          <w:szCs w:val="20"/>
        </w:rPr>
        <w:t>five</w:t>
      </w:r>
      <w:r w:rsidR="00C1355B" w:rsidRPr="00F0798D">
        <w:rPr>
          <w:sz w:val="20"/>
          <w:szCs w:val="20"/>
        </w:rPr>
        <w:t xml:space="preserve"> </w:t>
      </w:r>
      <w:r w:rsidRPr="00F0798D">
        <w:rPr>
          <w:sz w:val="20"/>
          <w:szCs w:val="20"/>
        </w:rPr>
        <w:t xml:space="preserve">hyperparameters. These include </w:t>
      </w:r>
      <w:r w:rsidR="005863C9" w:rsidRPr="00F0798D">
        <w:rPr>
          <w:sz w:val="20"/>
          <w:szCs w:val="20"/>
        </w:rPr>
        <w:t>the</w:t>
      </w:r>
      <w:r w:rsidRPr="00F0798D">
        <w:rPr>
          <w:sz w:val="20"/>
          <w:szCs w:val="20"/>
        </w:rPr>
        <w:t xml:space="preserve"> K-factor for new players, maximum K-factor, inertia</w:t>
      </w:r>
      <w:r w:rsidR="00C1355B">
        <w:rPr>
          <w:sz w:val="20"/>
          <w:szCs w:val="20"/>
        </w:rPr>
        <w:t>, rating decay rate, and rating restore rate</w:t>
      </w:r>
      <w:r w:rsidRPr="00F0798D">
        <w:rPr>
          <w:sz w:val="20"/>
          <w:szCs w:val="20"/>
        </w:rPr>
        <w:t xml:space="preserve">. </w:t>
      </w:r>
      <w:r w:rsidR="00C1355B">
        <w:rPr>
          <w:sz w:val="20"/>
          <w:szCs w:val="20"/>
        </w:rPr>
        <w:t xml:space="preserve">Three of these five hyperparameters </w:t>
      </w:r>
      <w:r w:rsidR="00C1355B" w:rsidRPr="00F0798D">
        <w:rPr>
          <w:sz w:val="20"/>
          <w:szCs w:val="20"/>
        </w:rPr>
        <w:t>influenced the K-factor depending on how many matches a player participated in</w:t>
      </w:r>
      <w:r w:rsidR="00C1355B">
        <w:rPr>
          <w:sz w:val="20"/>
          <w:szCs w:val="20"/>
        </w:rPr>
        <w:t xml:space="preserve">. </w:t>
      </w:r>
      <w:r w:rsidRPr="00F0798D">
        <w:rPr>
          <w:sz w:val="20"/>
          <w:szCs w:val="20"/>
        </w:rPr>
        <w:t>Inertia was the rate at which the K-factor for new players would approach the maximum K-factor</w:t>
      </w:r>
      <w:r w:rsidR="00034F9F" w:rsidRPr="00F0798D">
        <w:rPr>
          <w:sz w:val="20"/>
          <w:szCs w:val="20"/>
        </w:rPr>
        <w:t xml:space="preserve"> modifier</w:t>
      </w:r>
      <w:r w:rsidRPr="00F0798D">
        <w:rPr>
          <w:sz w:val="20"/>
          <w:szCs w:val="20"/>
        </w:rPr>
        <w:t xml:space="preserve">, after each game. The formula for </w:t>
      </w:r>
      <w:r w:rsidR="00D23E7A" w:rsidRPr="00F0798D">
        <w:rPr>
          <w:sz w:val="20"/>
          <w:szCs w:val="20"/>
        </w:rPr>
        <w:t>inertia</w:t>
      </w:r>
      <w:r w:rsidRPr="00F0798D">
        <w:rPr>
          <w:sz w:val="20"/>
          <w:szCs w:val="20"/>
        </w:rPr>
        <w:t xml:space="preserve"> can be found in </w:t>
      </w:r>
      <w:r w:rsidR="00FB37C4" w:rsidRPr="00F0798D">
        <w:rPr>
          <w:sz w:val="20"/>
          <w:szCs w:val="20"/>
        </w:rPr>
        <w:t>F</w:t>
      </w:r>
      <w:r w:rsidRPr="00F0798D">
        <w:rPr>
          <w:sz w:val="20"/>
          <w:szCs w:val="20"/>
        </w:rPr>
        <w:t xml:space="preserve">igure </w:t>
      </w:r>
      <w:r w:rsidR="00FB37C4" w:rsidRPr="00F0798D">
        <w:rPr>
          <w:sz w:val="20"/>
          <w:szCs w:val="20"/>
        </w:rPr>
        <w:t>1</w:t>
      </w:r>
      <w:r w:rsidR="009128C4" w:rsidRPr="00F0798D">
        <w:rPr>
          <w:sz w:val="20"/>
          <w:szCs w:val="20"/>
        </w:rPr>
        <w:t>.</w:t>
      </w:r>
      <w:r w:rsidRPr="00F0798D">
        <w:rPr>
          <w:sz w:val="20"/>
          <w:szCs w:val="20"/>
        </w:rPr>
        <w:t xml:space="preserve"> Static K-factors</w:t>
      </w:r>
      <w:r w:rsidR="00871389" w:rsidRPr="00F0798D">
        <w:rPr>
          <w:sz w:val="20"/>
          <w:szCs w:val="20"/>
        </w:rPr>
        <w:t xml:space="preserve"> (K-factors </w:t>
      </w:r>
      <w:r w:rsidRPr="00F0798D">
        <w:rPr>
          <w:sz w:val="20"/>
          <w:szCs w:val="20"/>
        </w:rPr>
        <w:t>that did not evolve depending on players’ samples</w:t>
      </w:r>
      <w:r w:rsidR="00871389" w:rsidRPr="00F0798D">
        <w:rPr>
          <w:sz w:val="20"/>
          <w:szCs w:val="20"/>
        </w:rPr>
        <w:t>)</w:t>
      </w:r>
      <w:r w:rsidRPr="00F0798D">
        <w:rPr>
          <w:sz w:val="20"/>
          <w:szCs w:val="20"/>
        </w:rPr>
        <w:t xml:space="preserve"> were also considered. </w:t>
      </w:r>
      <w:r w:rsidR="00A11578">
        <w:rPr>
          <w:sz w:val="20"/>
          <w:szCs w:val="20"/>
        </w:rPr>
        <w:t>The decay rate and restore rate controlled if and how quickly players’ ratings would be updated towards the initialized player Elo of 1200. After each day, the decay rate would</w:t>
      </w:r>
      <w:r w:rsidR="001A7628">
        <w:rPr>
          <w:sz w:val="20"/>
          <w:szCs w:val="20"/>
        </w:rPr>
        <w:t xml:space="preserve"> reduce any players’ rating by a small fraction, if they were above 1200. The same was tested for restore rate, except this </w:t>
      </w:r>
      <w:r w:rsidR="00A232F3">
        <w:rPr>
          <w:sz w:val="20"/>
          <w:szCs w:val="20"/>
        </w:rPr>
        <w:t>would increase players’ Elo by a small fraction, if they were below 1200</w:t>
      </w:r>
      <w:r w:rsidR="001A7628">
        <w:rPr>
          <w:sz w:val="20"/>
          <w:szCs w:val="20"/>
        </w:rPr>
        <w:t xml:space="preserve">. </w:t>
      </w:r>
    </w:p>
    <w:p w14:paraId="3F883B90" w14:textId="77777777" w:rsidR="00CA0322" w:rsidRDefault="00CA0322" w:rsidP="00E466EC">
      <w:pPr>
        <w:ind w:firstLine="709"/>
        <w:jc w:val="center"/>
        <w:rPr>
          <w:sz w:val="20"/>
          <w:szCs w:val="20"/>
        </w:rPr>
      </w:pPr>
    </w:p>
    <w:p w14:paraId="534F43E7" w14:textId="6861CC37" w:rsidR="00D63A14" w:rsidRPr="00F0798D" w:rsidRDefault="00D63A14" w:rsidP="00E466EC">
      <w:pPr>
        <w:ind w:firstLine="709"/>
        <w:jc w:val="center"/>
        <w:rPr>
          <w:sz w:val="20"/>
          <w:szCs w:val="20"/>
        </w:rPr>
      </w:pPr>
      <w:r w:rsidRPr="00F0798D">
        <w:rPr>
          <w:sz w:val="20"/>
          <w:szCs w:val="20"/>
        </w:rPr>
        <w:t xml:space="preserve">Figure </w:t>
      </w:r>
      <w:r w:rsidR="00FB37C4" w:rsidRPr="00F0798D">
        <w:rPr>
          <w:sz w:val="20"/>
          <w:szCs w:val="20"/>
        </w:rPr>
        <w:t>1</w:t>
      </w:r>
    </w:p>
    <w:p w14:paraId="0E786D71" w14:textId="27A10A2E" w:rsidR="003362C2" w:rsidRPr="00F0798D" w:rsidRDefault="00871389" w:rsidP="00D63A14">
      <w:pPr>
        <w:ind w:firstLine="709"/>
        <w:rPr>
          <w:sz w:val="20"/>
          <w:szCs w:val="20"/>
        </w:rPr>
      </w:pPr>
      <m:oMathPara>
        <m:oMath>
          <m:r>
            <m:rPr>
              <m:nor/>
            </m:rPr>
            <w:rPr>
              <w:rFonts w:ascii="Cambria Math" w:hAnsi="Cambria Math"/>
              <w:sz w:val="20"/>
              <w:szCs w:val="20"/>
            </w:rPr>
            <m:t>Adaptive K-Factor</m:t>
          </m:r>
          <m:r>
            <m:rPr>
              <m:sty m:val="p"/>
            </m:rPr>
            <w:rPr>
              <w:rFonts w:ascii="Cambria Math" w:hAnsi="Cambria Math"/>
              <w:sz w:val="20"/>
              <w:szCs w:val="20"/>
            </w:rPr>
            <m:t>= K</m:t>
          </m:r>
          <m:r>
            <m:rPr>
              <m:nor/>
            </m:rPr>
            <w:rPr>
              <w:rFonts w:ascii="Cambria Math" w:hAnsi="Cambria Math"/>
              <w:sz w:val="20"/>
              <w:szCs w:val="20"/>
              <w:vertAlign w:val="subscript"/>
            </w:rPr>
            <m:t>0</m:t>
          </m:r>
          <m:r>
            <m:rPr>
              <m:sty m:val="p"/>
            </m:rP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K</m:t>
              </m:r>
              <m:r>
                <m:rPr>
                  <m:nor/>
                </m:rPr>
                <w:rPr>
                  <w:rFonts w:ascii="Cambria Math" w:hAnsi="Cambria Math"/>
                  <w:sz w:val="20"/>
                  <w:szCs w:val="20"/>
                  <w:vertAlign w:val="subscript"/>
                </w:rPr>
                <m:t>∞</m:t>
              </m:r>
            </m:num>
            <m:den>
              <m:r>
                <m:rPr>
                  <m:sty m:val="p"/>
                </m:rPr>
                <w:rPr>
                  <w:rFonts w:ascii="Cambria Math" w:hAnsi="Cambria Math"/>
                  <w:sz w:val="20"/>
                  <w:szCs w:val="20"/>
                </w:rPr>
                <m:t>n</m:t>
              </m:r>
              <m:r>
                <m:rPr>
                  <m:nor/>
                </m:rPr>
                <w:rPr>
                  <w:rFonts w:ascii="Cambria Math" w:hAnsi="Cambria Math"/>
                  <w:sz w:val="20"/>
                  <w:szCs w:val="20"/>
                  <w:vertAlign w:val="superscript"/>
                </w:rPr>
                <m:t>1/inertia</m:t>
              </m:r>
            </m:den>
          </m:f>
        </m:oMath>
      </m:oMathPara>
    </w:p>
    <w:p w14:paraId="0D2B2B85" w14:textId="5E63A4B7" w:rsidR="00017415" w:rsidRPr="00F0798D" w:rsidRDefault="00017415" w:rsidP="00E466EC">
      <w:pPr>
        <w:ind w:firstLine="709"/>
        <w:rPr>
          <w:sz w:val="18"/>
          <w:szCs w:val="18"/>
        </w:rPr>
      </w:pPr>
      <w:r w:rsidRPr="00F0798D">
        <w:rPr>
          <w:sz w:val="18"/>
          <w:szCs w:val="18"/>
        </w:rPr>
        <w:t>Where:</w:t>
      </w:r>
    </w:p>
    <w:p w14:paraId="77DE5DA5" w14:textId="05BAD10C" w:rsidR="00017415" w:rsidRPr="00F0798D" w:rsidRDefault="00017415" w:rsidP="00E466EC">
      <w:pPr>
        <w:ind w:left="709" w:firstLine="709"/>
        <w:rPr>
          <w:sz w:val="18"/>
          <w:szCs w:val="18"/>
        </w:rPr>
      </w:pPr>
      <w:r w:rsidRPr="00F0798D">
        <w:rPr>
          <w:sz w:val="18"/>
          <w:szCs w:val="18"/>
        </w:rPr>
        <w:t>K</w:t>
      </w:r>
      <w:r w:rsidRPr="00F0798D">
        <w:rPr>
          <w:sz w:val="18"/>
          <w:szCs w:val="18"/>
          <w:vertAlign w:val="subscript"/>
        </w:rPr>
        <w:t xml:space="preserve">0 </w:t>
      </w:r>
      <w:r w:rsidRPr="00F0798D">
        <w:rPr>
          <w:sz w:val="18"/>
          <w:szCs w:val="18"/>
        </w:rPr>
        <w:t>= K-factor for new players</w:t>
      </w:r>
    </w:p>
    <w:p w14:paraId="3670A54E" w14:textId="2004949C" w:rsidR="00017415" w:rsidRPr="00F0798D" w:rsidRDefault="00017415" w:rsidP="00E466EC">
      <w:pPr>
        <w:ind w:left="709" w:firstLine="709"/>
        <w:rPr>
          <w:sz w:val="18"/>
          <w:szCs w:val="18"/>
        </w:rPr>
      </w:pPr>
      <w:r w:rsidRPr="00F0798D">
        <w:rPr>
          <w:sz w:val="18"/>
          <w:szCs w:val="18"/>
        </w:rPr>
        <w:lastRenderedPageBreak/>
        <w:t>K</w:t>
      </w:r>
      <w:r w:rsidRPr="00F0798D">
        <w:rPr>
          <w:sz w:val="18"/>
          <w:szCs w:val="18"/>
          <w:vertAlign w:val="subscript"/>
        </w:rPr>
        <w:t xml:space="preserve">∞ </w:t>
      </w:r>
      <w:r w:rsidRPr="00F0798D">
        <w:rPr>
          <w:sz w:val="18"/>
          <w:szCs w:val="18"/>
        </w:rPr>
        <w:t>= Maximum K-factor</w:t>
      </w:r>
      <w:r w:rsidR="00CC0DAB" w:rsidRPr="00F0798D">
        <w:rPr>
          <w:sz w:val="18"/>
          <w:szCs w:val="18"/>
        </w:rPr>
        <w:t xml:space="preserve"> modifier</w:t>
      </w:r>
    </w:p>
    <w:p w14:paraId="1F96EBDE" w14:textId="717917FD" w:rsidR="00C61BD6" w:rsidRPr="00F0798D" w:rsidRDefault="00C61BD6" w:rsidP="00E466EC">
      <w:pPr>
        <w:ind w:left="709" w:firstLine="709"/>
        <w:rPr>
          <w:sz w:val="18"/>
          <w:szCs w:val="18"/>
        </w:rPr>
      </w:pPr>
      <w:r w:rsidRPr="00F0798D">
        <w:rPr>
          <w:sz w:val="18"/>
          <w:szCs w:val="18"/>
        </w:rPr>
        <w:t>n</w:t>
      </w:r>
      <w:r w:rsidR="00E466EC" w:rsidRPr="00F0798D">
        <w:rPr>
          <w:sz w:val="18"/>
          <w:szCs w:val="18"/>
        </w:rPr>
        <w:t xml:space="preserve"> =</w:t>
      </w:r>
      <w:r w:rsidRPr="00F0798D">
        <w:rPr>
          <w:sz w:val="18"/>
          <w:szCs w:val="18"/>
        </w:rPr>
        <w:t xml:space="preserve"> Number of games played</w:t>
      </w:r>
    </w:p>
    <w:p w14:paraId="48056E35" w14:textId="76051BD2" w:rsidR="00E53611" w:rsidRDefault="00E53611" w:rsidP="00E466EC">
      <w:pPr>
        <w:ind w:left="709" w:firstLine="709"/>
        <w:rPr>
          <w:sz w:val="18"/>
          <w:szCs w:val="18"/>
        </w:rPr>
      </w:pPr>
      <w:r w:rsidRPr="00F0798D">
        <w:rPr>
          <w:sz w:val="18"/>
          <w:szCs w:val="18"/>
        </w:rPr>
        <w:t xml:space="preserve">inertia = </w:t>
      </w:r>
      <w:r w:rsidR="00B665A8" w:rsidRPr="00F0798D">
        <w:rPr>
          <w:sz w:val="18"/>
          <w:szCs w:val="18"/>
        </w:rPr>
        <w:t>Resistance to K</w:t>
      </w:r>
      <w:r w:rsidR="00E466EC" w:rsidRPr="00F0798D">
        <w:rPr>
          <w:sz w:val="18"/>
          <w:szCs w:val="18"/>
        </w:rPr>
        <w:t>-factor change</w:t>
      </w:r>
    </w:p>
    <w:p w14:paraId="10DE47A1" w14:textId="77777777" w:rsidR="00B96AF9" w:rsidRDefault="00B96AF9" w:rsidP="00E466EC">
      <w:pPr>
        <w:ind w:left="709" w:firstLine="709"/>
        <w:rPr>
          <w:sz w:val="18"/>
          <w:szCs w:val="18"/>
        </w:rPr>
      </w:pPr>
    </w:p>
    <w:p w14:paraId="2F5B9EEF" w14:textId="373EA649" w:rsidR="00D63A14" w:rsidRPr="00F0798D" w:rsidRDefault="26477F7D" w:rsidP="00367B12">
      <w:pPr>
        <w:pStyle w:val="p1a"/>
        <w:ind w:firstLine="709"/>
      </w:pPr>
      <w:r>
        <w:t>Since Elo was designed for one vers</w:t>
      </w:r>
      <w:r w:rsidR="00C97E1B">
        <w:t>us</w:t>
      </w:r>
      <w:r>
        <w:t xml:space="preserve"> one </w:t>
      </w:r>
      <w:r w:rsidR="00C97E1B">
        <w:t>competition</w:t>
      </w:r>
      <w:r>
        <w:t>,</w:t>
      </w:r>
      <w:r w:rsidR="6E686321">
        <w:t xml:space="preserve"> another model consideration was how to convert the system to support a two vers</w:t>
      </w:r>
      <w:r w:rsidR="00C97E1B">
        <w:t>us</w:t>
      </w:r>
      <w:r w:rsidR="6E686321">
        <w:t xml:space="preserve"> two </w:t>
      </w:r>
      <w:bookmarkStart w:id="8" w:name="_Int_OJfwG0Q0"/>
      <w:r w:rsidR="6E686321">
        <w:t>structure</w:t>
      </w:r>
      <w:bookmarkEnd w:id="8"/>
      <w:r w:rsidR="6E686321">
        <w:t xml:space="preserve">. Two methods from </w:t>
      </w:r>
      <w:r w:rsidR="00C97E1B">
        <w:t>Williams</w:t>
      </w:r>
      <w:r w:rsidR="6E686321">
        <w:t xml:space="preserve"> (2013) were applied to the random search. The first method was performed by averaging the Elo of </w:t>
      </w:r>
      <w:r w:rsidR="1BF016A0">
        <w:t xml:space="preserve">each team pairing. This </w:t>
      </w:r>
      <w:bookmarkStart w:id="9" w:name="_Int_EX36PEPm"/>
      <w:r w:rsidR="1BF016A0">
        <w:t>essentially created</w:t>
      </w:r>
      <w:bookmarkEnd w:id="9"/>
      <w:r w:rsidR="1BF016A0">
        <w:t xml:space="preserve"> new, artificial players to then calculate probabilities and points won/loss. These aggregated team amounts were applied to each player individually. That allowed for each player to have their individual Elo scores as well, instead of simply having a team score. For the second method, only the</w:t>
      </w:r>
      <w:r>
        <w:t xml:space="preserve"> opponent parameters were averaged together to form a new, artificial opponent. This opponent was then used to calculate and update the outcome for </w:t>
      </w:r>
      <w:r w:rsidR="1BF016A0">
        <w:t>each individual</w:t>
      </w:r>
      <w:r>
        <w:t xml:space="preserve"> player of interest.</w:t>
      </w:r>
    </w:p>
    <w:p w14:paraId="3850241D" w14:textId="73180E70" w:rsidR="00D63A14" w:rsidRPr="00F0798D" w:rsidRDefault="00600D60" w:rsidP="00367B12">
      <w:pPr>
        <w:pStyle w:val="p1a"/>
        <w:ind w:firstLine="709"/>
      </w:pPr>
      <w:r>
        <w:t>In addition to the three ranking algorithms, data for three of the preexisting junior beach volleyball point systems were provided. Specifically, BVNE, P1440, and AAU player points were available on a weekly basis across the evaluation set. Accuracy</w:t>
      </w:r>
      <w:r w:rsidR="00E0026F">
        <w:t xml:space="preserve"> for these point systems were </w:t>
      </w:r>
      <w:r>
        <w:t xml:space="preserve">calculated in the same manner </w:t>
      </w:r>
      <w:r w:rsidR="00E0026F">
        <w:t>as the</w:t>
      </w:r>
      <w:r>
        <w:t xml:space="preserve"> hypothesized ranking systems.</w:t>
      </w:r>
      <w:r w:rsidR="00367B12">
        <w:t xml:space="preserve"> </w:t>
      </w:r>
      <w:r w:rsidR="00145AA6">
        <w:t>Final model performance and evaluation</w:t>
      </w:r>
      <w:r w:rsidR="0036149B">
        <w:t>s</w:t>
      </w:r>
      <w:r w:rsidR="00145AA6">
        <w:t xml:space="preserve"> </w:t>
      </w:r>
      <w:r w:rsidR="00F03E20">
        <w:t>were</w:t>
      </w:r>
      <w:r w:rsidR="00145AA6">
        <w:t xml:space="preserve"> based in accordance </w:t>
      </w:r>
      <w:r w:rsidR="00050459">
        <w:t>with</w:t>
      </w:r>
      <w:r w:rsidR="002E7281">
        <w:t xml:space="preserve"> </w:t>
      </w:r>
      <w:r w:rsidR="00F37E95">
        <w:t>a given model’s</w:t>
      </w:r>
      <w:r w:rsidR="005952EE">
        <w:t xml:space="preserve"> runtime, </w:t>
      </w:r>
      <w:r w:rsidR="002E7281">
        <w:t>interpretability</w:t>
      </w:r>
      <w:r w:rsidR="005952EE">
        <w:t>,</w:t>
      </w:r>
      <w:r w:rsidR="002E7281">
        <w:t xml:space="preserve"> and effectiveness as the methodology to be implemented at Volleyball Life after the completion of the research</w:t>
      </w:r>
      <w:r w:rsidR="00F12018">
        <w:t>. T</w:t>
      </w:r>
      <w:r w:rsidR="00E55D55">
        <w:t xml:space="preserve">he </w:t>
      </w:r>
      <w:r w:rsidR="00F12018">
        <w:t xml:space="preserve">primary </w:t>
      </w:r>
      <w:r w:rsidR="005B2EFB">
        <w:t>e</w:t>
      </w:r>
      <w:r w:rsidR="00F12018">
        <w:t>ffectiveness metric used was accuracy</w:t>
      </w:r>
      <w:r w:rsidR="00E03B6D">
        <w:t>,</w:t>
      </w:r>
      <w:r w:rsidR="00F12018">
        <w:t xml:space="preserve"> with </w:t>
      </w:r>
      <w:r w:rsidR="002F70FF">
        <w:t xml:space="preserve">log loss also considered as a supplementary metric. Accuracy was selected as the </w:t>
      </w:r>
      <w:r w:rsidR="00C80214">
        <w:t>main</w:t>
      </w:r>
      <w:r w:rsidR="002F70FF">
        <w:t xml:space="preserve"> </w:t>
      </w:r>
      <w:r w:rsidR="00CE6F09">
        <w:t xml:space="preserve">metric over log </w:t>
      </w:r>
      <w:r w:rsidR="00645902">
        <w:t>loss because</w:t>
      </w:r>
      <w:r w:rsidR="00CE6F09">
        <w:t xml:space="preserve"> log loss </w:t>
      </w:r>
      <w:r w:rsidR="00E0026F">
        <w:t xml:space="preserve">could </w:t>
      </w:r>
      <w:r w:rsidR="00CE6F09">
        <w:t xml:space="preserve">not </w:t>
      </w:r>
      <w:r w:rsidR="00E0026F">
        <w:t xml:space="preserve">be </w:t>
      </w:r>
      <w:r w:rsidR="00CE6F09">
        <w:t xml:space="preserve">produced for the </w:t>
      </w:r>
      <w:r w:rsidR="00E0026F">
        <w:t xml:space="preserve">three preexisting point systems or the </w:t>
      </w:r>
      <w:r w:rsidR="00CE6F09">
        <w:t xml:space="preserve">graph model. </w:t>
      </w:r>
      <w:r w:rsidR="00645902">
        <w:t>Elo and TrueSkill naturally produce a probability, which allow</w:t>
      </w:r>
      <w:r w:rsidR="00EB77AD">
        <w:t>ed</w:t>
      </w:r>
      <w:r w:rsidR="00645902">
        <w:t xml:space="preserve"> for log loss to be calculated, unlike the graph model.</w:t>
      </w:r>
      <w:r w:rsidR="00F12018">
        <w:t xml:space="preserve"> </w:t>
      </w:r>
    </w:p>
    <w:p w14:paraId="6A841675" w14:textId="1EC3B725" w:rsidR="00551174" w:rsidRPr="00F0798D" w:rsidRDefault="0BB37FCF" w:rsidP="00551174">
      <w:pPr>
        <w:pStyle w:val="heading10"/>
      </w:pPr>
      <w:r w:rsidRPr="00F0798D">
        <w:t>4   Results</w:t>
      </w:r>
    </w:p>
    <w:p w14:paraId="373BD11B" w14:textId="2E3E35D2" w:rsidR="00D63A14" w:rsidRPr="00F0798D" w:rsidRDefault="00D63A14" w:rsidP="00D63A14">
      <w:pPr>
        <w:ind w:firstLine="709"/>
        <w:rPr>
          <w:sz w:val="20"/>
          <w:szCs w:val="20"/>
        </w:rPr>
      </w:pPr>
      <w:r w:rsidRPr="41DD40D4">
        <w:rPr>
          <w:sz w:val="20"/>
          <w:szCs w:val="20"/>
        </w:rPr>
        <w:t xml:space="preserve">The hypothesized models were tuned according to the accuracy score on the </w:t>
      </w:r>
      <w:r w:rsidR="00E0026F" w:rsidRPr="41DD40D4">
        <w:rPr>
          <w:sz w:val="20"/>
          <w:szCs w:val="20"/>
        </w:rPr>
        <w:t xml:space="preserve">train </w:t>
      </w:r>
      <w:r w:rsidRPr="41DD40D4">
        <w:rPr>
          <w:sz w:val="20"/>
          <w:szCs w:val="20"/>
        </w:rPr>
        <w:t>set. The best performing TrueSkill model had a sigma of 2.5</w:t>
      </w:r>
      <w:r w:rsidR="005A7DF6">
        <w:rPr>
          <w:sz w:val="20"/>
          <w:szCs w:val="20"/>
        </w:rPr>
        <w:t xml:space="preserve"> and </w:t>
      </w:r>
      <w:r w:rsidRPr="41DD40D4">
        <w:rPr>
          <w:sz w:val="20"/>
          <w:szCs w:val="20"/>
        </w:rPr>
        <w:t>beta of .5. TrueSkill resulted in a 7</w:t>
      </w:r>
      <w:r w:rsidR="004748B8">
        <w:rPr>
          <w:sz w:val="20"/>
          <w:szCs w:val="20"/>
        </w:rPr>
        <w:t>5.21</w:t>
      </w:r>
      <w:r w:rsidRPr="41DD40D4">
        <w:rPr>
          <w:sz w:val="20"/>
          <w:szCs w:val="20"/>
        </w:rPr>
        <w:t>% average accuracy</w:t>
      </w:r>
      <w:r w:rsidR="00FB36A5" w:rsidRPr="41DD40D4">
        <w:rPr>
          <w:sz w:val="20"/>
          <w:szCs w:val="20"/>
        </w:rPr>
        <w:t xml:space="preserve"> on the evaluation set</w:t>
      </w:r>
      <w:r w:rsidRPr="41DD40D4">
        <w:rPr>
          <w:sz w:val="20"/>
          <w:szCs w:val="20"/>
        </w:rPr>
        <w:t xml:space="preserve">. This meant, </w:t>
      </w:r>
      <w:bookmarkStart w:id="10" w:name="_Int_mDzYUGBr"/>
      <w:r w:rsidRPr="41DD40D4">
        <w:rPr>
          <w:sz w:val="20"/>
          <w:szCs w:val="20"/>
        </w:rPr>
        <w:t>nearly three</w:t>
      </w:r>
      <w:bookmarkEnd w:id="10"/>
      <w:r w:rsidRPr="41DD40D4">
        <w:rPr>
          <w:sz w:val="20"/>
          <w:szCs w:val="20"/>
        </w:rPr>
        <w:t xml:space="preserve"> quarters of the time the model accurately predict</w:t>
      </w:r>
      <w:r w:rsidR="007E6006" w:rsidRPr="41DD40D4">
        <w:rPr>
          <w:sz w:val="20"/>
          <w:szCs w:val="20"/>
        </w:rPr>
        <w:t>ed</w:t>
      </w:r>
      <w:r w:rsidRPr="41DD40D4">
        <w:rPr>
          <w:sz w:val="20"/>
          <w:szCs w:val="20"/>
        </w:rPr>
        <w:t xml:space="preserve"> the winner of the match. The team with the higher average rating (mu) </w:t>
      </w:r>
      <w:r w:rsidR="000C6C3F" w:rsidRPr="41DD40D4">
        <w:rPr>
          <w:sz w:val="20"/>
          <w:szCs w:val="20"/>
        </w:rPr>
        <w:t>was always selected</w:t>
      </w:r>
      <w:r w:rsidR="003263EB" w:rsidRPr="41DD40D4">
        <w:rPr>
          <w:sz w:val="20"/>
          <w:szCs w:val="20"/>
        </w:rPr>
        <w:t xml:space="preserve"> </w:t>
      </w:r>
      <w:r w:rsidRPr="41DD40D4">
        <w:rPr>
          <w:sz w:val="20"/>
          <w:szCs w:val="20"/>
        </w:rPr>
        <w:t>as the predicted winner of any given match.</w:t>
      </w:r>
      <w:r w:rsidR="008B1075" w:rsidRPr="41DD40D4">
        <w:rPr>
          <w:sz w:val="20"/>
          <w:szCs w:val="20"/>
        </w:rPr>
        <w:t xml:space="preserve"> The log loss associated with this TrueSkill model was 0.284 per match on average.</w:t>
      </w:r>
    </w:p>
    <w:p w14:paraId="0CD1C5C3" w14:textId="317BABEC" w:rsidR="00D63A14" w:rsidRPr="00F0798D" w:rsidRDefault="00D63A14" w:rsidP="00D63A14">
      <w:pPr>
        <w:ind w:firstLine="709"/>
        <w:rPr>
          <w:color w:val="FF0000"/>
          <w:sz w:val="20"/>
          <w:szCs w:val="20"/>
        </w:rPr>
      </w:pPr>
      <w:r w:rsidRPr="00F0798D">
        <w:rPr>
          <w:sz w:val="20"/>
          <w:szCs w:val="20"/>
        </w:rPr>
        <w:t xml:space="preserve">The best performing Elo model, according to accuracy, had a non-adaptive K value of </w:t>
      </w:r>
      <w:r w:rsidR="00D679F7">
        <w:rPr>
          <w:sz w:val="20"/>
          <w:szCs w:val="20"/>
        </w:rPr>
        <w:t>100</w:t>
      </w:r>
      <w:r w:rsidRPr="00F0798D">
        <w:rPr>
          <w:sz w:val="20"/>
          <w:szCs w:val="20"/>
        </w:rPr>
        <w:t xml:space="preserve">, and consequently used </w:t>
      </w:r>
      <w:r w:rsidR="004D66D6" w:rsidRPr="00F0798D">
        <w:rPr>
          <w:sz w:val="20"/>
          <w:szCs w:val="20"/>
        </w:rPr>
        <w:t>the same</w:t>
      </w:r>
      <w:r w:rsidRPr="00F0798D">
        <w:rPr>
          <w:sz w:val="20"/>
          <w:szCs w:val="20"/>
        </w:rPr>
        <w:t xml:space="preserve"> K value for all players</w:t>
      </w:r>
      <w:r w:rsidR="00BB5978" w:rsidRPr="00F0798D">
        <w:rPr>
          <w:sz w:val="20"/>
          <w:szCs w:val="20"/>
        </w:rPr>
        <w:t xml:space="preserve">, </w:t>
      </w:r>
      <w:r w:rsidRPr="00F0798D">
        <w:rPr>
          <w:sz w:val="20"/>
          <w:szCs w:val="20"/>
        </w:rPr>
        <w:t xml:space="preserve">whether they had zero or hundreds of games previously played. </w:t>
      </w:r>
      <w:r w:rsidR="003764BC">
        <w:rPr>
          <w:sz w:val="20"/>
          <w:szCs w:val="20"/>
        </w:rPr>
        <w:t>The best restore rate discovered was 0.</w:t>
      </w:r>
      <w:r w:rsidR="007421F1">
        <w:rPr>
          <w:sz w:val="20"/>
          <w:szCs w:val="20"/>
        </w:rPr>
        <w:t>3</w:t>
      </w:r>
      <w:r w:rsidR="003764BC">
        <w:rPr>
          <w:sz w:val="20"/>
          <w:szCs w:val="20"/>
        </w:rPr>
        <w:t xml:space="preserve">% after each day and a decay </w:t>
      </w:r>
      <w:r w:rsidR="008A7397">
        <w:rPr>
          <w:sz w:val="20"/>
          <w:szCs w:val="20"/>
        </w:rPr>
        <w:t xml:space="preserve">rate </w:t>
      </w:r>
      <w:r w:rsidR="003764BC">
        <w:rPr>
          <w:sz w:val="20"/>
          <w:szCs w:val="20"/>
        </w:rPr>
        <w:t xml:space="preserve">of 0%. </w:t>
      </w:r>
      <w:r w:rsidR="008A7397">
        <w:rPr>
          <w:sz w:val="20"/>
          <w:szCs w:val="20"/>
        </w:rPr>
        <w:t xml:space="preserve">In addition, averaging the points together </w:t>
      </w:r>
      <w:r w:rsidR="002C1468">
        <w:rPr>
          <w:sz w:val="20"/>
          <w:szCs w:val="20"/>
        </w:rPr>
        <w:t>from</w:t>
      </w:r>
      <w:r w:rsidR="008A7397">
        <w:rPr>
          <w:sz w:val="20"/>
          <w:szCs w:val="20"/>
        </w:rPr>
        <w:t xml:space="preserve"> both players per team was selected over averaging only the opponents. </w:t>
      </w:r>
      <w:r w:rsidR="00BB5978" w:rsidRPr="00F0798D">
        <w:rPr>
          <w:sz w:val="20"/>
          <w:szCs w:val="20"/>
        </w:rPr>
        <w:t xml:space="preserve">This </w:t>
      </w:r>
      <w:r w:rsidR="008A7397">
        <w:rPr>
          <w:sz w:val="20"/>
          <w:szCs w:val="20"/>
        </w:rPr>
        <w:t>Elo model was</w:t>
      </w:r>
      <w:r w:rsidR="008A7397" w:rsidRPr="00F0798D">
        <w:rPr>
          <w:sz w:val="20"/>
          <w:szCs w:val="20"/>
        </w:rPr>
        <w:t xml:space="preserve"> </w:t>
      </w:r>
      <w:r w:rsidR="00BB5978" w:rsidRPr="00F0798D">
        <w:rPr>
          <w:sz w:val="20"/>
          <w:szCs w:val="20"/>
        </w:rPr>
        <w:t xml:space="preserve">found to outperform TrueSkill </w:t>
      </w:r>
      <w:r w:rsidR="009A07A4">
        <w:rPr>
          <w:sz w:val="20"/>
          <w:szCs w:val="20"/>
        </w:rPr>
        <w:t>having</w:t>
      </w:r>
      <w:r w:rsidR="009A07A4" w:rsidRPr="00F0798D">
        <w:rPr>
          <w:sz w:val="20"/>
          <w:szCs w:val="20"/>
        </w:rPr>
        <w:t xml:space="preserve"> </w:t>
      </w:r>
      <w:r w:rsidR="00BB5978" w:rsidRPr="00F0798D">
        <w:rPr>
          <w:sz w:val="20"/>
          <w:szCs w:val="20"/>
        </w:rPr>
        <w:t xml:space="preserve">an average accuracy of </w:t>
      </w:r>
      <w:r w:rsidR="007421F1">
        <w:rPr>
          <w:sz w:val="20"/>
          <w:szCs w:val="20"/>
        </w:rPr>
        <w:t>76.8</w:t>
      </w:r>
      <w:r w:rsidR="0003308D">
        <w:rPr>
          <w:sz w:val="20"/>
          <w:szCs w:val="20"/>
        </w:rPr>
        <w:t>1</w:t>
      </w:r>
      <w:r w:rsidR="00A16E33" w:rsidRPr="00F0798D">
        <w:rPr>
          <w:sz w:val="20"/>
          <w:szCs w:val="20"/>
        </w:rPr>
        <w:t>%.</w:t>
      </w:r>
      <w:r w:rsidR="00AA51F8">
        <w:rPr>
          <w:sz w:val="20"/>
          <w:szCs w:val="20"/>
        </w:rPr>
        <w:t xml:space="preserve"> </w:t>
      </w:r>
      <w:r w:rsidR="009A07A4">
        <w:rPr>
          <w:sz w:val="20"/>
          <w:szCs w:val="20"/>
        </w:rPr>
        <w:t>The log loss associated with this Elo model was 0.</w:t>
      </w:r>
      <w:r w:rsidR="0003308D">
        <w:rPr>
          <w:sz w:val="20"/>
          <w:szCs w:val="20"/>
        </w:rPr>
        <w:t>492</w:t>
      </w:r>
      <w:r w:rsidR="009A07A4">
        <w:rPr>
          <w:sz w:val="20"/>
          <w:szCs w:val="20"/>
        </w:rPr>
        <w:t xml:space="preserve"> </w:t>
      </w:r>
      <w:r w:rsidR="008B1075">
        <w:rPr>
          <w:sz w:val="20"/>
          <w:szCs w:val="20"/>
        </w:rPr>
        <w:t xml:space="preserve">per match </w:t>
      </w:r>
      <w:r w:rsidR="009A07A4">
        <w:rPr>
          <w:sz w:val="20"/>
          <w:szCs w:val="20"/>
        </w:rPr>
        <w:t>on average.</w:t>
      </w:r>
      <w:r w:rsidR="00A16E33" w:rsidRPr="00F0798D">
        <w:rPr>
          <w:sz w:val="20"/>
          <w:szCs w:val="20"/>
        </w:rPr>
        <w:t xml:space="preserve"> </w:t>
      </w:r>
    </w:p>
    <w:p w14:paraId="7E7216A8" w14:textId="5B022304" w:rsidR="0026478B" w:rsidRPr="00F0798D" w:rsidRDefault="00DA030B" w:rsidP="00D63A14">
      <w:pPr>
        <w:ind w:firstLine="709"/>
        <w:rPr>
          <w:sz w:val="20"/>
          <w:szCs w:val="20"/>
        </w:rPr>
      </w:pPr>
      <w:r w:rsidRPr="00F0798D">
        <w:rPr>
          <w:sz w:val="20"/>
          <w:szCs w:val="20"/>
        </w:rPr>
        <w:t xml:space="preserve">Due to the natural </w:t>
      </w:r>
      <w:r w:rsidR="00B84767" w:rsidRPr="00F0798D">
        <w:rPr>
          <w:sz w:val="20"/>
          <w:szCs w:val="20"/>
        </w:rPr>
        <w:t xml:space="preserve">volatility in competitions, stronger players losing to weaker players is </w:t>
      </w:r>
      <w:r w:rsidR="003B540B" w:rsidRPr="00F0798D">
        <w:rPr>
          <w:sz w:val="20"/>
          <w:szCs w:val="20"/>
        </w:rPr>
        <w:t>a common occurrence.</w:t>
      </w:r>
      <w:r w:rsidR="009F032B" w:rsidRPr="00F0798D">
        <w:rPr>
          <w:sz w:val="20"/>
          <w:szCs w:val="20"/>
        </w:rPr>
        <w:t xml:space="preserve"> </w:t>
      </w:r>
      <w:r w:rsidR="001773BA" w:rsidRPr="00F0798D">
        <w:rPr>
          <w:sz w:val="20"/>
          <w:szCs w:val="20"/>
        </w:rPr>
        <w:t>For example, a 1500 rated player</w:t>
      </w:r>
      <w:r w:rsidR="00F46909" w:rsidRPr="00F0798D">
        <w:rPr>
          <w:sz w:val="20"/>
          <w:szCs w:val="20"/>
        </w:rPr>
        <w:t xml:space="preserve">, according to Elo, would be expected to win </w:t>
      </w:r>
      <w:r w:rsidR="0009519D" w:rsidRPr="00F0798D">
        <w:rPr>
          <w:sz w:val="20"/>
          <w:szCs w:val="20"/>
        </w:rPr>
        <w:t>most</w:t>
      </w:r>
      <w:r w:rsidR="00B945FA" w:rsidRPr="00F0798D">
        <w:rPr>
          <w:sz w:val="20"/>
          <w:szCs w:val="20"/>
        </w:rPr>
        <w:t xml:space="preserve">, but not every </w:t>
      </w:r>
      <w:r w:rsidR="00A9342A" w:rsidRPr="00F0798D">
        <w:rPr>
          <w:sz w:val="20"/>
          <w:szCs w:val="20"/>
        </w:rPr>
        <w:t>game</w:t>
      </w:r>
      <w:r w:rsidR="00F46909" w:rsidRPr="00F0798D">
        <w:rPr>
          <w:sz w:val="20"/>
          <w:szCs w:val="20"/>
        </w:rPr>
        <w:t xml:space="preserve"> over </w:t>
      </w:r>
      <w:r w:rsidR="00B945FA" w:rsidRPr="00F0798D">
        <w:rPr>
          <w:sz w:val="20"/>
          <w:szCs w:val="20"/>
        </w:rPr>
        <w:t>the</w:t>
      </w:r>
      <w:r w:rsidR="00F46909" w:rsidRPr="00F0798D">
        <w:rPr>
          <w:sz w:val="20"/>
          <w:szCs w:val="20"/>
        </w:rPr>
        <w:t xml:space="preserve"> 1400 rated player. </w:t>
      </w:r>
      <w:r w:rsidR="00B945FA" w:rsidRPr="00F0798D">
        <w:rPr>
          <w:sz w:val="20"/>
          <w:szCs w:val="20"/>
        </w:rPr>
        <w:lastRenderedPageBreak/>
        <w:t>In fact, a</w:t>
      </w:r>
      <w:r w:rsidR="00F46909" w:rsidRPr="00F0798D">
        <w:rPr>
          <w:sz w:val="20"/>
          <w:szCs w:val="20"/>
        </w:rPr>
        <w:t xml:space="preserve">ccording to the Elo algorithm, </w:t>
      </w:r>
      <w:r w:rsidR="002E6F08" w:rsidRPr="00F0798D">
        <w:rPr>
          <w:sz w:val="20"/>
          <w:szCs w:val="20"/>
        </w:rPr>
        <w:t>the 1500 rated player would be estimated to win</w:t>
      </w:r>
      <w:r w:rsidR="00221C42" w:rsidRPr="00F0798D">
        <w:rPr>
          <w:sz w:val="20"/>
          <w:szCs w:val="20"/>
        </w:rPr>
        <w:t xml:space="preserve"> exactly 64% </w:t>
      </w:r>
      <w:r w:rsidR="00A9342A" w:rsidRPr="00F0798D">
        <w:rPr>
          <w:sz w:val="20"/>
          <w:szCs w:val="20"/>
        </w:rPr>
        <w:t xml:space="preserve">of the time </w:t>
      </w:r>
      <w:r w:rsidR="00221C42" w:rsidRPr="00F0798D">
        <w:rPr>
          <w:sz w:val="20"/>
          <w:szCs w:val="20"/>
        </w:rPr>
        <w:t>on average.</w:t>
      </w:r>
      <w:r w:rsidR="00A9342A" w:rsidRPr="00F0798D">
        <w:rPr>
          <w:sz w:val="20"/>
          <w:szCs w:val="20"/>
        </w:rPr>
        <w:t xml:space="preserve"> </w:t>
      </w:r>
      <w:r w:rsidR="00E7037D" w:rsidRPr="00F0798D">
        <w:rPr>
          <w:sz w:val="20"/>
          <w:szCs w:val="20"/>
        </w:rPr>
        <w:t>TrueSkill and Elo</w:t>
      </w:r>
      <w:r w:rsidR="00551733" w:rsidRPr="00F0798D">
        <w:rPr>
          <w:sz w:val="20"/>
          <w:szCs w:val="20"/>
        </w:rPr>
        <w:t xml:space="preserve"> can not only be measured by their accuracy, but also </w:t>
      </w:r>
      <w:r w:rsidR="00E7037D" w:rsidRPr="00F0798D">
        <w:rPr>
          <w:sz w:val="20"/>
          <w:szCs w:val="20"/>
        </w:rPr>
        <w:t xml:space="preserve">based on </w:t>
      </w:r>
      <w:r w:rsidR="0002077C" w:rsidRPr="00F0798D">
        <w:rPr>
          <w:sz w:val="20"/>
          <w:szCs w:val="20"/>
        </w:rPr>
        <w:t xml:space="preserve">the win rate </w:t>
      </w:r>
      <w:r w:rsidR="00E7037D" w:rsidRPr="00F0798D">
        <w:rPr>
          <w:sz w:val="20"/>
          <w:szCs w:val="20"/>
        </w:rPr>
        <w:t>probability alignments between actual and projected probabilities.</w:t>
      </w:r>
      <w:r w:rsidR="0002077C" w:rsidRPr="00F0798D">
        <w:rPr>
          <w:sz w:val="20"/>
          <w:szCs w:val="20"/>
        </w:rPr>
        <w:t xml:space="preserve"> Since</w:t>
      </w:r>
      <w:r w:rsidR="00F00894" w:rsidRPr="00F0798D">
        <w:rPr>
          <w:sz w:val="20"/>
          <w:szCs w:val="20"/>
        </w:rPr>
        <w:t xml:space="preserve"> a 1500 rated player is expected to beat a 1400 player 64% of the time, the predicted outcomes can be evaluated and aggregated</w:t>
      </w:r>
      <w:r w:rsidR="00456C9F" w:rsidRPr="00F0798D">
        <w:rPr>
          <w:sz w:val="20"/>
          <w:szCs w:val="20"/>
        </w:rPr>
        <w:t xml:space="preserve"> for all matches that occurred between a 1500 and 1400 player. If the projected winner of the Elo algorithm was correct 64% of the time between a 1500 and 1400 player, then the model is </w:t>
      </w:r>
      <w:r w:rsidR="005A2811" w:rsidRPr="00F0798D">
        <w:rPr>
          <w:sz w:val="20"/>
          <w:szCs w:val="20"/>
        </w:rPr>
        <w:t>performing</w:t>
      </w:r>
      <w:r w:rsidR="00456C9F" w:rsidRPr="00F0798D">
        <w:rPr>
          <w:sz w:val="20"/>
          <w:szCs w:val="20"/>
        </w:rPr>
        <w:t xml:space="preserve"> exactly as expected</w:t>
      </w:r>
      <w:r w:rsidR="005A2811" w:rsidRPr="00F0798D">
        <w:rPr>
          <w:sz w:val="20"/>
          <w:szCs w:val="20"/>
        </w:rPr>
        <w:t xml:space="preserve">. This provides </w:t>
      </w:r>
      <w:r w:rsidR="005B1DB9" w:rsidRPr="00F0798D">
        <w:rPr>
          <w:sz w:val="20"/>
          <w:szCs w:val="20"/>
        </w:rPr>
        <w:t>additional evidence that the 1500 and 1400 rated players were appropriately rated.</w:t>
      </w:r>
      <w:r w:rsidR="00D05A42">
        <w:rPr>
          <w:color w:val="FF0000"/>
          <w:sz w:val="20"/>
          <w:szCs w:val="20"/>
        </w:rPr>
        <w:t xml:space="preserve"> </w:t>
      </w:r>
    </w:p>
    <w:p w14:paraId="3B7EE032" w14:textId="2C15C39A" w:rsidR="00864637" w:rsidRPr="00F0798D" w:rsidRDefault="1E686AE3" w:rsidP="00D63A14">
      <w:pPr>
        <w:ind w:firstLine="709"/>
        <w:rPr>
          <w:sz w:val="20"/>
          <w:szCs w:val="20"/>
        </w:rPr>
      </w:pPr>
      <w:r w:rsidRPr="209E1450">
        <w:rPr>
          <w:sz w:val="20"/>
          <w:szCs w:val="20"/>
        </w:rPr>
        <w:t xml:space="preserve">Figure </w:t>
      </w:r>
      <w:r w:rsidR="66AC11DF" w:rsidRPr="209E1450">
        <w:rPr>
          <w:sz w:val="20"/>
          <w:szCs w:val="20"/>
        </w:rPr>
        <w:t>2</w:t>
      </w:r>
      <w:r w:rsidRPr="209E1450">
        <w:rPr>
          <w:sz w:val="20"/>
          <w:szCs w:val="20"/>
        </w:rPr>
        <w:t xml:space="preserve"> </w:t>
      </w:r>
      <w:r w:rsidR="14D0E4A2" w:rsidRPr="209E1450">
        <w:rPr>
          <w:sz w:val="20"/>
          <w:szCs w:val="20"/>
        </w:rPr>
        <w:t xml:space="preserve">illustrates the performance of TrueSkill and Elo using four visualizations that are key to understanding the relationship between expected win probability against the </w:t>
      </w:r>
      <w:r w:rsidR="51354729" w:rsidRPr="209E1450">
        <w:rPr>
          <w:sz w:val="20"/>
          <w:szCs w:val="20"/>
        </w:rPr>
        <w:t>actual win probability</w:t>
      </w:r>
      <w:r w:rsidR="50DA4374" w:rsidRPr="209E1450">
        <w:rPr>
          <w:sz w:val="20"/>
          <w:szCs w:val="20"/>
        </w:rPr>
        <w:t>.</w:t>
      </w:r>
      <w:r w:rsidR="62F59EEB" w:rsidRPr="209E1450">
        <w:rPr>
          <w:sz w:val="20"/>
          <w:szCs w:val="20"/>
        </w:rPr>
        <w:t xml:space="preserve"> Figure </w:t>
      </w:r>
      <w:r w:rsidR="43D12E91" w:rsidRPr="209E1450">
        <w:rPr>
          <w:sz w:val="20"/>
          <w:szCs w:val="20"/>
        </w:rPr>
        <w:t>2</w:t>
      </w:r>
      <w:r w:rsidR="62F59EEB" w:rsidRPr="209E1450">
        <w:rPr>
          <w:sz w:val="20"/>
          <w:szCs w:val="20"/>
        </w:rPr>
        <w:t xml:space="preserve"> row 1 </w:t>
      </w:r>
      <w:r w:rsidR="001A1086" w:rsidRPr="209E1450">
        <w:rPr>
          <w:sz w:val="20"/>
          <w:szCs w:val="20"/>
        </w:rPr>
        <w:t xml:space="preserve">shows the frequency of samples collected based on </w:t>
      </w:r>
      <w:r w:rsidR="09426526" w:rsidRPr="209E1450">
        <w:rPr>
          <w:sz w:val="20"/>
          <w:szCs w:val="20"/>
        </w:rPr>
        <w:t xml:space="preserve">the winning team (WT) and the losing teams’ (LT) ratings using a color scale where the darker blue values indicate higher frequencies. The diagonal from the bottom left to the top right of the plot indicates when the WT and LT had the same (or nearly the same) ratings. Any observations above this diagonal indicate the WT had a higher rating than the LT and vice versa for below the diagonal. </w:t>
      </w:r>
      <w:r w:rsidR="0C447BFA" w:rsidRPr="209E1450">
        <w:rPr>
          <w:sz w:val="20"/>
          <w:szCs w:val="20"/>
        </w:rPr>
        <w:t xml:space="preserve">In </w:t>
      </w:r>
      <w:r w:rsidR="0CF113E8" w:rsidRPr="209E1450">
        <w:rPr>
          <w:sz w:val="20"/>
          <w:szCs w:val="20"/>
        </w:rPr>
        <w:t xml:space="preserve">more than half of the samples for both Elo and TrueSkill, the WT falls above the diagonal. This </w:t>
      </w:r>
      <w:r w:rsidR="630BEB4E" w:rsidRPr="209E1450">
        <w:rPr>
          <w:sz w:val="20"/>
          <w:szCs w:val="20"/>
        </w:rPr>
        <w:t xml:space="preserve">provides evidence that </w:t>
      </w:r>
      <w:r w:rsidR="78EB3979" w:rsidRPr="209E1450">
        <w:rPr>
          <w:sz w:val="20"/>
          <w:szCs w:val="20"/>
        </w:rPr>
        <w:t>each model is</w:t>
      </w:r>
      <w:r w:rsidR="630BEB4E" w:rsidRPr="209E1450">
        <w:rPr>
          <w:sz w:val="20"/>
          <w:szCs w:val="20"/>
        </w:rPr>
        <w:t xml:space="preserve"> correctly </w:t>
      </w:r>
      <w:r w:rsidR="0FF04B8F" w:rsidRPr="209E1450">
        <w:rPr>
          <w:sz w:val="20"/>
          <w:szCs w:val="20"/>
        </w:rPr>
        <w:t>discriminating between better and worse teams</w:t>
      </w:r>
      <w:r w:rsidR="0014492A">
        <w:rPr>
          <w:sz w:val="20"/>
          <w:szCs w:val="20"/>
        </w:rPr>
        <w:t>, particularly compared to</w:t>
      </w:r>
      <w:r w:rsidR="0FF04B8F" w:rsidRPr="209E1450">
        <w:rPr>
          <w:sz w:val="20"/>
          <w:szCs w:val="20"/>
        </w:rPr>
        <w:t xml:space="preserve"> a random guess</w:t>
      </w:r>
      <w:r w:rsidR="78EB3979" w:rsidRPr="209E1450">
        <w:rPr>
          <w:sz w:val="20"/>
          <w:szCs w:val="20"/>
        </w:rPr>
        <w:t xml:space="preserve">. If the accuracy results were 50%, </w:t>
      </w:r>
      <w:r w:rsidR="0B0EF4F0" w:rsidRPr="209E1450">
        <w:rPr>
          <w:sz w:val="20"/>
          <w:szCs w:val="20"/>
        </w:rPr>
        <w:t>or</w:t>
      </w:r>
      <w:r w:rsidR="78EB3979" w:rsidRPr="209E1450">
        <w:rPr>
          <w:sz w:val="20"/>
          <w:szCs w:val="20"/>
        </w:rPr>
        <w:t xml:space="preserve"> as good as a random guess, then the </w:t>
      </w:r>
      <w:r w:rsidR="2E4C4F47" w:rsidRPr="209E1450">
        <w:rPr>
          <w:sz w:val="20"/>
          <w:szCs w:val="20"/>
        </w:rPr>
        <w:t xml:space="preserve">samples would be randomly distributed around the diagonal. This plot also </w:t>
      </w:r>
      <w:r w:rsidR="007928CC">
        <w:rPr>
          <w:sz w:val="20"/>
          <w:szCs w:val="20"/>
        </w:rPr>
        <w:t>reveals the</w:t>
      </w:r>
      <w:r w:rsidR="2E4C4F47" w:rsidRPr="209E1450">
        <w:rPr>
          <w:sz w:val="20"/>
          <w:szCs w:val="20"/>
        </w:rPr>
        <w:t xml:space="preserve"> distribution of ratings across each of the algorithms. TrueSkill has a relatively normal distribution centered at a rating of </w:t>
      </w:r>
      <w:r w:rsidR="6D7088C0" w:rsidRPr="209E1450">
        <w:rPr>
          <w:sz w:val="20"/>
          <w:szCs w:val="20"/>
        </w:rPr>
        <w:t>zero</w:t>
      </w:r>
      <w:r w:rsidR="2E4C4F47" w:rsidRPr="209E1450">
        <w:rPr>
          <w:sz w:val="20"/>
          <w:szCs w:val="20"/>
        </w:rPr>
        <w:t xml:space="preserve">, while Elo has a right skew distribution with a peak frequency at a rating of 1200. </w:t>
      </w:r>
      <w:r w:rsidR="5EEC27C4" w:rsidRPr="209E1450">
        <w:rPr>
          <w:sz w:val="20"/>
          <w:szCs w:val="20"/>
        </w:rPr>
        <w:t xml:space="preserve">Figure </w:t>
      </w:r>
      <w:r w:rsidR="4322FD05" w:rsidRPr="209E1450">
        <w:rPr>
          <w:sz w:val="20"/>
          <w:szCs w:val="20"/>
        </w:rPr>
        <w:t>2</w:t>
      </w:r>
      <w:r w:rsidR="5EEC27C4" w:rsidRPr="209E1450">
        <w:rPr>
          <w:sz w:val="20"/>
          <w:szCs w:val="20"/>
        </w:rPr>
        <w:t xml:space="preserve"> row 1 </w:t>
      </w:r>
      <w:r w:rsidR="547E408D" w:rsidRPr="209E1450">
        <w:rPr>
          <w:sz w:val="20"/>
          <w:szCs w:val="20"/>
        </w:rPr>
        <w:t xml:space="preserve">produces additional </w:t>
      </w:r>
      <w:r w:rsidR="00471F22">
        <w:rPr>
          <w:sz w:val="20"/>
          <w:szCs w:val="20"/>
        </w:rPr>
        <w:t>insight</w:t>
      </w:r>
      <w:r w:rsidR="547E408D" w:rsidRPr="209E1450">
        <w:rPr>
          <w:sz w:val="20"/>
          <w:szCs w:val="20"/>
        </w:rPr>
        <w:t xml:space="preserve"> when cross referenced with the plots in rows 2-4</w:t>
      </w:r>
      <w:r w:rsidR="00471F22">
        <w:rPr>
          <w:sz w:val="20"/>
          <w:szCs w:val="20"/>
        </w:rPr>
        <w:t>. It indicates</w:t>
      </w:r>
      <w:r w:rsidR="547E408D" w:rsidRPr="209E1450">
        <w:rPr>
          <w:sz w:val="20"/>
          <w:szCs w:val="20"/>
        </w:rPr>
        <w:t xml:space="preserve"> which rating intersections have the largest weight and where frequencies are so low that anomalies may appear due to lack of sample size. These anom</w:t>
      </w:r>
      <w:r w:rsidR="4C3C844D" w:rsidRPr="209E1450">
        <w:rPr>
          <w:sz w:val="20"/>
          <w:szCs w:val="20"/>
        </w:rPr>
        <w:t xml:space="preserve">alies appear, for example, in the top left corner of row 2 and 3 where sample size was </w:t>
      </w:r>
      <w:r w:rsidR="5B317E18" w:rsidRPr="3876A986">
        <w:rPr>
          <w:sz w:val="20"/>
          <w:szCs w:val="20"/>
        </w:rPr>
        <w:t>exceptionally</w:t>
      </w:r>
      <w:r w:rsidR="4C3C844D" w:rsidRPr="209E1450">
        <w:rPr>
          <w:sz w:val="20"/>
          <w:szCs w:val="20"/>
        </w:rPr>
        <w:t xml:space="preserve"> low</w:t>
      </w:r>
      <w:r w:rsidR="5B317E18" w:rsidRPr="4E86F335">
        <w:rPr>
          <w:sz w:val="20"/>
          <w:szCs w:val="20"/>
        </w:rPr>
        <w:t>,</w:t>
      </w:r>
      <w:r w:rsidR="4C3C844D" w:rsidRPr="209E1450">
        <w:rPr>
          <w:sz w:val="20"/>
          <w:szCs w:val="20"/>
        </w:rPr>
        <w:t xml:space="preserve"> and the area is depicted as dark red (near </w:t>
      </w:r>
      <w:bookmarkStart w:id="11" w:name="_Int_Drzolqla"/>
      <w:r w:rsidR="4C3C844D" w:rsidRPr="209E1450">
        <w:rPr>
          <w:sz w:val="20"/>
          <w:szCs w:val="20"/>
        </w:rPr>
        <w:t>zero win</w:t>
      </w:r>
      <w:bookmarkEnd w:id="11"/>
      <w:r w:rsidR="4C3C844D" w:rsidRPr="209E1450">
        <w:rPr>
          <w:sz w:val="20"/>
          <w:szCs w:val="20"/>
        </w:rPr>
        <w:t xml:space="preserve"> probability).</w:t>
      </w:r>
    </w:p>
    <w:p w14:paraId="5EE1B4AD" w14:textId="6B48957C" w:rsidR="30F22EEA" w:rsidRPr="00F0798D" w:rsidRDefault="625004F3" w:rsidP="30F22EEA">
      <w:pPr>
        <w:spacing w:line="259" w:lineRule="auto"/>
        <w:ind w:firstLine="709"/>
        <w:rPr>
          <w:sz w:val="20"/>
          <w:szCs w:val="20"/>
        </w:rPr>
      </w:pPr>
      <w:r w:rsidRPr="209E1450">
        <w:rPr>
          <w:sz w:val="20"/>
          <w:szCs w:val="20"/>
        </w:rPr>
        <w:t xml:space="preserve">Figure </w:t>
      </w:r>
      <w:r w:rsidR="4322FD05" w:rsidRPr="209E1450">
        <w:rPr>
          <w:sz w:val="20"/>
          <w:szCs w:val="20"/>
        </w:rPr>
        <w:t>2</w:t>
      </w:r>
      <w:r w:rsidRPr="209E1450">
        <w:rPr>
          <w:sz w:val="20"/>
          <w:szCs w:val="20"/>
        </w:rPr>
        <w:t xml:space="preserve"> row 2 indicates the expected win probability of both Elo and TrueSkill based on the WT and LT ratings. This plot uses the expected probabilities from the respective model across the recorded games to understand how the model is predicting the probability of winning across different rating matchups.</w:t>
      </w:r>
      <w:r w:rsidRPr="209E1450">
        <w:rPr>
          <w:color w:val="FF0000"/>
          <w:sz w:val="20"/>
          <w:szCs w:val="20"/>
        </w:rPr>
        <w:t xml:space="preserve"> </w:t>
      </w:r>
      <w:r w:rsidRPr="209E1450">
        <w:rPr>
          <w:sz w:val="20"/>
          <w:szCs w:val="20"/>
        </w:rPr>
        <w:t>In Elo, the update formula is constant based on the relative ratings and parameter values. Therefore, the predicted win probability is symmetric across the diagonal. For TrueSkill, the probability of winning is dependent on the number of games played and relative consistency of player performance. The TrueSkill plot in row 2 is non-symmetric over the diagonal due to differences in the dependencies across the matches played between teams with the specified ratings. If dependencies were held constant, then TrueSkill would have symmetric expected win probabilities over the diagonal.</w:t>
      </w:r>
    </w:p>
    <w:p w14:paraId="788DAFDC" w14:textId="77656220" w:rsidR="30F22EEA" w:rsidRPr="00213A39" w:rsidRDefault="30F22EEA" w:rsidP="30F22EEA">
      <w:pPr>
        <w:spacing w:line="259" w:lineRule="auto"/>
        <w:ind w:firstLine="709"/>
        <w:rPr>
          <w:color w:val="FF0000"/>
          <w:sz w:val="20"/>
          <w:szCs w:val="20"/>
        </w:rPr>
      </w:pPr>
      <w:r w:rsidRPr="00F0798D">
        <w:rPr>
          <w:sz w:val="20"/>
          <w:szCs w:val="20"/>
        </w:rPr>
        <w:t xml:space="preserve">Figure </w:t>
      </w:r>
      <w:r w:rsidR="00055068" w:rsidRPr="00F0798D">
        <w:rPr>
          <w:sz w:val="20"/>
          <w:szCs w:val="20"/>
        </w:rPr>
        <w:t>2</w:t>
      </w:r>
      <w:r w:rsidRPr="00F0798D">
        <w:rPr>
          <w:sz w:val="20"/>
          <w:szCs w:val="20"/>
        </w:rPr>
        <w:t xml:space="preserve"> row 3 depicts the actual win probability of both Elo and TrueSkill based on the WT and LT ratings. The plot for each algorithm describes the outcomes of the same sets of games in the evaluation set but appear slightly different due to differences in the rating distribution between the players. The visualization describes </w:t>
      </w:r>
      <w:r w:rsidRPr="00F0798D">
        <w:rPr>
          <w:sz w:val="20"/>
          <w:szCs w:val="20"/>
        </w:rPr>
        <w:lastRenderedPageBreak/>
        <w:t xml:space="preserve">the ideal plot for the expected win probability. Any difference between the expected and actual win probability plots is captured in Figure </w:t>
      </w:r>
      <w:r w:rsidR="00055068" w:rsidRPr="00F0798D">
        <w:rPr>
          <w:sz w:val="20"/>
          <w:szCs w:val="20"/>
        </w:rPr>
        <w:t>2</w:t>
      </w:r>
      <w:r w:rsidRPr="00F0798D">
        <w:rPr>
          <w:sz w:val="20"/>
          <w:szCs w:val="20"/>
        </w:rPr>
        <w:t xml:space="preserve"> row 4</w:t>
      </w:r>
      <w:r w:rsidR="00B23049">
        <w:rPr>
          <w:sz w:val="20"/>
          <w:szCs w:val="20"/>
        </w:rPr>
        <w:t>,</w:t>
      </w:r>
      <w:r w:rsidRPr="00F0798D">
        <w:rPr>
          <w:sz w:val="20"/>
          <w:szCs w:val="20"/>
        </w:rPr>
        <w:t xml:space="preserve"> which represents the residual win probability based on WT and LT rating. The higher the residual win probability the worse the model is at predicting the outcome of games with teams at the specified range of ratings. TrueSkill has a </w:t>
      </w:r>
      <w:r w:rsidR="00AA19BC">
        <w:rPr>
          <w:sz w:val="20"/>
          <w:szCs w:val="20"/>
        </w:rPr>
        <w:t>tighter</w:t>
      </w:r>
      <w:r w:rsidRPr="00F0798D">
        <w:rPr>
          <w:sz w:val="20"/>
          <w:szCs w:val="20"/>
        </w:rPr>
        <w:t xml:space="preserve"> distribution of high residual win probabilities compared to Elo. This </w:t>
      </w:r>
      <w:r w:rsidR="00C6507A">
        <w:rPr>
          <w:sz w:val="20"/>
          <w:szCs w:val="20"/>
        </w:rPr>
        <w:t>captures</w:t>
      </w:r>
      <w:r w:rsidR="006F730C">
        <w:rPr>
          <w:sz w:val="20"/>
          <w:szCs w:val="20"/>
        </w:rPr>
        <w:t xml:space="preserve"> the </w:t>
      </w:r>
      <w:r w:rsidR="00C6507A">
        <w:rPr>
          <w:sz w:val="20"/>
          <w:szCs w:val="20"/>
        </w:rPr>
        <w:t xml:space="preserve">same </w:t>
      </w:r>
      <w:r w:rsidR="006F730C">
        <w:rPr>
          <w:sz w:val="20"/>
          <w:szCs w:val="20"/>
        </w:rPr>
        <w:t xml:space="preserve">idea produced by the log loss </w:t>
      </w:r>
      <w:r w:rsidR="00AD1434">
        <w:rPr>
          <w:sz w:val="20"/>
          <w:szCs w:val="20"/>
        </w:rPr>
        <w:t>metric</w:t>
      </w:r>
      <w:r w:rsidR="006F730C">
        <w:rPr>
          <w:sz w:val="20"/>
          <w:szCs w:val="20"/>
        </w:rPr>
        <w:t>, with TrueSkill producing the lower of the two</w:t>
      </w:r>
      <w:r w:rsidR="00737601">
        <w:rPr>
          <w:sz w:val="20"/>
          <w:szCs w:val="20"/>
        </w:rPr>
        <w:t xml:space="preserve"> models</w:t>
      </w:r>
      <w:r w:rsidRPr="0024687B">
        <w:rPr>
          <w:sz w:val="20"/>
          <w:szCs w:val="20"/>
        </w:rPr>
        <w:t>.</w:t>
      </w:r>
    </w:p>
    <w:p w14:paraId="1428B73C" w14:textId="77777777" w:rsidR="00DB1289" w:rsidRPr="00F0798D" w:rsidRDefault="00DB1289" w:rsidP="00D63A14">
      <w:pPr>
        <w:ind w:firstLine="709"/>
        <w:rPr>
          <w:sz w:val="20"/>
          <w:szCs w:val="20"/>
        </w:rPr>
      </w:pPr>
    </w:p>
    <w:p w14:paraId="669C9238" w14:textId="304090C7" w:rsidR="00D63A14" w:rsidRPr="00F0798D" w:rsidRDefault="00A57644" w:rsidP="00A57644">
      <w:pPr>
        <w:ind w:left="2127"/>
        <w:rPr>
          <w:sz w:val="20"/>
          <w:szCs w:val="20"/>
        </w:rPr>
      </w:pPr>
      <w:r w:rsidRPr="41DD40D4">
        <w:rPr>
          <w:sz w:val="20"/>
          <w:szCs w:val="20"/>
        </w:rPr>
        <w:t xml:space="preserve">      </w:t>
      </w:r>
      <w:r w:rsidR="00D63A14" w:rsidRPr="41DD40D4">
        <w:rPr>
          <w:sz w:val="20"/>
          <w:szCs w:val="20"/>
        </w:rPr>
        <w:t xml:space="preserve">Figure </w:t>
      </w:r>
      <w:r w:rsidR="00055068" w:rsidRPr="41DD40D4">
        <w:rPr>
          <w:sz w:val="20"/>
          <w:szCs w:val="20"/>
        </w:rPr>
        <w:t>2</w:t>
      </w:r>
    </w:p>
    <w:p w14:paraId="1FA25A05" w14:textId="77777777" w:rsidR="00D63A14" w:rsidRPr="00F0798D" w:rsidRDefault="00D63A14" w:rsidP="00D63A14">
      <w:pPr>
        <w:ind w:firstLine="709"/>
        <w:rPr>
          <w:sz w:val="20"/>
          <w:szCs w:val="20"/>
        </w:rPr>
      </w:pPr>
      <w:r w:rsidRPr="00F0798D">
        <w:rPr>
          <w:sz w:val="20"/>
          <w:szCs w:val="20"/>
        </w:rPr>
        <w:t>TrueSkill</w:t>
      </w:r>
      <w:r w:rsidRPr="00F0798D">
        <w:tab/>
      </w:r>
      <w:r w:rsidRPr="00F0798D">
        <w:tab/>
      </w:r>
      <w:r w:rsidRPr="00F0798D">
        <w:tab/>
      </w:r>
      <w:r w:rsidRPr="00F0798D">
        <w:tab/>
      </w:r>
      <w:r w:rsidRPr="00F0798D">
        <w:rPr>
          <w:sz w:val="20"/>
          <w:szCs w:val="20"/>
        </w:rPr>
        <w:t>Elo</w:t>
      </w:r>
    </w:p>
    <w:p w14:paraId="326425F8" w14:textId="6A07D470" w:rsidR="00D63A14" w:rsidRPr="00F0798D" w:rsidRDefault="37C300C1" w:rsidP="254C0D8D">
      <w:r>
        <w:rPr>
          <w:noProof/>
        </w:rPr>
        <w:drawing>
          <wp:inline distT="0" distB="0" distL="0" distR="0" wp14:anchorId="03AC6F5B" wp14:editId="18C7480D">
            <wp:extent cx="1837087" cy="1291142"/>
            <wp:effectExtent l="0" t="0" r="0" b="4445"/>
            <wp:docPr id="2050216283" name="Picture 205021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5149" cy="1296808"/>
                    </a:xfrm>
                    <a:prstGeom prst="rect">
                      <a:avLst/>
                    </a:prstGeom>
                  </pic:spPr>
                </pic:pic>
              </a:graphicData>
            </a:graphic>
          </wp:inline>
        </w:drawing>
      </w:r>
      <w:r w:rsidR="00915B7C" w:rsidRPr="00915B7C">
        <w:t xml:space="preserve"> </w:t>
      </w:r>
      <w:r w:rsidR="0064335E">
        <w:rPr>
          <w:noProof/>
        </w:rPr>
        <w:drawing>
          <wp:inline distT="0" distB="0" distL="0" distR="0" wp14:anchorId="0EE215DF" wp14:editId="0697C076">
            <wp:extent cx="1846767" cy="1281817"/>
            <wp:effectExtent l="0" t="0" r="1270" b="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8384" cy="1310703"/>
                    </a:xfrm>
                    <a:prstGeom prst="rect">
                      <a:avLst/>
                    </a:prstGeom>
                    <a:noFill/>
                    <a:ln>
                      <a:noFill/>
                    </a:ln>
                  </pic:spPr>
                </pic:pic>
              </a:graphicData>
            </a:graphic>
          </wp:inline>
        </w:drawing>
      </w:r>
      <w:r w:rsidR="254C0D8D">
        <w:rPr>
          <w:noProof/>
        </w:rPr>
        <w:drawing>
          <wp:inline distT="0" distB="0" distL="0" distR="0" wp14:anchorId="7F475638" wp14:editId="5A7B1481">
            <wp:extent cx="1856232" cy="1271016"/>
            <wp:effectExtent l="0" t="0" r="0" b="0"/>
            <wp:docPr id="238574534" name="Picture 2385745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6232" cy="1271016"/>
                    </a:xfrm>
                    <a:prstGeom prst="rect">
                      <a:avLst/>
                    </a:prstGeom>
                  </pic:spPr>
                </pic:pic>
              </a:graphicData>
            </a:graphic>
          </wp:inline>
        </w:drawing>
      </w:r>
      <w:r w:rsidR="00D56637" w:rsidRPr="00D56637">
        <w:t xml:space="preserve"> </w:t>
      </w:r>
      <w:r w:rsidR="004B353B">
        <w:rPr>
          <w:noProof/>
        </w:rPr>
        <w:drawing>
          <wp:inline distT="0" distB="0" distL="0" distR="0" wp14:anchorId="25A49BD9" wp14:editId="64A8F586">
            <wp:extent cx="1799328" cy="1256955"/>
            <wp:effectExtent l="0" t="0" r="0" b="635"/>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4983" cy="1288848"/>
                    </a:xfrm>
                    <a:prstGeom prst="rect">
                      <a:avLst/>
                    </a:prstGeom>
                    <a:noFill/>
                    <a:ln>
                      <a:noFill/>
                    </a:ln>
                  </pic:spPr>
                </pic:pic>
              </a:graphicData>
            </a:graphic>
          </wp:inline>
        </w:drawing>
      </w:r>
    </w:p>
    <w:p w14:paraId="2C117BF0" w14:textId="0B68BAB8" w:rsidR="00D02C5C" w:rsidRPr="00F0798D" w:rsidRDefault="254C0D8D" w:rsidP="254C0D8D">
      <w:r>
        <w:rPr>
          <w:noProof/>
        </w:rPr>
        <w:drawing>
          <wp:inline distT="0" distB="0" distL="0" distR="0" wp14:anchorId="4DFB5E08" wp14:editId="7248733A">
            <wp:extent cx="1856232" cy="1271016"/>
            <wp:effectExtent l="0" t="0" r="0" b="0"/>
            <wp:docPr id="777572587" name="Picture 7775725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6232" cy="1271016"/>
                    </a:xfrm>
                    <a:prstGeom prst="rect">
                      <a:avLst/>
                    </a:prstGeom>
                  </pic:spPr>
                </pic:pic>
              </a:graphicData>
            </a:graphic>
          </wp:inline>
        </w:drawing>
      </w:r>
      <w:r w:rsidR="00D02C5C" w:rsidRPr="254C0D8D">
        <w:rPr>
          <w:b/>
          <w:bCs/>
          <w:lang w:eastAsia="de-DE"/>
        </w:rPr>
        <w:t xml:space="preserve"> </w:t>
      </w:r>
      <w:r w:rsidR="004B353B">
        <w:rPr>
          <w:b/>
          <w:bCs/>
          <w:noProof/>
          <w:lang w:eastAsia="de-DE"/>
        </w:rPr>
        <w:drawing>
          <wp:inline distT="0" distB="0" distL="0" distR="0" wp14:anchorId="04BF3697" wp14:editId="276A8CED">
            <wp:extent cx="1795374" cy="1254192"/>
            <wp:effectExtent l="0" t="0" r="0" b="317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2924" cy="1273437"/>
                    </a:xfrm>
                    <a:prstGeom prst="rect">
                      <a:avLst/>
                    </a:prstGeom>
                    <a:noFill/>
                    <a:ln>
                      <a:noFill/>
                    </a:ln>
                  </pic:spPr>
                </pic:pic>
              </a:graphicData>
            </a:graphic>
          </wp:inline>
        </w:drawing>
      </w:r>
    </w:p>
    <w:p w14:paraId="35CC802D" w14:textId="565497C4" w:rsidR="00D02C5C" w:rsidRPr="00F0798D" w:rsidRDefault="254C0D8D" w:rsidP="254C0D8D">
      <w:r>
        <w:rPr>
          <w:noProof/>
        </w:rPr>
        <w:drawing>
          <wp:inline distT="0" distB="0" distL="0" distR="0" wp14:anchorId="345BA9A2" wp14:editId="2AF4760C">
            <wp:extent cx="1856232" cy="1271016"/>
            <wp:effectExtent l="0" t="0" r="0" b="0"/>
            <wp:docPr id="544417148" name="Picture 544417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6232" cy="1271016"/>
                    </a:xfrm>
                    <a:prstGeom prst="rect">
                      <a:avLst/>
                    </a:prstGeom>
                  </pic:spPr>
                </pic:pic>
              </a:graphicData>
            </a:graphic>
          </wp:inline>
        </w:drawing>
      </w:r>
      <w:r w:rsidR="00D02C5C" w:rsidRPr="254C0D8D">
        <w:rPr>
          <w:b/>
          <w:bCs/>
          <w:sz w:val="20"/>
          <w:szCs w:val="20"/>
          <w:lang w:eastAsia="de-DE"/>
        </w:rPr>
        <w:t xml:space="preserve"> </w:t>
      </w:r>
      <w:r w:rsidR="00E37EA0">
        <w:rPr>
          <w:b/>
          <w:bCs/>
          <w:noProof/>
          <w:sz w:val="20"/>
          <w:szCs w:val="20"/>
          <w:lang w:eastAsia="de-DE"/>
        </w:rPr>
        <w:drawing>
          <wp:inline distT="0" distB="0" distL="0" distR="0" wp14:anchorId="44139800" wp14:editId="77DEBCF0">
            <wp:extent cx="1801175" cy="1237672"/>
            <wp:effectExtent l="0" t="0" r="8890" b="63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3407" cy="1273563"/>
                    </a:xfrm>
                    <a:prstGeom prst="rect">
                      <a:avLst/>
                    </a:prstGeom>
                    <a:noFill/>
                    <a:ln>
                      <a:noFill/>
                    </a:ln>
                  </pic:spPr>
                </pic:pic>
              </a:graphicData>
            </a:graphic>
          </wp:inline>
        </w:drawing>
      </w:r>
    </w:p>
    <w:p w14:paraId="6482371E" w14:textId="1F41283D" w:rsidR="254C0D8D" w:rsidRDefault="254C0D8D" w:rsidP="254C0D8D">
      <w:pPr>
        <w:pStyle w:val="p1a"/>
      </w:pPr>
    </w:p>
    <w:p w14:paraId="45C188C3" w14:textId="68DF5744" w:rsidR="000353FF" w:rsidRPr="00F0798D" w:rsidRDefault="000353FF" w:rsidP="00924422">
      <w:pPr>
        <w:pStyle w:val="heading10"/>
        <w:spacing w:before="0" w:after="0"/>
        <w:rPr>
          <w:rFonts w:ascii="Times New Roman" w:eastAsia="Times New Roman" w:hAnsi="Times New Roman"/>
          <w:b w:val="0"/>
          <w:sz w:val="20"/>
        </w:rPr>
      </w:pPr>
      <w:r w:rsidRPr="00F0798D">
        <w:rPr>
          <w:rFonts w:ascii="Times New Roman" w:eastAsia="Times New Roman" w:hAnsi="Times New Roman"/>
          <w:b w:val="0"/>
          <w:sz w:val="20"/>
        </w:rPr>
        <w:lastRenderedPageBreak/>
        <w:tab/>
      </w:r>
      <w:r w:rsidR="00706EA8" w:rsidRPr="00F0798D">
        <w:rPr>
          <w:rFonts w:ascii="Times New Roman" w:eastAsia="Times New Roman" w:hAnsi="Times New Roman"/>
          <w:b w:val="0"/>
          <w:sz w:val="20"/>
        </w:rPr>
        <w:t xml:space="preserve">It should be noted that because the graph network model does not naturally create a probability for each match outcome, the visualizations in Figure 2 could not be </w:t>
      </w:r>
      <w:r w:rsidR="00717E78" w:rsidRPr="00F0798D">
        <w:rPr>
          <w:rFonts w:ascii="Times New Roman" w:eastAsia="Times New Roman" w:hAnsi="Times New Roman"/>
          <w:b w:val="0"/>
          <w:sz w:val="20"/>
        </w:rPr>
        <w:t>replicated</w:t>
      </w:r>
      <w:r w:rsidR="0098569F" w:rsidRPr="00F0798D">
        <w:rPr>
          <w:rFonts w:ascii="Times New Roman" w:eastAsia="Times New Roman" w:hAnsi="Times New Roman"/>
          <w:b w:val="0"/>
          <w:sz w:val="20"/>
        </w:rPr>
        <w:t xml:space="preserve"> for this model</w:t>
      </w:r>
      <w:r w:rsidR="00706EA8" w:rsidRPr="00F0798D">
        <w:rPr>
          <w:rFonts w:ascii="Times New Roman" w:eastAsia="Times New Roman" w:hAnsi="Times New Roman"/>
          <w:b w:val="0"/>
          <w:sz w:val="20"/>
        </w:rPr>
        <w:t xml:space="preserve">. </w:t>
      </w:r>
      <w:r w:rsidRPr="00F0798D">
        <w:rPr>
          <w:rFonts w:ascii="Times New Roman" w:eastAsia="Times New Roman" w:hAnsi="Times New Roman"/>
          <w:b w:val="0"/>
          <w:sz w:val="20"/>
        </w:rPr>
        <w:t>The</w:t>
      </w:r>
      <w:r w:rsidR="00AF220A" w:rsidRPr="00F0798D">
        <w:rPr>
          <w:rFonts w:ascii="Times New Roman" w:eastAsia="Times New Roman" w:hAnsi="Times New Roman"/>
          <w:b w:val="0"/>
          <w:sz w:val="20"/>
        </w:rPr>
        <w:t xml:space="preserve"> </w:t>
      </w:r>
      <w:r w:rsidR="009D2DED" w:rsidRPr="00F0798D">
        <w:rPr>
          <w:rFonts w:ascii="Times New Roman" w:eastAsia="Times New Roman" w:hAnsi="Times New Roman"/>
          <w:b w:val="0"/>
          <w:sz w:val="20"/>
        </w:rPr>
        <w:t>training</w:t>
      </w:r>
      <w:r w:rsidR="00F22C4E" w:rsidRPr="00F0798D">
        <w:rPr>
          <w:rFonts w:ascii="Times New Roman" w:eastAsia="Times New Roman" w:hAnsi="Times New Roman"/>
          <w:b w:val="0"/>
          <w:sz w:val="20"/>
        </w:rPr>
        <w:t xml:space="preserve"> and testing methodology </w:t>
      </w:r>
      <w:r w:rsidR="00CF2A0C" w:rsidRPr="00F0798D">
        <w:rPr>
          <w:rFonts w:ascii="Times New Roman" w:eastAsia="Times New Roman" w:hAnsi="Times New Roman"/>
          <w:b w:val="0"/>
          <w:sz w:val="20"/>
        </w:rPr>
        <w:t xml:space="preserve">for the graph network </w:t>
      </w:r>
      <w:r w:rsidR="00CE54E0" w:rsidRPr="00F0798D">
        <w:rPr>
          <w:rFonts w:ascii="Times New Roman" w:eastAsia="Times New Roman" w:hAnsi="Times New Roman"/>
          <w:b w:val="0"/>
          <w:sz w:val="20"/>
        </w:rPr>
        <w:t xml:space="preserve">was </w:t>
      </w:r>
      <w:r w:rsidR="00781BEC" w:rsidRPr="00F0798D">
        <w:rPr>
          <w:rFonts w:ascii="Times New Roman" w:eastAsia="Times New Roman" w:hAnsi="Times New Roman"/>
          <w:b w:val="0"/>
          <w:sz w:val="20"/>
        </w:rPr>
        <w:t xml:space="preserve">also </w:t>
      </w:r>
      <w:r w:rsidR="00F22C4E" w:rsidRPr="00F0798D">
        <w:rPr>
          <w:rFonts w:ascii="Times New Roman" w:eastAsia="Times New Roman" w:hAnsi="Times New Roman"/>
          <w:b w:val="0"/>
          <w:sz w:val="20"/>
        </w:rPr>
        <w:t xml:space="preserve">slightly </w:t>
      </w:r>
      <w:r w:rsidR="007F66BF" w:rsidRPr="00F0798D">
        <w:rPr>
          <w:rFonts w:ascii="Times New Roman" w:eastAsia="Times New Roman" w:hAnsi="Times New Roman"/>
          <w:b w:val="0"/>
          <w:sz w:val="20"/>
        </w:rPr>
        <w:t>differed</w:t>
      </w:r>
      <w:r w:rsidR="00F22C4E" w:rsidRPr="00F0798D">
        <w:rPr>
          <w:rFonts w:ascii="Times New Roman" w:eastAsia="Times New Roman" w:hAnsi="Times New Roman"/>
          <w:b w:val="0"/>
          <w:sz w:val="20"/>
        </w:rPr>
        <w:t xml:space="preserve"> compared to Elo and TrueSkill. Instead of </w:t>
      </w:r>
      <w:r w:rsidR="00CF2A0C" w:rsidRPr="00F0798D">
        <w:rPr>
          <w:rFonts w:ascii="Times New Roman" w:eastAsia="Times New Roman" w:hAnsi="Times New Roman"/>
          <w:b w:val="0"/>
          <w:sz w:val="20"/>
        </w:rPr>
        <w:t xml:space="preserve">updating the model after each prediction, the graph network </w:t>
      </w:r>
      <w:r w:rsidR="001D0038" w:rsidRPr="00F0798D">
        <w:rPr>
          <w:rFonts w:ascii="Times New Roman" w:eastAsia="Times New Roman" w:hAnsi="Times New Roman"/>
          <w:b w:val="0"/>
          <w:sz w:val="20"/>
        </w:rPr>
        <w:t>was updated</w:t>
      </w:r>
      <w:r w:rsidR="00852CF7" w:rsidRPr="00F0798D">
        <w:rPr>
          <w:rFonts w:ascii="Times New Roman" w:eastAsia="Times New Roman" w:hAnsi="Times New Roman"/>
          <w:b w:val="0"/>
          <w:sz w:val="20"/>
        </w:rPr>
        <w:t xml:space="preserve"> after 30 days of </w:t>
      </w:r>
      <w:r w:rsidR="007900C7" w:rsidRPr="00F0798D">
        <w:rPr>
          <w:rFonts w:ascii="Times New Roman" w:eastAsia="Times New Roman" w:hAnsi="Times New Roman"/>
          <w:b w:val="0"/>
          <w:sz w:val="20"/>
        </w:rPr>
        <w:t xml:space="preserve">consecutive </w:t>
      </w:r>
      <w:r w:rsidR="00852CF7" w:rsidRPr="00F0798D">
        <w:rPr>
          <w:rFonts w:ascii="Times New Roman" w:eastAsia="Times New Roman" w:hAnsi="Times New Roman"/>
          <w:b w:val="0"/>
          <w:sz w:val="20"/>
        </w:rPr>
        <w:t>matches</w:t>
      </w:r>
      <w:r w:rsidR="007900C7" w:rsidRPr="00F0798D">
        <w:rPr>
          <w:rFonts w:ascii="Times New Roman" w:eastAsia="Times New Roman" w:hAnsi="Times New Roman"/>
          <w:b w:val="0"/>
          <w:sz w:val="20"/>
        </w:rPr>
        <w:t xml:space="preserve"> across all players</w:t>
      </w:r>
      <w:r w:rsidR="00852CF7" w:rsidRPr="00F0798D">
        <w:rPr>
          <w:rFonts w:ascii="Times New Roman" w:eastAsia="Times New Roman" w:hAnsi="Times New Roman"/>
          <w:b w:val="0"/>
          <w:sz w:val="20"/>
        </w:rPr>
        <w:t>. This</w:t>
      </w:r>
      <w:r w:rsidR="00A25AB3" w:rsidRPr="00F0798D">
        <w:rPr>
          <w:rFonts w:ascii="Times New Roman" w:eastAsia="Times New Roman" w:hAnsi="Times New Roman"/>
          <w:b w:val="0"/>
          <w:sz w:val="20"/>
        </w:rPr>
        <w:t xml:space="preserve"> </w:t>
      </w:r>
      <w:r w:rsidR="00BD0159" w:rsidRPr="00F0798D">
        <w:rPr>
          <w:rFonts w:ascii="Times New Roman" w:eastAsia="Times New Roman" w:hAnsi="Times New Roman"/>
          <w:b w:val="0"/>
          <w:sz w:val="20"/>
        </w:rPr>
        <w:t>immediately put the model at a disadvantage because it was not updated as frequently as Elo and TrueSkill</w:t>
      </w:r>
      <w:r w:rsidR="005F1F2E" w:rsidRPr="00F0798D">
        <w:rPr>
          <w:rFonts w:ascii="Times New Roman" w:eastAsia="Times New Roman" w:hAnsi="Times New Roman"/>
          <w:b w:val="0"/>
          <w:sz w:val="20"/>
        </w:rPr>
        <w:t>. T</w:t>
      </w:r>
      <w:r w:rsidR="00BD0159" w:rsidRPr="00F0798D">
        <w:rPr>
          <w:rFonts w:ascii="Times New Roman" w:eastAsia="Times New Roman" w:hAnsi="Times New Roman"/>
          <w:b w:val="0"/>
          <w:sz w:val="20"/>
        </w:rPr>
        <w:t xml:space="preserve">his </w:t>
      </w:r>
      <w:r w:rsidR="00E7093B">
        <w:rPr>
          <w:rFonts w:ascii="Times New Roman" w:eastAsia="Times New Roman" w:hAnsi="Times New Roman"/>
          <w:b w:val="0"/>
          <w:sz w:val="20"/>
        </w:rPr>
        <w:t xml:space="preserve">monthly </w:t>
      </w:r>
      <w:r w:rsidR="000F2068" w:rsidRPr="00F0798D">
        <w:rPr>
          <w:rFonts w:ascii="Times New Roman" w:eastAsia="Times New Roman" w:hAnsi="Times New Roman"/>
          <w:b w:val="0"/>
          <w:sz w:val="20"/>
        </w:rPr>
        <w:t>prediction window was chosen</w:t>
      </w:r>
      <w:r w:rsidR="00BD0159" w:rsidRPr="00F0798D">
        <w:rPr>
          <w:rFonts w:ascii="Times New Roman" w:eastAsia="Times New Roman" w:hAnsi="Times New Roman"/>
          <w:b w:val="0"/>
          <w:sz w:val="20"/>
        </w:rPr>
        <w:t xml:space="preserve"> due to the significantly longer runtime for the graph network. The </w:t>
      </w:r>
      <w:r w:rsidR="00DA6F9F" w:rsidRPr="00F0798D">
        <w:rPr>
          <w:rFonts w:ascii="Times New Roman" w:eastAsia="Times New Roman" w:hAnsi="Times New Roman"/>
          <w:b w:val="0"/>
          <w:sz w:val="20"/>
        </w:rPr>
        <w:t xml:space="preserve">best performing graph network model had an accuracy of 63.75%. The optimal parameters that were associated with this score </w:t>
      </w:r>
      <w:r w:rsidR="00B804DE" w:rsidRPr="00F0798D">
        <w:rPr>
          <w:rFonts w:ascii="Times New Roman" w:eastAsia="Times New Roman" w:hAnsi="Times New Roman"/>
          <w:b w:val="0"/>
          <w:sz w:val="20"/>
        </w:rPr>
        <w:t xml:space="preserve">had a training period of the prior </w:t>
      </w:r>
      <w:bookmarkStart w:id="12" w:name="_Int_oSw37DUO"/>
      <w:r w:rsidR="00B804DE" w:rsidRPr="00F0798D">
        <w:rPr>
          <w:rFonts w:ascii="Times New Roman" w:eastAsia="Times New Roman" w:hAnsi="Times New Roman"/>
          <w:b w:val="0"/>
          <w:sz w:val="20"/>
        </w:rPr>
        <w:t>90 days</w:t>
      </w:r>
      <w:bookmarkEnd w:id="12"/>
      <w:r w:rsidR="00B804DE" w:rsidRPr="00F0798D">
        <w:rPr>
          <w:rFonts w:ascii="Times New Roman" w:eastAsia="Times New Roman" w:hAnsi="Times New Roman"/>
          <w:b w:val="0"/>
          <w:sz w:val="20"/>
        </w:rPr>
        <w:t xml:space="preserve"> of matches, </w:t>
      </w:r>
      <w:r w:rsidR="008A5F55" w:rsidRPr="00F0798D">
        <w:rPr>
          <w:rFonts w:ascii="Times New Roman" w:eastAsia="Times New Roman" w:hAnsi="Times New Roman"/>
          <w:b w:val="0"/>
          <w:sz w:val="20"/>
        </w:rPr>
        <w:t>random walk</w:t>
      </w:r>
      <w:r w:rsidR="00B712C2" w:rsidRPr="00F0798D">
        <w:rPr>
          <w:rFonts w:ascii="Times New Roman" w:eastAsia="Times New Roman" w:hAnsi="Times New Roman"/>
          <w:b w:val="0"/>
          <w:sz w:val="20"/>
        </w:rPr>
        <w:t xml:space="preserve"> iterations of </w:t>
      </w:r>
      <w:r w:rsidR="00F16BE3" w:rsidRPr="00F0798D">
        <w:rPr>
          <w:rFonts w:ascii="Times New Roman" w:eastAsia="Times New Roman" w:hAnsi="Times New Roman"/>
          <w:b w:val="0"/>
          <w:sz w:val="20"/>
        </w:rPr>
        <w:t xml:space="preserve">70,000, and </w:t>
      </w:r>
      <w:r w:rsidR="00DB1C36" w:rsidRPr="00F0798D">
        <w:rPr>
          <w:rFonts w:ascii="Times New Roman" w:eastAsia="Times New Roman" w:hAnsi="Times New Roman"/>
          <w:b w:val="0"/>
          <w:sz w:val="20"/>
        </w:rPr>
        <w:t>a r</w:t>
      </w:r>
      <w:r w:rsidR="00164C22" w:rsidRPr="00F0798D">
        <w:rPr>
          <w:rFonts w:ascii="Times New Roman" w:eastAsia="Times New Roman" w:hAnsi="Times New Roman"/>
          <w:b w:val="0"/>
          <w:sz w:val="20"/>
        </w:rPr>
        <w:t xml:space="preserve">andom restart </w:t>
      </w:r>
      <w:r w:rsidR="00164C22" w:rsidRPr="42DA7B85">
        <w:rPr>
          <w:rFonts w:ascii="Times New Roman" w:eastAsia="Times New Roman" w:hAnsi="Times New Roman"/>
          <w:b w:val="0"/>
          <w:sz w:val="20"/>
        </w:rPr>
        <w:t>probability</w:t>
      </w:r>
      <w:r w:rsidR="00164C22" w:rsidRPr="00F0798D">
        <w:rPr>
          <w:rFonts w:ascii="Times New Roman" w:eastAsia="Times New Roman" w:hAnsi="Times New Roman"/>
          <w:b w:val="0"/>
          <w:sz w:val="20"/>
        </w:rPr>
        <w:t xml:space="preserve"> of </w:t>
      </w:r>
      <w:r w:rsidR="00315423" w:rsidRPr="00F0798D">
        <w:rPr>
          <w:rFonts w:ascii="Times New Roman" w:eastAsia="Times New Roman" w:hAnsi="Times New Roman"/>
          <w:b w:val="0"/>
          <w:sz w:val="20"/>
        </w:rPr>
        <w:t>0</w:t>
      </w:r>
      <w:r w:rsidR="00164C22" w:rsidRPr="00F0798D">
        <w:rPr>
          <w:rFonts w:ascii="Times New Roman" w:eastAsia="Times New Roman" w:hAnsi="Times New Roman"/>
          <w:b w:val="0"/>
          <w:sz w:val="20"/>
        </w:rPr>
        <w:t>.05%.</w:t>
      </w:r>
    </w:p>
    <w:p w14:paraId="2CEF408C" w14:textId="6E4F142B" w:rsidR="007B1953" w:rsidRDefault="00FF691A" w:rsidP="007B1953">
      <w:pPr>
        <w:pStyle w:val="p1a"/>
      </w:pPr>
      <w:r w:rsidRPr="00F0798D">
        <w:tab/>
      </w:r>
      <w:r w:rsidR="000218C4" w:rsidRPr="00F0798D">
        <w:t xml:space="preserve">The </w:t>
      </w:r>
      <w:r w:rsidR="00F35BFE" w:rsidRPr="00F0798D">
        <w:t xml:space="preserve">average runtime for </w:t>
      </w:r>
      <w:r w:rsidR="002E068B" w:rsidRPr="00F0798D">
        <w:t>a full train and test</w:t>
      </w:r>
      <w:r w:rsidR="000010E2" w:rsidRPr="00F0798D">
        <w:t xml:space="preserve"> passthrough for the</w:t>
      </w:r>
      <w:r w:rsidR="00F35BFE" w:rsidRPr="00F0798D">
        <w:t xml:space="preserve"> graph network</w:t>
      </w:r>
      <w:r w:rsidR="000010E2" w:rsidRPr="00F0798D">
        <w:t xml:space="preserve"> model took</w:t>
      </w:r>
      <w:r w:rsidR="00F35BFE" w:rsidRPr="00F0798D">
        <w:t xml:space="preserve"> approximately </w:t>
      </w:r>
      <w:r w:rsidR="000010E2" w:rsidRPr="00F0798D">
        <w:t>eight</w:t>
      </w:r>
      <w:r w:rsidR="00063339" w:rsidRPr="00F0798D">
        <w:t xml:space="preserve"> minutes</w:t>
      </w:r>
      <w:r w:rsidR="00B762B9" w:rsidRPr="00F0798D">
        <w:t xml:space="preserve"> </w:t>
      </w:r>
      <w:r w:rsidR="00456F25" w:rsidRPr="00F0798D">
        <w:t>when</w:t>
      </w:r>
      <w:r w:rsidR="00B762B9" w:rsidRPr="00F0798D">
        <w:t xml:space="preserve"> a random walk iteration of 70,000</w:t>
      </w:r>
      <w:r w:rsidR="00456F25" w:rsidRPr="00F0798D">
        <w:t xml:space="preserve"> was used</w:t>
      </w:r>
      <w:r w:rsidR="002E068B" w:rsidRPr="00F0798D">
        <w:t>.</w:t>
      </w:r>
      <w:r w:rsidR="00F06516" w:rsidRPr="00F0798D">
        <w:t xml:space="preserve"> T</w:t>
      </w:r>
      <w:r w:rsidR="000A4646" w:rsidRPr="00F0798D">
        <w:t xml:space="preserve">he time increased </w:t>
      </w:r>
      <w:r w:rsidR="006631B4" w:rsidRPr="00F0798D">
        <w:t xml:space="preserve">proportionally to the number </w:t>
      </w:r>
      <w:r w:rsidR="004C70EF" w:rsidRPr="00F0798D">
        <w:t>of iterations.</w:t>
      </w:r>
      <w:r w:rsidR="00FE1F80" w:rsidRPr="00F0798D">
        <w:t xml:space="preserve"> Meanwhile, Elo and TrueSkill </w:t>
      </w:r>
      <w:r w:rsidR="007222F3" w:rsidRPr="00F0798D">
        <w:t>were</w:t>
      </w:r>
      <w:r w:rsidR="00FE1F80" w:rsidRPr="00F0798D">
        <w:t xml:space="preserve"> considerably </w:t>
      </w:r>
      <w:r w:rsidR="001736CA" w:rsidRPr="00F0798D">
        <w:t>faster</w:t>
      </w:r>
      <w:r w:rsidR="00FE1F80" w:rsidRPr="00F0798D">
        <w:t xml:space="preserve">, </w:t>
      </w:r>
      <w:r w:rsidR="007222F3" w:rsidRPr="00F0798D">
        <w:t>taking about</w:t>
      </w:r>
      <w:r w:rsidR="00FE1F80" w:rsidRPr="00F0798D">
        <w:t xml:space="preserve"> </w:t>
      </w:r>
      <w:r w:rsidR="007222F3" w:rsidRPr="00F0798D">
        <w:t>four</w:t>
      </w:r>
      <w:r w:rsidR="001161E6" w:rsidRPr="00F0798D">
        <w:t xml:space="preserve"> seconds for Elo and 2.6 seconds for TrueSkill. </w:t>
      </w:r>
      <w:r w:rsidR="00E21397" w:rsidRPr="00F0798D">
        <w:t xml:space="preserve">This also allowed for </w:t>
      </w:r>
      <w:r w:rsidR="009F32F9" w:rsidRPr="00F0798D">
        <w:t>a larger range of possible values for each parameter</w:t>
      </w:r>
      <w:r w:rsidR="00EA7496" w:rsidRPr="00F0798D">
        <w:t xml:space="preserve"> to be searched</w:t>
      </w:r>
      <w:r w:rsidR="009F32F9" w:rsidRPr="00F0798D">
        <w:t>, since it took only a fraction of the graph network</w:t>
      </w:r>
      <w:r w:rsidR="000676BE">
        <w:t>’s</w:t>
      </w:r>
      <w:r w:rsidR="009F32F9" w:rsidRPr="00F0798D">
        <w:t xml:space="preserve"> runtime.</w:t>
      </w:r>
    </w:p>
    <w:p w14:paraId="03AF0FCF" w14:textId="1BDAFD27" w:rsidR="007B1953" w:rsidRPr="00767378" w:rsidRDefault="007B1953" w:rsidP="0024687B">
      <w:pPr>
        <w:rPr>
          <w:sz w:val="20"/>
          <w:szCs w:val="20"/>
          <w:lang w:eastAsia="de-DE"/>
        </w:rPr>
      </w:pPr>
      <w:r w:rsidRPr="0024687B">
        <w:rPr>
          <w:sz w:val="20"/>
          <w:szCs w:val="20"/>
          <w:lang w:eastAsia="de-DE"/>
        </w:rPr>
        <w:tab/>
        <w:t>The</w:t>
      </w:r>
      <w:r>
        <w:rPr>
          <w:sz w:val="20"/>
          <w:szCs w:val="20"/>
          <w:lang w:eastAsia="de-DE"/>
        </w:rPr>
        <w:t xml:space="preserve"> three preexisting point systems evaluated were BVNE, P1440, and AAU. These point systems did not need to be trained on the training set</w:t>
      </w:r>
      <w:r w:rsidR="00B62864">
        <w:rPr>
          <w:sz w:val="20"/>
          <w:szCs w:val="20"/>
          <w:lang w:eastAsia="de-DE"/>
        </w:rPr>
        <w:t>. This is because at any point in time, these point systems would have points allocated to players according to their past year of tournament placements. Instead of data being updated daily like Elo and TrueSkill, the data was updated each Monday. In the test set, BVNE, P1440, and AAU had accuracy scores of 61.06%, 61.50%, and 63.96%, respectively.</w:t>
      </w:r>
    </w:p>
    <w:p w14:paraId="17380077" w14:textId="5BCC4009" w:rsidR="00551174" w:rsidRPr="00F0798D" w:rsidRDefault="00551174" w:rsidP="00551174">
      <w:pPr>
        <w:pStyle w:val="heading10"/>
      </w:pPr>
      <w:r w:rsidRPr="00F0798D">
        <w:t>5   Discussion</w:t>
      </w:r>
    </w:p>
    <w:p w14:paraId="46A6C844" w14:textId="77777777" w:rsidR="00B87546" w:rsidRPr="00F0798D" w:rsidRDefault="00417DCB" w:rsidP="001A6F78">
      <w:pPr>
        <w:pStyle w:val="p1a"/>
        <w:spacing w:before="440" w:after="220"/>
        <w:rPr>
          <w:b/>
          <w:bCs/>
        </w:rPr>
      </w:pPr>
      <w:r w:rsidRPr="00F0798D">
        <w:rPr>
          <w:b/>
          <w:bCs/>
        </w:rPr>
        <w:t>5.</w:t>
      </w:r>
      <w:r w:rsidR="00B87546" w:rsidRPr="00F0798D">
        <w:rPr>
          <w:b/>
          <w:bCs/>
        </w:rPr>
        <w:t>1</w:t>
      </w:r>
      <w:r w:rsidRPr="00F0798D">
        <w:rPr>
          <w:b/>
          <w:bCs/>
        </w:rPr>
        <w:t xml:space="preserve">   </w:t>
      </w:r>
      <w:r w:rsidR="00B87546" w:rsidRPr="00F0798D">
        <w:rPr>
          <w:b/>
          <w:bCs/>
        </w:rPr>
        <w:t>Application of Results</w:t>
      </w:r>
    </w:p>
    <w:p w14:paraId="0B6AD47A" w14:textId="464C373A" w:rsidR="001A6F78" w:rsidRPr="00F0798D" w:rsidRDefault="001A6F78" w:rsidP="00B87546">
      <w:pPr>
        <w:pStyle w:val="p1a"/>
        <w:spacing w:after="220"/>
        <w:rPr>
          <w:b/>
          <w:bCs/>
        </w:rPr>
      </w:pPr>
      <w:r w:rsidRPr="00F0798D">
        <w:rPr>
          <w:b/>
          <w:bCs/>
        </w:rPr>
        <w:t>5.</w:t>
      </w:r>
      <w:r w:rsidR="00B87546" w:rsidRPr="00F0798D">
        <w:rPr>
          <w:b/>
          <w:bCs/>
        </w:rPr>
        <w:t>11</w:t>
      </w:r>
      <w:r w:rsidR="004249C3" w:rsidRPr="00F0798D">
        <w:rPr>
          <w:b/>
          <w:bCs/>
        </w:rPr>
        <w:t xml:space="preserve">   </w:t>
      </w:r>
      <w:r w:rsidR="001E6805" w:rsidRPr="00F0798D">
        <w:rPr>
          <w:b/>
          <w:bCs/>
        </w:rPr>
        <w:t>Interpretations</w:t>
      </w:r>
    </w:p>
    <w:p w14:paraId="18CF927A" w14:textId="13F9F423" w:rsidR="001D2CFE" w:rsidRDefault="136C6980" w:rsidP="00651356">
      <w:pPr>
        <w:ind w:firstLine="709"/>
        <w:rPr>
          <w:sz w:val="20"/>
          <w:szCs w:val="20"/>
        </w:rPr>
      </w:pPr>
      <w:r w:rsidRPr="00F0798D">
        <w:rPr>
          <w:sz w:val="20"/>
          <w:szCs w:val="20"/>
        </w:rPr>
        <w:t xml:space="preserve">The three models considered were TrueSkill, Elo, and a </w:t>
      </w:r>
      <w:r w:rsidR="006E2E2A" w:rsidRPr="00F0798D">
        <w:rPr>
          <w:sz w:val="20"/>
          <w:szCs w:val="20"/>
        </w:rPr>
        <w:t>g</w:t>
      </w:r>
      <w:r w:rsidRPr="00F0798D">
        <w:rPr>
          <w:sz w:val="20"/>
          <w:szCs w:val="20"/>
        </w:rPr>
        <w:t xml:space="preserve">raph </w:t>
      </w:r>
      <w:r w:rsidR="006E2E2A" w:rsidRPr="00F0798D">
        <w:rPr>
          <w:sz w:val="20"/>
          <w:szCs w:val="20"/>
        </w:rPr>
        <w:t>n</w:t>
      </w:r>
      <w:r w:rsidRPr="00F0798D">
        <w:rPr>
          <w:sz w:val="20"/>
          <w:szCs w:val="20"/>
        </w:rPr>
        <w:t xml:space="preserve">etwork. Each one </w:t>
      </w:r>
      <w:r w:rsidR="6C463B3B" w:rsidRPr="00F0798D">
        <w:rPr>
          <w:sz w:val="20"/>
          <w:szCs w:val="20"/>
        </w:rPr>
        <w:t>developed</w:t>
      </w:r>
      <w:r w:rsidRPr="00F0798D">
        <w:rPr>
          <w:sz w:val="20"/>
          <w:szCs w:val="20"/>
        </w:rPr>
        <w:t xml:space="preserve"> their own </w:t>
      </w:r>
      <w:r w:rsidR="6C463B3B" w:rsidRPr="00F0798D">
        <w:rPr>
          <w:sz w:val="20"/>
          <w:szCs w:val="20"/>
        </w:rPr>
        <w:t>player ratings</w:t>
      </w:r>
      <w:r w:rsidR="00D74987">
        <w:rPr>
          <w:sz w:val="20"/>
          <w:szCs w:val="20"/>
        </w:rPr>
        <w:t>,</w:t>
      </w:r>
      <w:r w:rsidR="6C463B3B" w:rsidRPr="00F0798D">
        <w:rPr>
          <w:sz w:val="20"/>
          <w:szCs w:val="20"/>
        </w:rPr>
        <w:t xml:space="preserve"> and then these ratings were used to predict the match outcomes on the evaluation set of data. Whichever team had the higher average ratings were predicted by the model to </w:t>
      </w:r>
      <w:r w:rsidR="7101BF82" w:rsidRPr="00F0798D">
        <w:rPr>
          <w:sz w:val="20"/>
          <w:szCs w:val="20"/>
        </w:rPr>
        <w:t xml:space="preserve">win the match. The results showed that TrueSkill had an accuracy of 75.21%, Elo had an accuracy of </w:t>
      </w:r>
      <w:r w:rsidR="0048218A">
        <w:rPr>
          <w:sz w:val="20"/>
          <w:szCs w:val="20"/>
        </w:rPr>
        <w:t>76.81</w:t>
      </w:r>
      <w:r w:rsidR="7101BF82" w:rsidRPr="00F0798D">
        <w:rPr>
          <w:sz w:val="20"/>
          <w:szCs w:val="20"/>
        </w:rPr>
        <w:t xml:space="preserve">%, and </w:t>
      </w:r>
      <w:r w:rsidR="39D8F3B0" w:rsidRPr="00F0798D">
        <w:rPr>
          <w:sz w:val="20"/>
          <w:szCs w:val="20"/>
        </w:rPr>
        <w:t xml:space="preserve">the </w:t>
      </w:r>
      <w:r w:rsidR="002F72F2" w:rsidRPr="00F0798D">
        <w:rPr>
          <w:sz w:val="20"/>
          <w:szCs w:val="20"/>
        </w:rPr>
        <w:t>g</w:t>
      </w:r>
      <w:r w:rsidR="39D8F3B0" w:rsidRPr="00F0798D">
        <w:rPr>
          <w:sz w:val="20"/>
          <w:szCs w:val="20"/>
        </w:rPr>
        <w:t xml:space="preserve">raph </w:t>
      </w:r>
      <w:r w:rsidR="002F72F2" w:rsidRPr="00F0798D">
        <w:rPr>
          <w:sz w:val="20"/>
          <w:szCs w:val="20"/>
        </w:rPr>
        <w:t>n</w:t>
      </w:r>
      <w:r w:rsidR="39D8F3B0" w:rsidRPr="00F0798D">
        <w:rPr>
          <w:sz w:val="20"/>
          <w:szCs w:val="20"/>
        </w:rPr>
        <w:t xml:space="preserve">etwork </w:t>
      </w:r>
      <w:r w:rsidR="00492F48">
        <w:rPr>
          <w:sz w:val="20"/>
          <w:szCs w:val="20"/>
        </w:rPr>
        <w:t xml:space="preserve">had an accuracy of </w:t>
      </w:r>
      <w:r w:rsidR="39D8F3B0" w:rsidRPr="00F0798D">
        <w:rPr>
          <w:sz w:val="20"/>
          <w:szCs w:val="20"/>
        </w:rPr>
        <w:t>63.75%.</w:t>
      </w:r>
      <w:r w:rsidR="60D84D9C" w:rsidRPr="00F0798D">
        <w:rPr>
          <w:sz w:val="20"/>
          <w:szCs w:val="20"/>
        </w:rPr>
        <w:t xml:space="preserve"> </w:t>
      </w:r>
      <w:r w:rsidR="60D84D9C" w:rsidRPr="42DA7B85">
        <w:rPr>
          <w:sz w:val="20"/>
          <w:szCs w:val="20"/>
        </w:rPr>
        <w:t>Game outcome prediction accuracy</w:t>
      </w:r>
      <w:r w:rsidR="60D84D9C" w:rsidRPr="00F0798D">
        <w:rPr>
          <w:sz w:val="20"/>
          <w:szCs w:val="20"/>
        </w:rPr>
        <w:t xml:space="preserve"> was used as a proxy for the best </w:t>
      </w:r>
      <w:r w:rsidR="7871185F" w:rsidRPr="00F0798D">
        <w:rPr>
          <w:sz w:val="20"/>
          <w:szCs w:val="20"/>
        </w:rPr>
        <w:t xml:space="preserve">rating </w:t>
      </w:r>
      <w:r w:rsidR="6869BBF2" w:rsidRPr="00F0798D">
        <w:rPr>
          <w:sz w:val="20"/>
          <w:szCs w:val="20"/>
        </w:rPr>
        <w:t>algorithm. The results suggest that Elo would per</w:t>
      </w:r>
      <w:r w:rsidR="5384B9AA" w:rsidRPr="00F0798D">
        <w:rPr>
          <w:sz w:val="20"/>
          <w:szCs w:val="20"/>
        </w:rPr>
        <w:t xml:space="preserve">form the best, followed by TrueSkill, followed by the </w:t>
      </w:r>
      <w:r w:rsidR="00255934" w:rsidRPr="00F0798D">
        <w:rPr>
          <w:sz w:val="20"/>
          <w:szCs w:val="20"/>
        </w:rPr>
        <w:t>g</w:t>
      </w:r>
      <w:r w:rsidR="5384B9AA" w:rsidRPr="00F0798D">
        <w:rPr>
          <w:sz w:val="20"/>
          <w:szCs w:val="20"/>
        </w:rPr>
        <w:t xml:space="preserve">raph </w:t>
      </w:r>
      <w:r w:rsidR="00255934" w:rsidRPr="00F0798D">
        <w:rPr>
          <w:sz w:val="20"/>
          <w:szCs w:val="20"/>
        </w:rPr>
        <w:t>n</w:t>
      </w:r>
      <w:r w:rsidR="5384B9AA" w:rsidRPr="00F0798D">
        <w:rPr>
          <w:sz w:val="20"/>
          <w:szCs w:val="20"/>
        </w:rPr>
        <w:t>etwork.</w:t>
      </w:r>
      <w:r w:rsidR="00CC3F52" w:rsidRPr="00F0798D">
        <w:rPr>
          <w:sz w:val="20"/>
          <w:szCs w:val="20"/>
        </w:rPr>
        <w:t xml:space="preserve"> The secondary metric considered was log loss </w:t>
      </w:r>
      <w:r w:rsidR="001D5A3C" w:rsidRPr="00F0798D">
        <w:rPr>
          <w:sz w:val="20"/>
          <w:szCs w:val="20"/>
        </w:rPr>
        <w:t xml:space="preserve">with Elo producing a </w:t>
      </w:r>
      <w:r w:rsidR="00BC784D" w:rsidRPr="00F0798D">
        <w:rPr>
          <w:sz w:val="20"/>
          <w:szCs w:val="20"/>
        </w:rPr>
        <w:t>0.</w:t>
      </w:r>
      <w:r w:rsidR="00471FD6">
        <w:rPr>
          <w:sz w:val="20"/>
          <w:szCs w:val="20"/>
        </w:rPr>
        <w:t>492</w:t>
      </w:r>
      <w:r w:rsidR="00BC784D" w:rsidRPr="00F0798D">
        <w:rPr>
          <w:sz w:val="20"/>
          <w:szCs w:val="20"/>
        </w:rPr>
        <w:t xml:space="preserve"> </w:t>
      </w:r>
      <w:r w:rsidR="001D5A3C" w:rsidRPr="00F0798D">
        <w:rPr>
          <w:sz w:val="20"/>
          <w:szCs w:val="20"/>
        </w:rPr>
        <w:t xml:space="preserve">and TrueSkill a </w:t>
      </w:r>
      <w:r w:rsidR="00696CEB" w:rsidRPr="00F0798D">
        <w:rPr>
          <w:sz w:val="20"/>
          <w:szCs w:val="20"/>
        </w:rPr>
        <w:t>0.</w:t>
      </w:r>
      <w:r w:rsidR="000A23E0" w:rsidRPr="00F0798D">
        <w:rPr>
          <w:sz w:val="20"/>
          <w:szCs w:val="20"/>
        </w:rPr>
        <w:t xml:space="preserve">274. Unlike accuracy, this supports TrueSkill as the preferred model. </w:t>
      </w:r>
      <w:r w:rsidR="002254B6" w:rsidRPr="00F0798D">
        <w:rPr>
          <w:sz w:val="20"/>
          <w:szCs w:val="20"/>
        </w:rPr>
        <w:t>This would suggest that TrueSkill produce</w:t>
      </w:r>
      <w:r w:rsidR="002D0BD5" w:rsidRPr="00F0798D">
        <w:rPr>
          <w:sz w:val="20"/>
          <w:szCs w:val="20"/>
        </w:rPr>
        <w:t>d</w:t>
      </w:r>
      <w:r w:rsidR="002254B6" w:rsidRPr="00F0798D">
        <w:rPr>
          <w:sz w:val="20"/>
          <w:szCs w:val="20"/>
        </w:rPr>
        <w:t xml:space="preserve"> more </w:t>
      </w:r>
      <w:r w:rsidR="002D0BD5" w:rsidRPr="00F0798D">
        <w:rPr>
          <w:sz w:val="20"/>
          <w:szCs w:val="20"/>
        </w:rPr>
        <w:t>precise</w:t>
      </w:r>
      <w:r w:rsidR="002254B6" w:rsidRPr="00F0798D">
        <w:rPr>
          <w:sz w:val="20"/>
          <w:szCs w:val="20"/>
        </w:rPr>
        <w:t xml:space="preserve"> probabilities assigned to each match outcome. Although Elo is correct more often in the </w:t>
      </w:r>
      <w:r w:rsidR="00F321A2" w:rsidRPr="00F0798D">
        <w:rPr>
          <w:sz w:val="20"/>
          <w:szCs w:val="20"/>
        </w:rPr>
        <w:t>match outcome</w:t>
      </w:r>
      <w:r w:rsidR="002254B6" w:rsidRPr="00F0798D">
        <w:rPr>
          <w:sz w:val="20"/>
          <w:szCs w:val="20"/>
        </w:rPr>
        <w:t xml:space="preserve">, it </w:t>
      </w:r>
      <w:r w:rsidR="00EA0F2A" w:rsidRPr="00F0798D">
        <w:rPr>
          <w:sz w:val="20"/>
          <w:szCs w:val="20"/>
        </w:rPr>
        <w:t xml:space="preserve">is </w:t>
      </w:r>
      <w:r w:rsidR="00B81765" w:rsidRPr="00F0798D">
        <w:rPr>
          <w:sz w:val="20"/>
          <w:szCs w:val="20"/>
        </w:rPr>
        <w:t xml:space="preserve">predicting incorrect outcomes with </w:t>
      </w:r>
      <w:r w:rsidR="00F87CCF" w:rsidRPr="00F0798D">
        <w:rPr>
          <w:sz w:val="20"/>
          <w:szCs w:val="20"/>
        </w:rPr>
        <w:t>larger residuals</w:t>
      </w:r>
      <w:r w:rsidR="00B81765" w:rsidRPr="00F0798D">
        <w:rPr>
          <w:sz w:val="20"/>
          <w:szCs w:val="20"/>
        </w:rPr>
        <w:t>.</w:t>
      </w:r>
    </w:p>
    <w:p w14:paraId="181BFBC4" w14:textId="744FBA72" w:rsidR="00462C19" w:rsidRPr="00F0798D" w:rsidRDefault="00462C19" w:rsidP="00651356">
      <w:pPr>
        <w:ind w:firstLine="709"/>
        <w:rPr>
          <w:sz w:val="20"/>
          <w:szCs w:val="20"/>
        </w:rPr>
      </w:pPr>
      <w:r>
        <w:rPr>
          <w:sz w:val="20"/>
          <w:szCs w:val="20"/>
        </w:rPr>
        <w:lastRenderedPageBreak/>
        <w:t xml:space="preserve">This study provides evidence that algorithmic ranking systems, specifically Elo and TrueSkill, would provide a more precise ranking method </w:t>
      </w:r>
      <w:r w:rsidR="001B7BCD">
        <w:rPr>
          <w:sz w:val="20"/>
          <w:szCs w:val="20"/>
        </w:rPr>
        <w:t>for</w:t>
      </w:r>
      <w:r>
        <w:rPr>
          <w:sz w:val="20"/>
          <w:szCs w:val="20"/>
        </w:rPr>
        <w:t xml:space="preserve"> </w:t>
      </w:r>
      <w:r w:rsidR="007C12ED">
        <w:rPr>
          <w:sz w:val="20"/>
          <w:szCs w:val="20"/>
        </w:rPr>
        <w:t xml:space="preserve">junior </w:t>
      </w:r>
      <w:r>
        <w:rPr>
          <w:sz w:val="20"/>
          <w:szCs w:val="20"/>
        </w:rPr>
        <w:t xml:space="preserve">beach volleyball players, compared to the preexisting, cumulative systems. TrueSkill outperformed the best cumulative system with an 11% improvement in match outcome accuracy, and Elo outperformed the best cumulative system </w:t>
      </w:r>
      <w:r w:rsidR="0007179C">
        <w:rPr>
          <w:sz w:val="20"/>
          <w:szCs w:val="20"/>
        </w:rPr>
        <w:t>with</w:t>
      </w:r>
      <w:r>
        <w:rPr>
          <w:sz w:val="20"/>
          <w:szCs w:val="20"/>
        </w:rPr>
        <w:t xml:space="preserve"> </w:t>
      </w:r>
      <w:r w:rsidR="0007179C">
        <w:rPr>
          <w:sz w:val="20"/>
          <w:szCs w:val="20"/>
        </w:rPr>
        <w:t>a</w:t>
      </w:r>
      <w:r>
        <w:rPr>
          <w:sz w:val="20"/>
          <w:szCs w:val="20"/>
        </w:rPr>
        <w:t xml:space="preserve"> </w:t>
      </w:r>
      <w:r w:rsidR="009449C0">
        <w:rPr>
          <w:sz w:val="20"/>
          <w:szCs w:val="20"/>
        </w:rPr>
        <w:t>13</w:t>
      </w:r>
      <w:r>
        <w:rPr>
          <w:sz w:val="20"/>
          <w:szCs w:val="20"/>
        </w:rPr>
        <w:t>%</w:t>
      </w:r>
      <w:r w:rsidR="0007179C">
        <w:rPr>
          <w:sz w:val="20"/>
          <w:szCs w:val="20"/>
        </w:rPr>
        <w:t xml:space="preserve"> improvement</w:t>
      </w:r>
      <w:r>
        <w:rPr>
          <w:sz w:val="20"/>
          <w:szCs w:val="20"/>
        </w:rPr>
        <w:t xml:space="preserve">. </w:t>
      </w:r>
    </w:p>
    <w:p w14:paraId="4DA26D75" w14:textId="77777777" w:rsidR="0003129D" w:rsidRPr="00F0798D" w:rsidRDefault="0003129D" w:rsidP="00651356">
      <w:pPr>
        <w:ind w:firstLine="709"/>
        <w:rPr>
          <w:lang w:eastAsia="de-DE"/>
        </w:rPr>
      </w:pPr>
    </w:p>
    <w:p w14:paraId="11B0F429" w14:textId="218FA8BC" w:rsidR="001A6F78" w:rsidRPr="00F0798D" w:rsidRDefault="001A6F78" w:rsidP="00B87546">
      <w:pPr>
        <w:pStyle w:val="p1a"/>
        <w:spacing w:after="220"/>
        <w:rPr>
          <w:b/>
          <w:bCs/>
        </w:rPr>
      </w:pPr>
      <w:r w:rsidRPr="00F0798D">
        <w:rPr>
          <w:b/>
          <w:bCs/>
        </w:rPr>
        <w:t>5.</w:t>
      </w:r>
      <w:r w:rsidR="00B87546" w:rsidRPr="00F0798D">
        <w:rPr>
          <w:b/>
          <w:bCs/>
        </w:rPr>
        <w:t>12</w:t>
      </w:r>
      <w:r w:rsidR="004249C3" w:rsidRPr="00F0798D">
        <w:rPr>
          <w:b/>
          <w:bCs/>
        </w:rPr>
        <w:t xml:space="preserve">   </w:t>
      </w:r>
      <w:r w:rsidR="001E6805" w:rsidRPr="00F0798D">
        <w:rPr>
          <w:b/>
          <w:bCs/>
        </w:rPr>
        <w:t>Implications</w:t>
      </w:r>
    </w:p>
    <w:p w14:paraId="19F591D4" w14:textId="4A9DBAA5" w:rsidR="00D56049" w:rsidRPr="00F0798D" w:rsidRDefault="00D56049" w:rsidP="006B2A37">
      <w:pPr>
        <w:ind w:firstLine="709"/>
        <w:rPr>
          <w:sz w:val="20"/>
          <w:szCs w:val="20"/>
        </w:rPr>
      </w:pPr>
      <w:r w:rsidRPr="00F0798D">
        <w:rPr>
          <w:sz w:val="20"/>
          <w:szCs w:val="20"/>
        </w:rPr>
        <w:t>The advantage of any of these three models over the current, cumulative ranking system is th</w:t>
      </w:r>
      <w:r w:rsidR="008A6E0F" w:rsidRPr="00F0798D">
        <w:rPr>
          <w:sz w:val="20"/>
          <w:szCs w:val="20"/>
        </w:rPr>
        <w:t xml:space="preserve">e reduction in </w:t>
      </w:r>
      <w:r w:rsidRPr="00F0798D">
        <w:rPr>
          <w:sz w:val="20"/>
          <w:szCs w:val="20"/>
        </w:rPr>
        <w:t xml:space="preserve">the human bias component. </w:t>
      </w:r>
      <w:r w:rsidR="002C173F" w:rsidRPr="00F0798D">
        <w:rPr>
          <w:sz w:val="20"/>
          <w:szCs w:val="20"/>
        </w:rPr>
        <w:t xml:space="preserve">The cumulative </w:t>
      </w:r>
      <w:r w:rsidR="00BF19F2">
        <w:rPr>
          <w:sz w:val="20"/>
          <w:szCs w:val="20"/>
        </w:rPr>
        <w:t>point</w:t>
      </w:r>
      <w:r w:rsidR="00BF19F2" w:rsidRPr="00F0798D">
        <w:rPr>
          <w:sz w:val="20"/>
          <w:szCs w:val="20"/>
        </w:rPr>
        <w:t xml:space="preserve"> </w:t>
      </w:r>
      <w:r w:rsidR="001D62BA" w:rsidRPr="00F0798D">
        <w:rPr>
          <w:sz w:val="20"/>
          <w:szCs w:val="20"/>
        </w:rPr>
        <w:t>systems</w:t>
      </w:r>
      <w:r w:rsidR="00160022">
        <w:rPr>
          <w:sz w:val="20"/>
          <w:szCs w:val="20"/>
        </w:rPr>
        <w:t xml:space="preserve"> (e.g., </w:t>
      </w:r>
      <w:r w:rsidR="001D62BA" w:rsidRPr="00F0798D">
        <w:rPr>
          <w:sz w:val="20"/>
          <w:szCs w:val="20"/>
        </w:rPr>
        <w:t>AAU or BV</w:t>
      </w:r>
      <w:r w:rsidR="0077044A" w:rsidRPr="00F0798D">
        <w:rPr>
          <w:sz w:val="20"/>
          <w:szCs w:val="20"/>
        </w:rPr>
        <w:t>NE</w:t>
      </w:r>
      <w:r w:rsidR="00160022">
        <w:rPr>
          <w:sz w:val="20"/>
          <w:szCs w:val="20"/>
        </w:rPr>
        <w:t>)</w:t>
      </w:r>
      <w:r w:rsidR="0077044A" w:rsidRPr="00F0798D">
        <w:rPr>
          <w:sz w:val="20"/>
          <w:szCs w:val="20"/>
        </w:rPr>
        <w:t xml:space="preserve">, </w:t>
      </w:r>
      <w:r w:rsidR="004560C5" w:rsidRPr="00F0798D">
        <w:rPr>
          <w:sz w:val="20"/>
          <w:szCs w:val="20"/>
        </w:rPr>
        <w:t xml:space="preserve">were constructed to reward players with points according to </w:t>
      </w:r>
      <w:r w:rsidR="003F6145" w:rsidRPr="00F0798D">
        <w:rPr>
          <w:sz w:val="20"/>
          <w:szCs w:val="20"/>
        </w:rPr>
        <w:t xml:space="preserve">tournament </w:t>
      </w:r>
      <w:r w:rsidR="004560C5" w:rsidRPr="00F0798D">
        <w:rPr>
          <w:sz w:val="20"/>
          <w:szCs w:val="20"/>
        </w:rPr>
        <w:t xml:space="preserve">placement and </w:t>
      </w:r>
      <w:r w:rsidR="003F6145" w:rsidRPr="00F0798D">
        <w:rPr>
          <w:sz w:val="20"/>
          <w:szCs w:val="20"/>
        </w:rPr>
        <w:t>tournament size.</w:t>
      </w:r>
      <w:r w:rsidR="00F71738" w:rsidRPr="00F0798D">
        <w:rPr>
          <w:sz w:val="20"/>
          <w:szCs w:val="20"/>
        </w:rPr>
        <w:t xml:space="preserve"> T</w:t>
      </w:r>
      <w:r w:rsidR="006C0746" w:rsidRPr="00F0798D">
        <w:rPr>
          <w:sz w:val="20"/>
          <w:szCs w:val="20"/>
        </w:rPr>
        <w:t>herefore, t</w:t>
      </w:r>
      <w:r w:rsidR="00F71738" w:rsidRPr="00F0798D">
        <w:rPr>
          <w:sz w:val="20"/>
          <w:szCs w:val="20"/>
        </w:rPr>
        <w:t xml:space="preserve">hose systems exhibit a bias towards players that </w:t>
      </w:r>
      <w:r w:rsidR="004D7E28" w:rsidRPr="42DA7B85">
        <w:rPr>
          <w:sz w:val="20"/>
          <w:szCs w:val="20"/>
        </w:rPr>
        <w:t>participate</w:t>
      </w:r>
      <w:r w:rsidR="004D7E28" w:rsidRPr="00F0798D">
        <w:rPr>
          <w:sz w:val="20"/>
          <w:szCs w:val="20"/>
        </w:rPr>
        <w:t xml:space="preserve"> in many tournaments, even if those players had </w:t>
      </w:r>
      <w:r w:rsidR="00441B40" w:rsidRPr="00F0798D">
        <w:rPr>
          <w:sz w:val="20"/>
          <w:szCs w:val="20"/>
        </w:rPr>
        <w:t>relatively poor performance.</w:t>
      </w:r>
      <w:r w:rsidR="00255934" w:rsidRPr="00F0798D">
        <w:rPr>
          <w:sz w:val="20"/>
          <w:szCs w:val="20"/>
        </w:rPr>
        <w:t xml:space="preserve"> In </w:t>
      </w:r>
      <w:r w:rsidR="00FB7E37" w:rsidRPr="00F0798D">
        <w:rPr>
          <w:sz w:val="20"/>
          <w:szCs w:val="20"/>
        </w:rPr>
        <w:t>contrast</w:t>
      </w:r>
      <w:r w:rsidR="00255934" w:rsidRPr="00F0798D">
        <w:rPr>
          <w:sz w:val="20"/>
          <w:szCs w:val="20"/>
        </w:rPr>
        <w:t>, Elo, TrueSkill, and the graph network</w:t>
      </w:r>
      <w:r w:rsidR="003F4B6A" w:rsidRPr="00F0798D">
        <w:rPr>
          <w:sz w:val="20"/>
          <w:szCs w:val="20"/>
        </w:rPr>
        <w:t xml:space="preserve"> were designed to </w:t>
      </w:r>
      <w:r w:rsidR="00AE5B5E" w:rsidRPr="00F0798D">
        <w:rPr>
          <w:sz w:val="20"/>
          <w:szCs w:val="20"/>
        </w:rPr>
        <w:t>reflect player</w:t>
      </w:r>
      <w:r w:rsidR="00C01F49" w:rsidRPr="00F0798D">
        <w:rPr>
          <w:sz w:val="20"/>
          <w:szCs w:val="20"/>
        </w:rPr>
        <w:t xml:space="preserve"> ability</w:t>
      </w:r>
      <w:r w:rsidR="00487D63" w:rsidRPr="00F0798D">
        <w:rPr>
          <w:sz w:val="20"/>
          <w:szCs w:val="20"/>
        </w:rPr>
        <w:t>.</w:t>
      </w:r>
    </w:p>
    <w:p w14:paraId="3E2C6F59" w14:textId="7ACF0665" w:rsidR="006B2A37" w:rsidRPr="00F0798D" w:rsidRDefault="00B7C6F2" w:rsidP="006B2A37">
      <w:pPr>
        <w:ind w:firstLine="709"/>
        <w:rPr>
          <w:sz w:val="20"/>
          <w:szCs w:val="20"/>
        </w:rPr>
      </w:pPr>
      <w:r w:rsidRPr="00F0798D">
        <w:rPr>
          <w:sz w:val="20"/>
          <w:szCs w:val="20"/>
        </w:rPr>
        <w:t xml:space="preserve">These models </w:t>
      </w:r>
      <w:r w:rsidR="482F8B1A" w:rsidRPr="00F0798D">
        <w:rPr>
          <w:sz w:val="20"/>
          <w:szCs w:val="20"/>
        </w:rPr>
        <w:t>were trained and evaluated on junior beach volleyball players with varying amounts of skill and level</w:t>
      </w:r>
      <w:r w:rsidR="2E0AF960" w:rsidRPr="00F0798D">
        <w:rPr>
          <w:sz w:val="20"/>
          <w:szCs w:val="20"/>
        </w:rPr>
        <w:t>s of experience. It would be expected that the models would perform similarly if extended to new data or put in</w:t>
      </w:r>
      <w:r w:rsidR="3D16E81E" w:rsidRPr="00F0798D">
        <w:rPr>
          <w:sz w:val="20"/>
          <w:szCs w:val="20"/>
        </w:rPr>
        <w:t xml:space="preserve">to production. </w:t>
      </w:r>
      <w:r w:rsidR="3DFD094B" w:rsidRPr="00F0798D">
        <w:rPr>
          <w:sz w:val="20"/>
          <w:szCs w:val="20"/>
        </w:rPr>
        <w:t xml:space="preserve">It is less certain if these models would generalize to </w:t>
      </w:r>
      <w:r w:rsidR="07FF2471" w:rsidRPr="00F0798D">
        <w:rPr>
          <w:sz w:val="20"/>
          <w:szCs w:val="20"/>
        </w:rPr>
        <w:t xml:space="preserve">leagues such as college or professional level beach volleyball. </w:t>
      </w:r>
      <w:r w:rsidR="21867A7B" w:rsidRPr="00F0798D">
        <w:rPr>
          <w:sz w:val="20"/>
          <w:szCs w:val="20"/>
        </w:rPr>
        <w:t>The algorithms may also need their parameters reoptimized if the scope of competition changes</w:t>
      </w:r>
      <w:r w:rsidR="5A97AA75" w:rsidRPr="00F0798D">
        <w:rPr>
          <w:sz w:val="20"/>
          <w:szCs w:val="20"/>
        </w:rPr>
        <w:t>.</w:t>
      </w:r>
      <w:r w:rsidR="000E1B68" w:rsidRPr="00F0798D">
        <w:rPr>
          <w:sz w:val="20"/>
          <w:szCs w:val="20"/>
        </w:rPr>
        <w:t xml:space="preserve"> If implemented, </w:t>
      </w:r>
      <w:r w:rsidR="009A3E63" w:rsidRPr="00F0798D">
        <w:rPr>
          <w:sz w:val="20"/>
          <w:szCs w:val="20"/>
        </w:rPr>
        <w:t xml:space="preserve">any of these models would allow for </w:t>
      </w:r>
      <w:r w:rsidR="009A3E63" w:rsidRPr="42DA7B85">
        <w:rPr>
          <w:sz w:val="20"/>
          <w:szCs w:val="20"/>
        </w:rPr>
        <w:t>a straightforward</w:t>
      </w:r>
      <w:r w:rsidR="009A3E63" w:rsidRPr="00F0798D">
        <w:rPr>
          <w:sz w:val="20"/>
          <w:szCs w:val="20"/>
        </w:rPr>
        <w:t xml:space="preserve"> way to monitor their </w:t>
      </w:r>
      <w:r w:rsidR="00460307" w:rsidRPr="00F0798D">
        <w:rPr>
          <w:sz w:val="20"/>
          <w:szCs w:val="20"/>
        </w:rPr>
        <w:t>accuracy</w:t>
      </w:r>
      <w:r w:rsidR="003D73E7" w:rsidRPr="00F0798D">
        <w:rPr>
          <w:sz w:val="20"/>
          <w:szCs w:val="20"/>
        </w:rPr>
        <w:t xml:space="preserve"> over time</w:t>
      </w:r>
      <w:r w:rsidR="00460307" w:rsidRPr="00F0798D">
        <w:rPr>
          <w:sz w:val="20"/>
          <w:szCs w:val="20"/>
        </w:rPr>
        <w:t xml:space="preserve">. </w:t>
      </w:r>
      <w:r w:rsidR="00C676FE" w:rsidRPr="00F0798D">
        <w:rPr>
          <w:sz w:val="20"/>
          <w:szCs w:val="20"/>
        </w:rPr>
        <w:t xml:space="preserve">Ideally, </w:t>
      </w:r>
      <w:r w:rsidR="004B08F7" w:rsidRPr="00F0798D">
        <w:rPr>
          <w:sz w:val="20"/>
          <w:szCs w:val="20"/>
        </w:rPr>
        <w:t xml:space="preserve">one of these could replace </w:t>
      </w:r>
      <w:r w:rsidR="00625EC9" w:rsidRPr="00F0798D">
        <w:rPr>
          <w:sz w:val="20"/>
          <w:szCs w:val="20"/>
        </w:rPr>
        <w:t xml:space="preserve">the </w:t>
      </w:r>
      <w:r w:rsidR="00AD5784" w:rsidRPr="00F0798D">
        <w:rPr>
          <w:sz w:val="20"/>
          <w:szCs w:val="20"/>
        </w:rPr>
        <w:t>many</w:t>
      </w:r>
      <w:r w:rsidR="00C05678" w:rsidRPr="00F0798D">
        <w:rPr>
          <w:sz w:val="20"/>
          <w:szCs w:val="20"/>
        </w:rPr>
        <w:t xml:space="preserve"> </w:t>
      </w:r>
      <w:r w:rsidR="00625EC9" w:rsidRPr="00F0798D">
        <w:rPr>
          <w:sz w:val="20"/>
          <w:szCs w:val="20"/>
        </w:rPr>
        <w:t xml:space="preserve">cumulative </w:t>
      </w:r>
      <w:r w:rsidR="006118D8" w:rsidRPr="00F0798D">
        <w:rPr>
          <w:sz w:val="20"/>
          <w:szCs w:val="20"/>
        </w:rPr>
        <w:t xml:space="preserve">rankings in the </w:t>
      </w:r>
      <w:r w:rsidR="0046777D" w:rsidRPr="00F0798D">
        <w:rPr>
          <w:sz w:val="20"/>
          <w:szCs w:val="20"/>
        </w:rPr>
        <w:t>sport and</w:t>
      </w:r>
      <w:r w:rsidR="006118D8" w:rsidRPr="00F0798D">
        <w:rPr>
          <w:sz w:val="20"/>
          <w:szCs w:val="20"/>
        </w:rPr>
        <w:t xml:space="preserve"> provide for a cons</w:t>
      </w:r>
      <w:r w:rsidR="00016F45" w:rsidRPr="00F0798D">
        <w:rPr>
          <w:sz w:val="20"/>
          <w:szCs w:val="20"/>
        </w:rPr>
        <w:t xml:space="preserve">istent </w:t>
      </w:r>
      <w:r w:rsidR="00B125DB" w:rsidRPr="00F0798D">
        <w:rPr>
          <w:sz w:val="20"/>
          <w:szCs w:val="20"/>
        </w:rPr>
        <w:t>ranking.</w:t>
      </w:r>
    </w:p>
    <w:p w14:paraId="465793D5" w14:textId="77777777" w:rsidR="006B2A37" w:rsidRPr="00F0798D" w:rsidRDefault="006B2A37" w:rsidP="006B2A37">
      <w:pPr>
        <w:rPr>
          <w:lang w:eastAsia="de-DE"/>
        </w:rPr>
      </w:pPr>
    </w:p>
    <w:p w14:paraId="592EFD09" w14:textId="4F5735E8" w:rsidR="00DD5565" w:rsidRPr="00F0798D" w:rsidRDefault="00DD5565" w:rsidP="00B87546">
      <w:pPr>
        <w:pStyle w:val="p1a"/>
        <w:spacing w:after="220"/>
        <w:rPr>
          <w:b/>
          <w:bCs/>
        </w:rPr>
      </w:pPr>
      <w:r w:rsidRPr="00F0798D">
        <w:rPr>
          <w:b/>
          <w:bCs/>
        </w:rPr>
        <w:t>5.</w:t>
      </w:r>
      <w:r w:rsidR="00B87546" w:rsidRPr="00F0798D">
        <w:rPr>
          <w:b/>
          <w:bCs/>
        </w:rPr>
        <w:t>13</w:t>
      </w:r>
      <w:r w:rsidR="004249C3" w:rsidRPr="00F0798D">
        <w:rPr>
          <w:b/>
          <w:bCs/>
        </w:rPr>
        <w:t xml:space="preserve">   </w:t>
      </w:r>
      <w:r w:rsidR="001A6F78" w:rsidRPr="00F0798D">
        <w:rPr>
          <w:b/>
          <w:bCs/>
        </w:rPr>
        <w:t>Recommendations</w:t>
      </w:r>
    </w:p>
    <w:p w14:paraId="65D85963" w14:textId="408C7456" w:rsidR="0031121E" w:rsidRPr="00F0798D" w:rsidRDefault="78E5226D" w:rsidP="00864732">
      <w:pPr>
        <w:ind w:firstLine="360"/>
        <w:rPr>
          <w:sz w:val="20"/>
          <w:szCs w:val="20"/>
        </w:rPr>
      </w:pPr>
      <w:r w:rsidRPr="00F0798D">
        <w:rPr>
          <w:sz w:val="20"/>
          <w:szCs w:val="20"/>
        </w:rPr>
        <w:t xml:space="preserve">Not only should the performance be considered </w:t>
      </w:r>
      <w:r w:rsidR="1A16EFDE" w:rsidRPr="00F0798D">
        <w:rPr>
          <w:sz w:val="20"/>
          <w:szCs w:val="20"/>
        </w:rPr>
        <w:t>towards</w:t>
      </w:r>
      <w:r w:rsidRPr="00F0798D">
        <w:rPr>
          <w:sz w:val="20"/>
          <w:szCs w:val="20"/>
        </w:rPr>
        <w:t xml:space="preserve"> future research o</w:t>
      </w:r>
      <w:r w:rsidR="1A16EFDE" w:rsidRPr="00F0798D">
        <w:rPr>
          <w:sz w:val="20"/>
          <w:szCs w:val="20"/>
        </w:rPr>
        <w:t xml:space="preserve">r </w:t>
      </w:r>
      <w:r w:rsidR="588E94F7" w:rsidRPr="00F0798D">
        <w:rPr>
          <w:sz w:val="20"/>
          <w:szCs w:val="20"/>
        </w:rPr>
        <w:t>real-world</w:t>
      </w:r>
      <w:r w:rsidR="1A16EFDE" w:rsidRPr="00F0798D">
        <w:rPr>
          <w:sz w:val="20"/>
          <w:szCs w:val="20"/>
        </w:rPr>
        <w:t xml:space="preserve"> </w:t>
      </w:r>
      <w:r w:rsidR="588E94F7" w:rsidRPr="00F0798D">
        <w:rPr>
          <w:sz w:val="20"/>
          <w:szCs w:val="20"/>
        </w:rPr>
        <w:t>deployment</w:t>
      </w:r>
      <w:r w:rsidR="1A16EFDE" w:rsidRPr="00F0798D">
        <w:rPr>
          <w:sz w:val="20"/>
          <w:szCs w:val="20"/>
        </w:rPr>
        <w:t xml:space="preserve">, but </w:t>
      </w:r>
      <w:r w:rsidR="05C142AE" w:rsidRPr="00F0798D">
        <w:rPr>
          <w:sz w:val="20"/>
          <w:szCs w:val="20"/>
        </w:rPr>
        <w:t xml:space="preserve">also </w:t>
      </w:r>
      <w:r w:rsidR="1A16EFDE" w:rsidRPr="00F0798D">
        <w:rPr>
          <w:sz w:val="20"/>
          <w:szCs w:val="20"/>
        </w:rPr>
        <w:t>the logistics of the models</w:t>
      </w:r>
      <w:r w:rsidR="588E94F7" w:rsidRPr="00F0798D">
        <w:rPr>
          <w:sz w:val="20"/>
          <w:szCs w:val="20"/>
        </w:rPr>
        <w:t>.</w:t>
      </w:r>
      <w:r w:rsidR="56461628" w:rsidRPr="00F0798D">
        <w:rPr>
          <w:sz w:val="20"/>
          <w:szCs w:val="20"/>
        </w:rPr>
        <w:t xml:space="preserve"> Specifically, the graph network model took several </w:t>
      </w:r>
      <w:r w:rsidR="00EC69E4" w:rsidRPr="00F0798D">
        <w:rPr>
          <w:sz w:val="20"/>
          <w:szCs w:val="20"/>
        </w:rPr>
        <w:t>minutes</w:t>
      </w:r>
      <w:r w:rsidR="56461628" w:rsidRPr="00F0798D">
        <w:rPr>
          <w:sz w:val="20"/>
          <w:szCs w:val="20"/>
        </w:rPr>
        <w:t xml:space="preserve"> to train on the machine used for this study, compared to TrueSkill and Elo which only took several </w:t>
      </w:r>
      <w:r w:rsidR="00EC69E4" w:rsidRPr="00F0798D">
        <w:rPr>
          <w:sz w:val="20"/>
          <w:szCs w:val="20"/>
        </w:rPr>
        <w:t>seconds</w:t>
      </w:r>
      <w:r w:rsidR="56461628" w:rsidRPr="00F0798D">
        <w:rPr>
          <w:sz w:val="20"/>
          <w:szCs w:val="20"/>
        </w:rPr>
        <w:t xml:space="preserve">. </w:t>
      </w:r>
      <w:r w:rsidR="30E7659A" w:rsidRPr="00F0798D">
        <w:rPr>
          <w:sz w:val="20"/>
          <w:szCs w:val="20"/>
        </w:rPr>
        <w:t xml:space="preserve">Depending on the frequency of </w:t>
      </w:r>
      <w:r w:rsidR="7C6B5643" w:rsidRPr="00F0798D">
        <w:rPr>
          <w:sz w:val="20"/>
          <w:szCs w:val="20"/>
        </w:rPr>
        <w:t>when scores need to be updated</w:t>
      </w:r>
      <w:r w:rsidR="30E7659A" w:rsidRPr="00F0798D">
        <w:rPr>
          <w:sz w:val="20"/>
          <w:szCs w:val="20"/>
        </w:rPr>
        <w:t>, as well as the total number of player</w:t>
      </w:r>
      <w:r w:rsidR="5A3912A9" w:rsidRPr="00F0798D">
        <w:rPr>
          <w:sz w:val="20"/>
          <w:szCs w:val="20"/>
        </w:rPr>
        <w:t>s within the database, this could change the practicality of the graph model.</w:t>
      </w:r>
    </w:p>
    <w:p w14:paraId="3E9B3965" w14:textId="0C0E4E6D" w:rsidR="00663F02" w:rsidRPr="00F0798D" w:rsidRDefault="00663F02" w:rsidP="0E15D169">
      <w:pPr>
        <w:ind w:firstLine="360"/>
        <w:rPr>
          <w:sz w:val="20"/>
          <w:szCs w:val="20"/>
        </w:rPr>
      </w:pPr>
      <w:r w:rsidRPr="00F0798D">
        <w:rPr>
          <w:sz w:val="20"/>
          <w:szCs w:val="20"/>
        </w:rPr>
        <w:t xml:space="preserve">Due to the significantly higher </w:t>
      </w:r>
      <w:r w:rsidR="001D2CFE" w:rsidRPr="00F0798D">
        <w:rPr>
          <w:sz w:val="20"/>
          <w:szCs w:val="20"/>
        </w:rPr>
        <w:t>accuracy</w:t>
      </w:r>
      <w:r w:rsidRPr="00F0798D">
        <w:rPr>
          <w:sz w:val="20"/>
          <w:szCs w:val="20"/>
        </w:rPr>
        <w:t xml:space="preserve"> of Elo, it would be recommended as the ideal algorithm based </w:t>
      </w:r>
      <w:r w:rsidR="001D2CFE" w:rsidRPr="00F0798D">
        <w:rPr>
          <w:sz w:val="20"/>
          <w:szCs w:val="20"/>
        </w:rPr>
        <w:t>off the results from this study.</w:t>
      </w:r>
      <w:r w:rsidR="008865AD" w:rsidRPr="00F0798D">
        <w:rPr>
          <w:sz w:val="20"/>
          <w:szCs w:val="20"/>
        </w:rPr>
        <w:t xml:space="preserve"> However, if </w:t>
      </w:r>
      <w:r w:rsidR="008C4A0E" w:rsidRPr="00F0798D">
        <w:rPr>
          <w:sz w:val="20"/>
          <w:szCs w:val="20"/>
        </w:rPr>
        <w:t xml:space="preserve">match </w:t>
      </w:r>
      <w:r w:rsidR="008865AD" w:rsidRPr="00F0798D">
        <w:rPr>
          <w:sz w:val="20"/>
          <w:szCs w:val="20"/>
        </w:rPr>
        <w:t>probabilities were more important to an individual</w:t>
      </w:r>
      <w:r w:rsidR="00F90544" w:rsidRPr="00F0798D">
        <w:rPr>
          <w:sz w:val="20"/>
          <w:szCs w:val="20"/>
        </w:rPr>
        <w:t xml:space="preserve">, then </w:t>
      </w:r>
      <w:r w:rsidR="008C4A0E" w:rsidRPr="00F0798D">
        <w:rPr>
          <w:sz w:val="20"/>
          <w:szCs w:val="20"/>
        </w:rPr>
        <w:t xml:space="preserve">TrueSkill would be </w:t>
      </w:r>
      <w:r w:rsidR="00AC40BA" w:rsidRPr="00F0798D">
        <w:rPr>
          <w:sz w:val="20"/>
          <w:szCs w:val="20"/>
        </w:rPr>
        <w:t>better</w:t>
      </w:r>
      <w:r w:rsidR="007C12ED">
        <w:rPr>
          <w:sz w:val="20"/>
          <w:szCs w:val="20"/>
        </w:rPr>
        <w:t xml:space="preserve"> due to its </w:t>
      </w:r>
      <w:r w:rsidR="004146DD">
        <w:rPr>
          <w:sz w:val="20"/>
          <w:szCs w:val="20"/>
        </w:rPr>
        <w:t>lower</w:t>
      </w:r>
      <w:r w:rsidR="007C12ED">
        <w:rPr>
          <w:sz w:val="20"/>
          <w:szCs w:val="20"/>
        </w:rPr>
        <w:t xml:space="preserve"> log loss</w:t>
      </w:r>
      <w:r w:rsidR="008C4A0E" w:rsidRPr="00F0798D">
        <w:rPr>
          <w:sz w:val="20"/>
          <w:szCs w:val="20"/>
        </w:rPr>
        <w:t xml:space="preserve">. </w:t>
      </w:r>
      <w:r w:rsidR="00B64098" w:rsidRPr="00F0798D">
        <w:rPr>
          <w:sz w:val="20"/>
          <w:szCs w:val="20"/>
        </w:rPr>
        <w:t xml:space="preserve">Accuracy tends to also be more interpretable than log loss, so </w:t>
      </w:r>
      <w:r w:rsidR="00D27410" w:rsidRPr="00F0798D">
        <w:rPr>
          <w:sz w:val="20"/>
          <w:szCs w:val="20"/>
        </w:rPr>
        <w:t xml:space="preserve">that is </w:t>
      </w:r>
      <w:r w:rsidR="001556FC">
        <w:rPr>
          <w:sz w:val="20"/>
          <w:szCs w:val="20"/>
        </w:rPr>
        <w:t>another reason as to why</w:t>
      </w:r>
      <w:r w:rsidR="00D27410" w:rsidRPr="00F0798D">
        <w:rPr>
          <w:sz w:val="20"/>
          <w:szCs w:val="20"/>
        </w:rPr>
        <w:t xml:space="preserve"> </w:t>
      </w:r>
      <w:r w:rsidR="007C12ED">
        <w:rPr>
          <w:sz w:val="20"/>
          <w:szCs w:val="20"/>
        </w:rPr>
        <w:t>the Elo model</w:t>
      </w:r>
      <w:r w:rsidR="007C12ED" w:rsidRPr="00F0798D">
        <w:rPr>
          <w:sz w:val="20"/>
          <w:szCs w:val="20"/>
        </w:rPr>
        <w:t xml:space="preserve"> </w:t>
      </w:r>
      <w:r w:rsidR="00AC40BA" w:rsidRPr="00F0798D">
        <w:rPr>
          <w:sz w:val="20"/>
          <w:szCs w:val="20"/>
        </w:rPr>
        <w:t xml:space="preserve">would be </w:t>
      </w:r>
      <w:r w:rsidR="007C12ED">
        <w:rPr>
          <w:sz w:val="20"/>
          <w:szCs w:val="20"/>
        </w:rPr>
        <w:t xml:space="preserve">deemed </w:t>
      </w:r>
      <w:r w:rsidR="00AC40BA" w:rsidRPr="00F0798D">
        <w:rPr>
          <w:sz w:val="20"/>
          <w:szCs w:val="20"/>
        </w:rPr>
        <w:t xml:space="preserve">superior in this </w:t>
      </w:r>
      <w:bookmarkStart w:id="13" w:name="_Int_NZg5aCj6"/>
      <w:r w:rsidR="007C12ED">
        <w:rPr>
          <w:sz w:val="20"/>
          <w:szCs w:val="20"/>
        </w:rPr>
        <w:t>particular environment</w:t>
      </w:r>
      <w:bookmarkEnd w:id="13"/>
      <w:r w:rsidR="00AC40BA" w:rsidRPr="00F0798D">
        <w:rPr>
          <w:sz w:val="20"/>
          <w:szCs w:val="20"/>
        </w:rPr>
        <w:t>.</w:t>
      </w:r>
      <w:r w:rsidR="00A54AE5">
        <w:rPr>
          <w:color w:val="FF0000"/>
          <w:sz w:val="20"/>
          <w:szCs w:val="20"/>
        </w:rPr>
        <w:t xml:space="preserve"> </w:t>
      </w:r>
    </w:p>
    <w:p w14:paraId="3F7E7151" w14:textId="14673BB0" w:rsidR="00C67E44" w:rsidRPr="00F0798D" w:rsidRDefault="00C67E44" w:rsidP="00C67E44">
      <w:pPr>
        <w:pStyle w:val="p1a"/>
        <w:spacing w:before="440" w:after="220"/>
        <w:rPr>
          <w:b/>
          <w:bCs/>
        </w:rPr>
      </w:pPr>
      <w:r w:rsidRPr="00F0798D">
        <w:rPr>
          <w:b/>
          <w:bCs/>
        </w:rPr>
        <w:t xml:space="preserve">5.2   </w:t>
      </w:r>
      <w:r w:rsidR="00FC3B05" w:rsidRPr="00F0798D">
        <w:rPr>
          <w:b/>
          <w:bCs/>
        </w:rPr>
        <w:t>Limitations of the Study</w:t>
      </w:r>
    </w:p>
    <w:p w14:paraId="7DE5897C" w14:textId="5DCC71BA" w:rsidR="0069663A" w:rsidRPr="00F0798D" w:rsidRDefault="0069663A" w:rsidP="0069663A">
      <w:pPr>
        <w:ind w:firstLine="360"/>
        <w:rPr>
          <w:sz w:val="20"/>
          <w:szCs w:val="20"/>
        </w:rPr>
      </w:pPr>
      <w:r w:rsidRPr="00F0798D">
        <w:rPr>
          <w:sz w:val="20"/>
          <w:szCs w:val="20"/>
        </w:rPr>
        <w:t xml:space="preserve">The results suggest that rating junior beach volleyball players using a probabilistic method </w:t>
      </w:r>
      <w:r w:rsidR="007C12ED">
        <w:rPr>
          <w:sz w:val="20"/>
          <w:szCs w:val="20"/>
        </w:rPr>
        <w:t>would provide</w:t>
      </w:r>
      <w:r w:rsidR="008A7397">
        <w:rPr>
          <w:sz w:val="20"/>
          <w:szCs w:val="20"/>
        </w:rPr>
        <w:t xml:space="preserve"> </w:t>
      </w:r>
      <w:r w:rsidRPr="00F0798D">
        <w:rPr>
          <w:sz w:val="20"/>
          <w:szCs w:val="20"/>
        </w:rPr>
        <w:t>a significant improvement over the preexisting</w:t>
      </w:r>
      <w:r w:rsidR="007C12ED">
        <w:rPr>
          <w:sz w:val="20"/>
          <w:szCs w:val="20"/>
        </w:rPr>
        <w:t>,</w:t>
      </w:r>
      <w:r w:rsidRPr="00F0798D">
        <w:rPr>
          <w:sz w:val="20"/>
          <w:szCs w:val="20"/>
        </w:rPr>
        <w:t xml:space="preserve"> cumulative models. The</w:t>
      </w:r>
      <w:r w:rsidRPr="42DA7B85">
        <w:rPr>
          <w:sz w:val="20"/>
          <w:szCs w:val="20"/>
        </w:rPr>
        <w:t xml:space="preserve"> key</w:t>
      </w:r>
      <w:r w:rsidRPr="00F0798D">
        <w:rPr>
          <w:sz w:val="20"/>
          <w:szCs w:val="20"/>
        </w:rPr>
        <w:t xml:space="preserve"> characteristic of the probabilistic methods is that </w:t>
      </w:r>
      <w:r w:rsidRPr="42DA7B85">
        <w:rPr>
          <w:sz w:val="20"/>
          <w:szCs w:val="20"/>
        </w:rPr>
        <w:t>they are</w:t>
      </w:r>
      <w:r w:rsidRPr="00F0798D">
        <w:rPr>
          <w:sz w:val="20"/>
          <w:szCs w:val="20"/>
        </w:rPr>
        <w:t xml:space="preserve"> </w:t>
      </w:r>
      <w:r w:rsidRPr="00F0798D">
        <w:rPr>
          <w:sz w:val="20"/>
          <w:szCs w:val="20"/>
        </w:rPr>
        <w:lastRenderedPageBreak/>
        <w:t xml:space="preserve">less susceptible to human influence and inherent scoring bias, and therefore should serve as a more reliable system. This </w:t>
      </w:r>
      <w:r w:rsidR="007C12ED">
        <w:rPr>
          <w:sz w:val="20"/>
          <w:szCs w:val="20"/>
        </w:rPr>
        <w:t>may act</w:t>
      </w:r>
      <w:r w:rsidR="007C12ED" w:rsidRPr="00F0798D">
        <w:rPr>
          <w:sz w:val="20"/>
          <w:szCs w:val="20"/>
        </w:rPr>
        <w:t xml:space="preserve"> </w:t>
      </w:r>
      <w:r w:rsidRPr="00F0798D">
        <w:rPr>
          <w:sz w:val="20"/>
          <w:szCs w:val="20"/>
        </w:rPr>
        <w:t>as a limitation</w:t>
      </w:r>
      <w:r w:rsidR="003B36AD" w:rsidRPr="00F0798D">
        <w:rPr>
          <w:sz w:val="20"/>
          <w:szCs w:val="20"/>
        </w:rPr>
        <w:t>, however,</w:t>
      </w:r>
      <w:r w:rsidRPr="00F0798D">
        <w:rPr>
          <w:sz w:val="20"/>
          <w:szCs w:val="20"/>
        </w:rPr>
        <w:t xml:space="preserve"> in scenarios when the </w:t>
      </w:r>
      <w:r w:rsidR="00664E71" w:rsidRPr="00F0798D">
        <w:rPr>
          <w:sz w:val="20"/>
          <w:szCs w:val="20"/>
        </w:rPr>
        <w:t>ranking</w:t>
      </w:r>
      <w:r w:rsidRPr="00F0798D">
        <w:rPr>
          <w:sz w:val="20"/>
          <w:szCs w:val="20"/>
        </w:rPr>
        <w:t xml:space="preserve"> designer wants to reward players based on </w:t>
      </w:r>
      <w:r w:rsidR="00AD2807">
        <w:rPr>
          <w:sz w:val="20"/>
          <w:szCs w:val="20"/>
        </w:rPr>
        <w:t xml:space="preserve">match </w:t>
      </w:r>
      <w:r w:rsidRPr="00F0798D">
        <w:rPr>
          <w:sz w:val="20"/>
          <w:szCs w:val="20"/>
        </w:rPr>
        <w:t>attributes</w:t>
      </w:r>
      <w:r w:rsidR="00664E71" w:rsidRPr="00F0798D">
        <w:rPr>
          <w:sz w:val="20"/>
          <w:szCs w:val="20"/>
        </w:rPr>
        <w:t>,</w:t>
      </w:r>
      <w:r w:rsidRPr="00F0798D">
        <w:rPr>
          <w:sz w:val="20"/>
          <w:szCs w:val="20"/>
        </w:rPr>
        <w:t xml:space="preserve"> like the prestige level of a tournament. Conversely, many of the cumulative rating system components may be deemed arbitrary and biased. This may result in compromised statistical validity or degraded perception of fairness. The probabilistic models also have an inherent advantage of having an expected probability for each game which allows for the continuous evaluation according to prediction accuracy as well as the residual for actual versus expected outcomes. </w:t>
      </w:r>
    </w:p>
    <w:p w14:paraId="0BA01286" w14:textId="057DD763" w:rsidR="00202B4A" w:rsidRPr="00F0798D" w:rsidRDefault="13C3047D" w:rsidP="00732656">
      <w:pPr>
        <w:ind w:firstLine="360"/>
        <w:rPr>
          <w:sz w:val="20"/>
          <w:szCs w:val="20"/>
        </w:rPr>
      </w:pPr>
      <w:r w:rsidRPr="00F0798D">
        <w:rPr>
          <w:sz w:val="20"/>
          <w:szCs w:val="20"/>
        </w:rPr>
        <w:t>Another potential concern of the Elo model is the extremely reactive K-factor. As mentioned earlier, most K-factors fall around 10 to 50</w:t>
      </w:r>
      <w:r w:rsidR="00FF72CB">
        <w:rPr>
          <w:sz w:val="20"/>
          <w:szCs w:val="20"/>
        </w:rPr>
        <w:t>,</w:t>
      </w:r>
      <w:r w:rsidRPr="00F0798D">
        <w:rPr>
          <w:sz w:val="20"/>
          <w:szCs w:val="20"/>
        </w:rPr>
        <w:t xml:space="preserve"> with</w:t>
      </w:r>
      <w:r w:rsidR="0063025A">
        <w:rPr>
          <w:sz w:val="20"/>
          <w:szCs w:val="20"/>
        </w:rPr>
        <w:t xml:space="preserve"> </w:t>
      </w:r>
      <w:r w:rsidR="0063025A" w:rsidRPr="0024687B">
        <w:rPr>
          <w:sz w:val="20"/>
          <w:szCs w:val="20"/>
        </w:rPr>
        <w:t>larger K-factors</w:t>
      </w:r>
      <w:r w:rsidRPr="0024687B">
        <w:rPr>
          <w:sz w:val="20"/>
          <w:szCs w:val="20"/>
        </w:rPr>
        <w:t xml:space="preserve"> </w:t>
      </w:r>
      <w:r w:rsidRPr="00F0798D">
        <w:rPr>
          <w:sz w:val="20"/>
          <w:szCs w:val="20"/>
        </w:rPr>
        <w:t xml:space="preserve">resulting in </w:t>
      </w:r>
      <w:r w:rsidR="3F4FC8DC" w:rsidRPr="00F0798D">
        <w:rPr>
          <w:sz w:val="20"/>
          <w:szCs w:val="20"/>
        </w:rPr>
        <w:t xml:space="preserve">quicker rating adjustments. When Elo was tuned for the best </w:t>
      </w:r>
      <w:r w:rsidR="528C1FF0" w:rsidRPr="00F0798D">
        <w:rPr>
          <w:sz w:val="20"/>
          <w:szCs w:val="20"/>
        </w:rPr>
        <w:t xml:space="preserve">K-factor, </w:t>
      </w:r>
      <w:r w:rsidR="0079262A">
        <w:rPr>
          <w:sz w:val="20"/>
          <w:szCs w:val="20"/>
        </w:rPr>
        <w:t>1</w:t>
      </w:r>
      <w:r w:rsidR="007C02F3" w:rsidRPr="00F0798D">
        <w:rPr>
          <w:sz w:val="20"/>
          <w:szCs w:val="20"/>
        </w:rPr>
        <w:t xml:space="preserve">00 </w:t>
      </w:r>
      <w:r w:rsidR="528C1FF0" w:rsidRPr="00F0798D">
        <w:rPr>
          <w:sz w:val="20"/>
          <w:szCs w:val="20"/>
        </w:rPr>
        <w:t xml:space="preserve">was found to be the best performing. </w:t>
      </w:r>
      <w:r w:rsidR="236F0330" w:rsidRPr="00F0798D">
        <w:rPr>
          <w:sz w:val="20"/>
          <w:szCs w:val="20"/>
        </w:rPr>
        <w:t xml:space="preserve">While this number was supported from the performance in this </w:t>
      </w:r>
      <w:r w:rsidR="76E70444" w:rsidRPr="00F0798D">
        <w:rPr>
          <w:sz w:val="20"/>
          <w:szCs w:val="20"/>
        </w:rPr>
        <w:t>specific</w:t>
      </w:r>
      <w:r w:rsidR="236F0330" w:rsidRPr="00F0798D">
        <w:rPr>
          <w:sz w:val="20"/>
          <w:szCs w:val="20"/>
        </w:rPr>
        <w:t xml:space="preserve"> data, the </w:t>
      </w:r>
      <w:r w:rsidR="34556295" w:rsidRPr="00F0798D">
        <w:rPr>
          <w:sz w:val="20"/>
          <w:szCs w:val="20"/>
        </w:rPr>
        <w:t xml:space="preserve">unusually large value presents suspicion. </w:t>
      </w:r>
      <w:r w:rsidR="2AB85980" w:rsidRPr="00F0798D">
        <w:rPr>
          <w:sz w:val="20"/>
          <w:szCs w:val="20"/>
        </w:rPr>
        <w:t xml:space="preserve">This may be a byproduct of Elo being used in a two verse two setting, while all the </w:t>
      </w:r>
      <w:r w:rsidR="28380E06" w:rsidRPr="00F0798D">
        <w:rPr>
          <w:sz w:val="20"/>
          <w:szCs w:val="20"/>
        </w:rPr>
        <w:t xml:space="preserve">K-factors from the </w:t>
      </w:r>
      <w:r w:rsidR="2AB85980" w:rsidRPr="00F0798D">
        <w:rPr>
          <w:sz w:val="20"/>
          <w:szCs w:val="20"/>
        </w:rPr>
        <w:t>cited literature</w:t>
      </w:r>
      <w:r w:rsidR="28380E06" w:rsidRPr="00F0798D">
        <w:rPr>
          <w:sz w:val="20"/>
          <w:szCs w:val="20"/>
        </w:rPr>
        <w:t xml:space="preserve"> were only one </w:t>
      </w:r>
      <w:r w:rsidR="005B1F59">
        <w:rPr>
          <w:sz w:val="20"/>
          <w:szCs w:val="20"/>
        </w:rPr>
        <w:t>versus</w:t>
      </w:r>
      <w:r w:rsidR="28380E06" w:rsidRPr="00F0798D">
        <w:rPr>
          <w:sz w:val="20"/>
          <w:szCs w:val="20"/>
        </w:rPr>
        <w:t xml:space="preserve"> one.</w:t>
      </w:r>
      <w:r w:rsidR="00B6196D" w:rsidRPr="00F0798D">
        <w:rPr>
          <w:sz w:val="20"/>
          <w:szCs w:val="20"/>
        </w:rPr>
        <w:t xml:space="preserve"> This </w:t>
      </w:r>
      <w:r w:rsidR="0021509C" w:rsidRPr="00F0798D">
        <w:rPr>
          <w:sz w:val="20"/>
          <w:szCs w:val="20"/>
        </w:rPr>
        <w:t>high</w:t>
      </w:r>
      <w:r w:rsidR="00B6196D" w:rsidRPr="00F0798D">
        <w:rPr>
          <w:sz w:val="20"/>
          <w:szCs w:val="20"/>
        </w:rPr>
        <w:t xml:space="preserve"> K-value was likely </w:t>
      </w:r>
      <w:r w:rsidR="00B620F4">
        <w:rPr>
          <w:sz w:val="20"/>
          <w:szCs w:val="20"/>
        </w:rPr>
        <w:t>a contributor to</w:t>
      </w:r>
      <w:r w:rsidR="00B6196D" w:rsidRPr="00F0798D">
        <w:rPr>
          <w:sz w:val="20"/>
          <w:szCs w:val="20"/>
        </w:rPr>
        <w:t xml:space="preserve"> Elo having </w:t>
      </w:r>
      <w:r w:rsidR="00B620F4">
        <w:rPr>
          <w:sz w:val="20"/>
          <w:szCs w:val="20"/>
        </w:rPr>
        <w:t xml:space="preserve">a </w:t>
      </w:r>
      <w:r w:rsidR="00B6196D" w:rsidRPr="00F0798D">
        <w:rPr>
          <w:sz w:val="20"/>
          <w:szCs w:val="20"/>
        </w:rPr>
        <w:t xml:space="preserve">worse log loss than TrueSkill. </w:t>
      </w:r>
      <w:r w:rsidR="00A925CF" w:rsidRPr="00F0798D">
        <w:rPr>
          <w:sz w:val="20"/>
          <w:szCs w:val="20"/>
        </w:rPr>
        <w:t>A</w:t>
      </w:r>
      <w:r w:rsidR="00B6196D" w:rsidRPr="00F0798D">
        <w:rPr>
          <w:sz w:val="20"/>
          <w:szCs w:val="20"/>
        </w:rPr>
        <w:t xml:space="preserve"> high K-value results in </w:t>
      </w:r>
      <w:r w:rsidR="003775FF" w:rsidRPr="00F0798D">
        <w:rPr>
          <w:sz w:val="20"/>
          <w:szCs w:val="20"/>
        </w:rPr>
        <w:t>strong</w:t>
      </w:r>
      <w:r w:rsidR="00B6196D" w:rsidRPr="00F0798D">
        <w:rPr>
          <w:sz w:val="20"/>
          <w:szCs w:val="20"/>
        </w:rPr>
        <w:t xml:space="preserve"> probabilities </w:t>
      </w:r>
      <w:r w:rsidR="00075F46" w:rsidRPr="00F0798D">
        <w:rPr>
          <w:sz w:val="20"/>
          <w:szCs w:val="20"/>
        </w:rPr>
        <w:t>predicted</w:t>
      </w:r>
      <w:r w:rsidR="00B6196D" w:rsidRPr="00F0798D">
        <w:rPr>
          <w:sz w:val="20"/>
          <w:szCs w:val="20"/>
        </w:rPr>
        <w:t xml:space="preserve"> for each match, so when Elo is incorrect, it sees a huge penalty. This is also supported by the large residuals in either positive or negative directions </w:t>
      </w:r>
      <w:r w:rsidR="002216EF" w:rsidRPr="00F0798D">
        <w:rPr>
          <w:sz w:val="20"/>
          <w:szCs w:val="20"/>
        </w:rPr>
        <w:t xml:space="preserve">shown </w:t>
      </w:r>
      <w:r w:rsidR="00B6196D" w:rsidRPr="00F0798D">
        <w:rPr>
          <w:sz w:val="20"/>
          <w:szCs w:val="20"/>
        </w:rPr>
        <w:t xml:space="preserve">in Figure </w:t>
      </w:r>
      <w:r w:rsidR="00291147">
        <w:rPr>
          <w:sz w:val="20"/>
          <w:szCs w:val="20"/>
        </w:rPr>
        <w:t>4.</w:t>
      </w:r>
    </w:p>
    <w:p w14:paraId="41F9ACA6" w14:textId="21EF2944" w:rsidR="30F22EEA" w:rsidRPr="00F0798D" w:rsidRDefault="30F22EEA" w:rsidP="30F22EEA">
      <w:pPr>
        <w:ind w:firstLine="360"/>
        <w:rPr>
          <w:sz w:val="20"/>
          <w:szCs w:val="20"/>
        </w:rPr>
      </w:pPr>
      <w:r w:rsidRPr="00F0798D">
        <w:rPr>
          <w:sz w:val="20"/>
          <w:szCs w:val="20"/>
        </w:rPr>
        <w:t>Traditionally, domains that appl</w:t>
      </w:r>
      <w:r w:rsidR="00F04B00" w:rsidRPr="00F0798D">
        <w:rPr>
          <w:sz w:val="20"/>
          <w:szCs w:val="20"/>
        </w:rPr>
        <w:t>ied</w:t>
      </w:r>
      <w:r w:rsidRPr="00F0798D">
        <w:rPr>
          <w:sz w:val="20"/>
          <w:szCs w:val="20"/>
        </w:rPr>
        <w:t xml:space="preserve"> network algorithms use</w:t>
      </w:r>
      <w:r w:rsidR="00F04B00" w:rsidRPr="00F0798D">
        <w:rPr>
          <w:sz w:val="20"/>
          <w:szCs w:val="20"/>
        </w:rPr>
        <w:t>d</w:t>
      </w:r>
      <w:r w:rsidRPr="00F0798D">
        <w:rPr>
          <w:sz w:val="20"/>
          <w:szCs w:val="20"/>
        </w:rPr>
        <w:t xml:space="preserve"> much larger and more connected datasets than the data used in this study</w:t>
      </w:r>
      <w:r w:rsidR="000941BF" w:rsidRPr="00F0798D">
        <w:rPr>
          <w:sz w:val="20"/>
          <w:szCs w:val="20"/>
        </w:rPr>
        <w:t>,</w:t>
      </w:r>
      <w:r w:rsidRPr="00F0798D">
        <w:rPr>
          <w:sz w:val="20"/>
          <w:szCs w:val="20"/>
        </w:rPr>
        <w:t xml:space="preserve"> such as social networks. Also, computational </w:t>
      </w:r>
      <w:r w:rsidR="009079DB">
        <w:rPr>
          <w:sz w:val="20"/>
          <w:szCs w:val="20"/>
        </w:rPr>
        <w:t xml:space="preserve">demand is </w:t>
      </w:r>
      <w:bookmarkStart w:id="14" w:name="_Int_teYZ7FWR"/>
      <w:r w:rsidR="009079DB">
        <w:rPr>
          <w:sz w:val="20"/>
          <w:szCs w:val="20"/>
        </w:rPr>
        <w:t>relatively high</w:t>
      </w:r>
      <w:bookmarkEnd w:id="14"/>
      <w:r w:rsidR="009079DB">
        <w:rPr>
          <w:sz w:val="20"/>
          <w:szCs w:val="20"/>
        </w:rPr>
        <w:t xml:space="preserve"> to produce</w:t>
      </w:r>
      <w:r w:rsidRPr="00F0798D">
        <w:rPr>
          <w:sz w:val="20"/>
          <w:szCs w:val="20"/>
        </w:rPr>
        <w:t xml:space="preserve"> consistent ranking recalculations</w:t>
      </w:r>
      <w:r w:rsidR="0020452D">
        <w:rPr>
          <w:sz w:val="20"/>
          <w:szCs w:val="20"/>
        </w:rPr>
        <w:t xml:space="preserve">. This is vital due to </w:t>
      </w:r>
      <w:r w:rsidRPr="00F0798D">
        <w:rPr>
          <w:sz w:val="20"/>
          <w:szCs w:val="20"/>
        </w:rPr>
        <w:t xml:space="preserve">the </w:t>
      </w:r>
      <w:r w:rsidR="7A0C588D" w:rsidRPr="27C94E7E">
        <w:rPr>
          <w:sz w:val="20"/>
          <w:szCs w:val="20"/>
        </w:rPr>
        <w:t>dynamic</w:t>
      </w:r>
      <w:r w:rsidR="005628A1">
        <w:rPr>
          <w:sz w:val="20"/>
          <w:szCs w:val="20"/>
        </w:rPr>
        <w:t xml:space="preserve"> adjustment of player </w:t>
      </w:r>
      <w:r w:rsidR="00193F7F">
        <w:rPr>
          <w:sz w:val="20"/>
          <w:szCs w:val="20"/>
        </w:rPr>
        <w:t>abilities</w:t>
      </w:r>
      <w:r w:rsidRPr="00F0798D">
        <w:rPr>
          <w:sz w:val="20"/>
          <w:szCs w:val="20"/>
        </w:rPr>
        <w:t xml:space="preserve"> over time. If </w:t>
      </w:r>
      <w:r w:rsidR="00193F7F">
        <w:rPr>
          <w:sz w:val="20"/>
          <w:szCs w:val="20"/>
        </w:rPr>
        <w:t xml:space="preserve">the data utilized had </w:t>
      </w:r>
      <w:r w:rsidR="0067550E">
        <w:rPr>
          <w:sz w:val="20"/>
          <w:szCs w:val="20"/>
        </w:rPr>
        <w:t xml:space="preserve">a </w:t>
      </w:r>
      <w:r w:rsidR="000E73D2">
        <w:rPr>
          <w:sz w:val="20"/>
          <w:szCs w:val="20"/>
        </w:rPr>
        <w:t xml:space="preserve">greater average player participation rate </w:t>
      </w:r>
      <w:r w:rsidRPr="00F0798D">
        <w:rPr>
          <w:sz w:val="20"/>
          <w:szCs w:val="20"/>
        </w:rPr>
        <w:t>and the computational workload barrier</w:t>
      </w:r>
      <w:r w:rsidR="0067550E">
        <w:rPr>
          <w:sz w:val="20"/>
          <w:szCs w:val="20"/>
        </w:rPr>
        <w:t xml:space="preserve"> could be overcome</w:t>
      </w:r>
      <w:r w:rsidRPr="00F0798D">
        <w:rPr>
          <w:sz w:val="20"/>
          <w:szCs w:val="20"/>
        </w:rPr>
        <w:t xml:space="preserve">, the network methods discussed </w:t>
      </w:r>
      <w:r w:rsidR="00620800">
        <w:rPr>
          <w:sz w:val="20"/>
          <w:szCs w:val="20"/>
        </w:rPr>
        <w:t>may be</w:t>
      </w:r>
      <w:r w:rsidRPr="00F0798D">
        <w:rPr>
          <w:sz w:val="20"/>
          <w:szCs w:val="20"/>
        </w:rPr>
        <w:t xml:space="preserve"> more practical and could achieve much higher </w:t>
      </w:r>
      <w:r w:rsidR="30643D1F" w:rsidRPr="00F0798D">
        <w:rPr>
          <w:sz w:val="20"/>
          <w:szCs w:val="20"/>
        </w:rPr>
        <w:t>effectiveness.</w:t>
      </w:r>
    </w:p>
    <w:p w14:paraId="1C0C4452" w14:textId="5C7CF4F0" w:rsidR="00EC7623" w:rsidRPr="00F0798D" w:rsidRDefault="00EC7623" w:rsidP="00EC7623">
      <w:pPr>
        <w:pStyle w:val="p1a"/>
        <w:spacing w:before="440" w:after="220"/>
        <w:rPr>
          <w:b/>
          <w:bCs/>
        </w:rPr>
      </w:pPr>
      <w:r w:rsidRPr="00F0798D">
        <w:rPr>
          <w:b/>
          <w:bCs/>
        </w:rPr>
        <w:t>5.3   Future Work</w:t>
      </w:r>
    </w:p>
    <w:p w14:paraId="2FB70A20" w14:textId="77777777" w:rsidR="00EC7623" w:rsidRPr="00F0798D" w:rsidRDefault="00EC7623" w:rsidP="00732656">
      <w:pPr>
        <w:ind w:firstLine="360"/>
        <w:rPr>
          <w:sz w:val="20"/>
          <w:szCs w:val="20"/>
        </w:rPr>
      </w:pPr>
    </w:p>
    <w:p w14:paraId="60A1093E" w14:textId="7D05B1ED" w:rsidR="00EC7623" w:rsidRPr="00F0798D" w:rsidRDefault="00EC7623" w:rsidP="00EC7623">
      <w:pPr>
        <w:ind w:firstLine="360"/>
        <w:rPr>
          <w:sz w:val="20"/>
          <w:szCs w:val="20"/>
        </w:rPr>
      </w:pPr>
      <w:r w:rsidRPr="00F0798D">
        <w:rPr>
          <w:sz w:val="20"/>
          <w:szCs w:val="20"/>
        </w:rPr>
        <w:t>Previous research has demonstrated that including additional predictor variable can increase model performance (Ingram 2021). Specifically, margin of victory and home court advantage have been found to lead to better accuracy scores. One trend that was discovered in the dataset is many competitions being clustered in Florida and California. Geographic location could potentially be used as a predictor variable, with the expectation that better players are more likely to either live in or travel to the most popular beach volleyball states. Future work could explore predictor variables such as these.</w:t>
      </w:r>
    </w:p>
    <w:p w14:paraId="0925F527" w14:textId="71E7FE27" w:rsidR="434FE934" w:rsidRPr="00F0798D" w:rsidRDefault="434FE934" w:rsidP="434FE934">
      <w:pPr>
        <w:ind w:firstLine="360"/>
        <w:rPr>
          <w:sz w:val="20"/>
          <w:szCs w:val="20"/>
        </w:rPr>
      </w:pPr>
      <w:r w:rsidRPr="00F0798D">
        <w:rPr>
          <w:sz w:val="20"/>
          <w:szCs w:val="20"/>
        </w:rPr>
        <w:t>Another area of research that could build on this study is the use of neighborhoods in network algorithms as features in graph neural networks. Neighborhoods capture information about nodes and edges within a specified adjacency distance from the player. This could provide additional information to the model about the surrounding opponents of each player.</w:t>
      </w:r>
    </w:p>
    <w:p w14:paraId="1B42C961" w14:textId="29406CD8" w:rsidR="001A205D" w:rsidRPr="00F0798D" w:rsidRDefault="001A205D" w:rsidP="001A205D">
      <w:pPr>
        <w:pStyle w:val="p1a"/>
        <w:spacing w:before="440" w:after="220"/>
        <w:rPr>
          <w:b/>
          <w:bCs/>
        </w:rPr>
      </w:pPr>
      <w:r w:rsidRPr="00F0798D">
        <w:rPr>
          <w:b/>
          <w:bCs/>
        </w:rPr>
        <w:lastRenderedPageBreak/>
        <w:t>5.</w:t>
      </w:r>
      <w:r w:rsidR="00EC7623" w:rsidRPr="00F0798D">
        <w:rPr>
          <w:b/>
          <w:bCs/>
        </w:rPr>
        <w:t>4</w:t>
      </w:r>
      <w:r w:rsidRPr="00F0798D">
        <w:rPr>
          <w:b/>
          <w:bCs/>
        </w:rPr>
        <w:t xml:space="preserve">   Ethics</w:t>
      </w:r>
    </w:p>
    <w:p w14:paraId="27C04E0D" w14:textId="77777777" w:rsidR="001A205D" w:rsidRPr="00F0798D" w:rsidRDefault="001A205D" w:rsidP="00732656">
      <w:pPr>
        <w:ind w:firstLine="360"/>
        <w:rPr>
          <w:sz w:val="20"/>
          <w:szCs w:val="20"/>
        </w:rPr>
      </w:pPr>
    </w:p>
    <w:p w14:paraId="1D3F70F9" w14:textId="42E3CC4D" w:rsidR="005777D7" w:rsidRPr="00F0798D" w:rsidRDefault="00CE2E77" w:rsidP="00732656">
      <w:pPr>
        <w:ind w:firstLine="360"/>
        <w:rPr>
          <w:sz w:val="20"/>
          <w:szCs w:val="20"/>
        </w:rPr>
      </w:pPr>
      <w:r w:rsidRPr="00F0798D">
        <w:rPr>
          <w:sz w:val="20"/>
          <w:szCs w:val="20"/>
        </w:rPr>
        <w:t>Replacing</w:t>
      </w:r>
      <w:r w:rsidR="005777D7" w:rsidRPr="00F0798D">
        <w:rPr>
          <w:sz w:val="20"/>
          <w:szCs w:val="20"/>
        </w:rPr>
        <w:t xml:space="preserve"> the preexisting, cumulative model </w:t>
      </w:r>
      <w:r w:rsidR="63AF9AE0" w:rsidRPr="00F0798D">
        <w:rPr>
          <w:sz w:val="20"/>
          <w:szCs w:val="20"/>
        </w:rPr>
        <w:t>with</w:t>
      </w:r>
      <w:r w:rsidR="005777D7" w:rsidRPr="00F0798D">
        <w:rPr>
          <w:sz w:val="20"/>
          <w:szCs w:val="20"/>
        </w:rPr>
        <w:t xml:space="preserve"> these </w:t>
      </w:r>
      <w:r w:rsidR="00F21865" w:rsidRPr="00F0798D">
        <w:rPr>
          <w:sz w:val="20"/>
          <w:szCs w:val="20"/>
        </w:rPr>
        <w:t xml:space="preserve">probabilistic methods could result in </w:t>
      </w:r>
      <w:r w:rsidRPr="00F0798D">
        <w:rPr>
          <w:sz w:val="20"/>
          <w:szCs w:val="20"/>
        </w:rPr>
        <w:t xml:space="preserve">drastically different futures </w:t>
      </w:r>
      <w:r w:rsidR="009D5A37" w:rsidRPr="00F0798D">
        <w:rPr>
          <w:sz w:val="20"/>
          <w:szCs w:val="20"/>
        </w:rPr>
        <w:t>of</w:t>
      </w:r>
      <w:r w:rsidRPr="00F0798D">
        <w:rPr>
          <w:sz w:val="20"/>
          <w:szCs w:val="20"/>
        </w:rPr>
        <w:t xml:space="preserve"> junior</w:t>
      </w:r>
      <w:r w:rsidR="009D5A37" w:rsidRPr="00F0798D">
        <w:rPr>
          <w:sz w:val="20"/>
          <w:szCs w:val="20"/>
        </w:rPr>
        <w:t xml:space="preserve"> beach volleyball participants.</w:t>
      </w:r>
      <w:r w:rsidR="00413731" w:rsidRPr="00F0798D">
        <w:rPr>
          <w:sz w:val="20"/>
          <w:szCs w:val="20"/>
        </w:rPr>
        <w:t xml:space="preserve"> A considerable number of players eventually </w:t>
      </w:r>
      <w:r w:rsidR="00E52810" w:rsidRPr="00F0798D">
        <w:rPr>
          <w:sz w:val="20"/>
          <w:szCs w:val="20"/>
        </w:rPr>
        <w:t>continue the sport into college or even professionally. The rating system</w:t>
      </w:r>
      <w:r w:rsidR="008A7C4D" w:rsidRPr="00F0798D">
        <w:rPr>
          <w:sz w:val="20"/>
          <w:szCs w:val="20"/>
        </w:rPr>
        <w:t xml:space="preserve"> could potentially influence the perception of these junior players</w:t>
      </w:r>
      <w:r w:rsidR="00D228B4" w:rsidRPr="00F0798D">
        <w:rPr>
          <w:sz w:val="20"/>
          <w:szCs w:val="20"/>
        </w:rPr>
        <w:t xml:space="preserve">. </w:t>
      </w:r>
      <w:r w:rsidR="00770C7B" w:rsidRPr="00F0798D">
        <w:rPr>
          <w:sz w:val="20"/>
          <w:szCs w:val="20"/>
        </w:rPr>
        <w:t xml:space="preserve">This could subsequently </w:t>
      </w:r>
      <w:r w:rsidR="00D228B4" w:rsidRPr="00F0798D">
        <w:rPr>
          <w:sz w:val="20"/>
          <w:szCs w:val="20"/>
        </w:rPr>
        <w:t xml:space="preserve">trickle down into having major financial </w:t>
      </w:r>
      <w:r w:rsidR="005A56CD" w:rsidRPr="00F0798D">
        <w:rPr>
          <w:sz w:val="20"/>
          <w:szCs w:val="20"/>
        </w:rPr>
        <w:t>impact or</w:t>
      </w:r>
      <w:r w:rsidR="00D228B4" w:rsidRPr="00F0798D">
        <w:rPr>
          <w:sz w:val="20"/>
          <w:szCs w:val="20"/>
        </w:rPr>
        <w:t xml:space="preserve"> </w:t>
      </w:r>
      <w:r w:rsidR="001A20D6" w:rsidRPr="00F0798D">
        <w:rPr>
          <w:sz w:val="20"/>
          <w:szCs w:val="20"/>
        </w:rPr>
        <w:t xml:space="preserve">influencing the opportunity </w:t>
      </w:r>
      <w:r w:rsidR="00132C37" w:rsidRPr="00F0798D">
        <w:rPr>
          <w:sz w:val="20"/>
          <w:szCs w:val="20"/>
        </w:rPr>
        <w:t>for juniors to eventually</w:t>
      </w:r>
      <w:r w:rsidR="001A20D6" w:rsidRPr="00F0798D">
        <w:rPr>
          <w:sz w:val="20"/>
          <w:szCs w:val="20"/>
        </w:rPr>
        <w:t xml:space="preserve"> participate in beach volleyball at a higher level.</w:t>
      </w:r>
      <w:r w:rsidR="005A56CD" w:rsidRPr="00F0798D">
        <w:rPr>
          <w:sz w:val="20"/>
          <w:szCs w:val="20"/>
        </w:rPr>
        <w:t xml:space="preserve"> </w:t>
      </w:r>
      <w:r w:rsidR="00A0156C" w:rsidRPr="00F0798D">
        <w:rPr>
          <w:sz w:val="20"/>
          <w:szCs w:val="20"/>
        </w:rPr>
        <w:t>These situations and adjacent</w:t>
      </w:r>
      <w:r w:rsidR="005A56CD" w:rsidRPr="00F0798D">
        <w:rPr>
          <w:sz w:val="20"/>
          <w:szCs w:val="20"/>
        </w:rPr>
        <w:t xml:space="preserve"> ethical </w:t>
      </w:r>
      <w:r w:rsidR="00A0156C" w:rsidRPr="00F0798D">
        <w:rPr>
          <w:sz w:val="20"/>
          <w:szCs w:val="20"/>
        </w:rPr>
        <w:t>situations were considered</w:t>
      </w:r>
      <w:r w:rsidR="00DB2A2E" w:rsidRPr="00F0798D">
        <w:rPr>
          <w:sz w:val="20"/>
          <w:szCs w:val="20"/>
        </w:rPr>
        <w:t xml:space="preserve"> thoroughly throughout the process</w:t>
      </w:r>
      <w:r w:rsidR="005A56CD" w:rsidRPr="00F0798D">
        <w:rPr>
          <w:sz w:val="20"/>
          <w:szCs w:val="20"/>
        </w:rPr>
        <w:t xml:space="preserve"> of this study</w:t>
      </w:r>
      <w:r w:rsidR="00DB2A2E" w:rsidRPr="00F0798D">
        <w:rPr>
          <w:sz w:val="20"/>
          <w:szCs w:val="20"/>
        </w:rPr>
        <w:t>.</w:t>
      </w:r>
    </w:p>
    <w:p w14:paraId="1B6C0E6F" w14:textId="68B92616" w:rsidR="0091153D" w:rsidRPr="00F0798D" w:rsidRDefault="008E0FA1" w:rsidP="00732656">
      <w:pPr>
        <w:ind w:firstLine="360"/>
        <w:rPr>
          <w:sz w:val="20"/>
          <w:szCs w:val="20"/>
        </w:rPr>
      </w:pPr>
      <w:r w:rsidRPr="00F0798D">
        <w:rPr>
          <w:sz w:val="20"/>
          <w:szCs w:val="20"/>
        </w:rPr>
        <w:t xml:space="preserve">All players were de-identified at the beginning of the data intake process to ensure no player biases could leak into </w:t>
      </w:r>
      <w:r w:rsidR="00DC7EA7" w:rsidRPr="00F0798D">
        <w:rPr>
          <w:sz w:val="20"/>
          <w:szCs w:val="20"/>
        </w:rPr>
        <w:t xml:space="preserve">the following stages. </w:t>
      </w:r>
      <w:r w:rsidR="001C4B1D" w:rsidRPr="00F0798D">
        <w:rPr>
          <w:sz w:val="20"/>
          <w:szCs w:val="20"/>
        </w:rPr>
        <w:t xml:space="preserve">Since only players’ historical performance was </w:t>
      </w:r>
      <w:r w:rsidR="007F7E2A" w:rsidRPr="00F0798D">
        <w:rPr>
          <w:sz w:val="20"/>
          <w:szCs w:val="20"/>
        </w:rPr>
        <w:t xml:space="preserve">used in this process, various demographic data had no opportunity to provide </w:t>
      </w:r>
      <w:r w:rsidR="00FE5A26" w:rsidRPr="00F0798D">
        <w:rPr>
          <w:sz w:val="20"/>
          <w:szCs w:val="20"/>
        </w:rPr>
        <w:t>unintended influence.</w:t>
      </w:r>
      <w:r w:rsidR="0015108C" w:rsidRPr="00F0798D">
        <w:rPr>
          <w:sz w:val="20"/>
          <w:szCs w:val="20"/>
        </w:rPr>
        <w:t xml:space="preserve"> </w:t>
      </w:r>
      <w:r w:rsidR="008A1FFF" w:rsidRPr="00F0798D">
        <w:rPr>
          <w:sz w:val="20"/>
          <w:szCs w:val="20"/>
        </w:rPr>
        <w:t>On the contrary</w:t>
      </w:r>
      <w:r w:rsidR="0015108C" w:rsidRPr="00F0798D">
        <w:rPr>
          <w:sz w:val="20"/>
          <w:szCs w:val="20"/>
        </w:rPr>
        <w:t xml:space="preserve">, </w:t>
      </w:r>
      <w:r w:rsidR="00856C5C" w:rsidRPr="00F0798D">
        <w:rPr>
          <w:sz w:val="20"/>
          <w:szCs w:val="20"/>
        </w:rPr>
        <w:t>excluding these variables, especially age, could</w:t>
      </w:r>
      <w:r w:rsidR="008A1FFF" w:rsidRPr="00F0798D">
        <w:rPr>
          <w:sz w:val="20"/>
          <w:szCs w:val="20"/>
        </w:rPr>
        <w:t xml:space="preserve"> also</w:t>
      </w:r>
      <w:r w:rsidR="008F7D7F" w:rsidRPr="00F0798D">
        <w:rPr>
          <w:sz w:val="20"/>
          <w:szCs w:val="20"/>
        </w:rPr>
        <w:t xml:space="preserve"> result in adverse effects. </w:t>
      </w:r>
      <w:r w:rsidR="000C1A4D" w:rsidRPr="00F0798D">
        <w:rPr>
          <w:sz w:val="20"/>
          <w:szCs w:val="20"/>
        </w:rPr>
        <w:t xml:space="preserve">A potential shortcoming could occur if a player </w:t>
      </w:r>
      <w:r w:rsidR="00D71DFB" w:rsidRPr="00F0798D">
        <w:rPr>
          <w:sz w:val="20"/>
          <w:szCs w:val="20"/>
        </w:rPr>
        <w:t>started participating in the league at a young age, played poorly for many games, but years later was significantly better and only participated in a few games.</w:t>
      </w:r>
      <w:r w:rsidR="00D8482B" w:rsidRPr="00F0798D">
        <w:rPr>
          <w:sz w:val="20"/>
          <w:szCs w:val="20"/>
        </w:rPr>
        <w:t xml:space="preserve"> This situation could potentially be </w:t>
      </w:r>
      <w:r w:rsidR="00EC4B84">
        <w:rPr>
          <w:sz w:val="20"/>
          <w:szCs w:val="20"/>
        </w:rPr>
        <w:t>quite common</w:t>
      </w:r>
      <w:r w:rsidR="00D8482B" w:rsidRPr="00F0798D">
        <w:rPr>
          <w:sz w:val="20"/>
          <w:szCs w:val="20"/>
        </w:rPr>
        <w:t xml:space="preserve">, because </w:t>
      </w:r>
      <w:r w:rsidR="00641C5F" w:rsidRPr="00F0798D">
        <w:rPr>
          <w:sz w:val="20"/>
          <w:szCs w:val="20"/>
        </w:rPr>
        <w:t>young players have not had enough time to develop their skills or bodies and will naturally see quite a low rating</w:t>
      </w:r>
      <w:r w:rsidR="00AB627C" w:rsidRPr="00F0798D">
        <w:rPr>
          <w:sz w:val="20"/>
          <w:szCs w:val="20"/>
        </w:rPr>
        <w:t xml:space="preserve">. This rating lingers throughout their junior </w:t>
      </w:r>
      <w:r w:rsidR="004A6AA3" w:rsidRPr="00F0798D">
        <w:rPr>
          <w:sz w:val="20"/>
          <w:szCs w:val="20"/>
        </w:rPr>
        <w:t xml:space="preserve">beach volleyball </w:t>
      </w:r>
      <w:r w:rsidR="00195697">
        <w:rPr>
          <w:sz w:val="20"/>
          <w:szCs w:val="20"/>
        </w:rPr>
        <w:t>run</w:t>
      </w:r>
      <w:r w:rsidR="004A6AA3" w:rsidRPr="00F0798D">
        <w:rPr>
          <w:sz w:val="20"/>
          <w:szCs w:val="20"/>
        </w:rPr>
        <w:t xml:space="preserve"> and could mask recent success.</w:t>
      </w:r>
      <w:r w:rsidR="00815161" w:rsidRPr="00F0798D">
        <w:rPr>
          <w:sz w:val="20"/>
          <w:szCs w:val="20"/>
        </w:rPr>
        <w:t xml:space="preserve"> This hypothetical provides reason as to why age brackets may be beneficial</w:t>
      </w:r>
      <w:r w:rsidR="004774CE" w:rsidRPr="00F0798D">
        <w:rPr>
          <w:sz w:val="20"/>
          <w:szCs w:val="20"/>
        </w:rPr>
        <w:t xml:space="preserve">, instead of having just a singular rating ecosystem. </w:t>
      </w:r>
    </w:p>
    <w:p w14:paraId="3262D4CB" w14:textId="652B15B4" w:rsidR="003D564E" w:rsidRPr="00F0798D" w:rsidRDefault="003D564E" w:rsidP="00732656">
      <w:pPr>
        <w:ind w:firstLine="360"/>
        <w:rPr>
          <w:sz w:val="20"/>
          <w:szCs w:val="20"/>
        </w:rPr>
      </w:pPr>
      <w:r w:rsidRPr="00F0798D">
        <w:rPr>
          <w:sz w:val="20"/>
          <w:szCs w:val="20"/>
        </w:rPr>
        <w:t xml:space="preserve">Another important area that has rarely been explored in similar literature is the impact of player injuries. A player with an injury could be expected to perform much worse than their typical self during their period of recovery. </w:t>
      </w:r>
      <w:r w:rsidR="005118FF" w:rsidRPr="00F0798D">
        <w:rPr>
          <w:sz w:val="20"/>
          <w:szCs w:val="20"/>
        </w:rPr>
        <w:t>None of the</w:t>
      </w:r>
      <w:r w:rsidRPr="00F0798D">
        <w:rPr>
          <w:sz w:val="20"/>
          <w:szCs w:val="20"/>
        </w:rPr>
        <w:t xml:space="preserve"> algorithm</w:t>
      </w:r>
      <w:r w:rsidR="005118FF" w:rsidRPr="00F0798D">
        <w:rPr>
          <w:sz w:val="20"/>
          <w:szCs w:val="20"/>
        </w:rPr>
        <w:t xml:space="preserve">s used in the study or found in </w:t>
      </w:r>
      <w:r w:rsidR="00286FDE" w:rsidRPr="00F0798D">
        <w:rPr>
          <w:sz w:val="20"/>
          <w:szCs w:val="20"/>
        </w:rPr>
        <w:t>related literature have</w:t>
      </w:r>
      <w:r w:rsidRPr="00F0798D">
        <w:rPr>
          <w:sz w:val="20"/>
          <w:szCs w:val="20"/>
        </w:rPr>
        <w:t xml:space="preserve"> account</w:t>
      </w:r>
      <w:r w:rsidR="00286FDE" w:rsidRPr="00F0798D">
        <w:rPr>
          <w:sz w:val="20"/>
          <w:szCs w:val="20"/>
        </w:rPr>
        <w:t>ed</w:t>
      </w:r>
      <w:r w:rsidRPr="00F0798D">
        <w:rPr>
          <w:sz w:val="20"/>
          <w:szCs w:val="20"/>
        </w:rPr>
        <w:t xml:space="preserve"> for cases such as this</w:t>
      </w:r>
      <w:r w:rsidR="00286FDE" w:rsidRPr="00F0798D">
        <w:rPr>
          <w:sz w:val="20"/>
          <w:szCs w:val="20"/>
        </w:rPr>
        <w:t>. S</w:t>
      </w:r>
      <w:r w:rsidRPr="00F0798D">
        <w:rPr>
          <w:sz w:val="20"/>
          <w:szCs w:val="20"/>
        </w:rPr>
        <w:t>ome may argue that poor performance during an injury period should not be weighted equally</w:t>
      </w:r>
      <w:r w:rsidR="00546F86" w:rsidRPr="00F0798D">
        <w:rPr>
          <w:sz w:val="20"/>
          <w:szCs w:val="20"/>
        </w:rPr>
        <w:t>,</w:t>
      </w:r>
      <w:r w:rsidR="00546F86" w:rsidRPr="00F0798D">
        <w:t xml:space="preserve"> </w:t>
      </w:r>
      <w:r w:rsidR="00546F86" w:rsidRPr="00F0798D">
        <w:rPr>
          <w:sz w:val="20"/>
          <w:szCs w:val="20"/>
        </w:rPr>
        <w:t>and a</w:t>
      </w:r>
      <w:r w:rsidR="00160ADA" w:rsidRPr="00F0798D">
        <w:rPr>
          <w:sz w:val="20"/>
          <w:szCs w:val="20"/>
        </w:rPr>
        <w:t xml:space="preserve">n algorithm should be designed to </w:t>
      </w:r>
      <w:r w:rsidR="00546F86" w:rsidRPr="00F0798D">
        <w:rPr>
          <w:sz w:val="20"/>
          <w:szCs w:val="20"/>
        </w:rPr>
        <w:t xml:space="preserve">provide the </w:t>
      </w:r>
      <w:r w:rsidR="00160ADA" w:rsidRPr="00F0798D">
        <w:rPr>
          <w:sz w:val="20"/>
          <w:szCs w:val="20"/>
        </w:rPr>
        <w:t>fairest</w:t>
      </w:r>
      <w:r w:rsidR="00546F86" w:rsidRPr="00F0798D">
        <w:rPr>
          <w:sz w:val="20"/>
          <w:szCs w:val="20"/>
        </w:rPr>
        <w:t xml:space="preserve"> </w:t>
      </w:r>
      <w:r w:rsidR="00160ADA" w:rsidRPr="00F0798D">
        <w:rPr>
          <w:sz w:val="20"/>
          <w:szCs w:val="20"/>
        </w:rPr>
        <w:t>output</w:t>
      </w:r>
      <w:r w:rsidR="00546F86" w:rsidRPr="00F0798D">
        <w:rPr>
          <w:sz w:val="20"/>
          <w:szCs w:val="20"/>
        </w:rPr>
        <w:t xml:space="preserve"> as possible</w:t>
      </w:r>
      <w:r w:rsidR="009F167F" w:rsidRPr="00F0798D">
        <w:rPr>
          <w:sz w:val="20"/>
          <w:szCs w:val="20"/>
        </w:rPr>
        <w:t>. This</w:t>
      </w:r>
      <w:r w:rsidR="002E77F8" w:rsidRPr="00F0798D">
        <w:rPr>
          <w:sz w:val="20"/>
          <w:szCs w:val="20"/>
        </w:rPr>
        <w:t>,</w:t>
      </w:r>
      <w:r w:rsidR="009F167F" w:rsidRPr="00F0798D">
        <w:rPr>
          <w:sz w:val="20"/>
          <w:szCs w:val="20"/>
        </w:rPr>
        <w:t xml:space="preserve"> </w:t>
      </w:r>
      <w:r w:rsidR="002E77F8" w:rsidRPr="00F0798D">
        <w:rPr>
          <w:sz w:val="20"/>
          <w:szCs w:val="20"/>
        </w:rPr>
        <w:t xml:space="preserve">however, </w:t>
      </w:r>
      <w:r w:rsidR="009F167F" w:rsidRPr="00F0798D">
        <w:rPr>
          <w:sz w:val="20"/>
          <w:szCs w:val="20"/>
        </w:rPr>
        <w:t xml:space="preserve">would bring many logistical complications to implementing a </w:t>
      </w:r>
      <w:r w:rsidR="002E77F8" w:rsidRPr="00F0798D">
        <w:rPr>
          <w:sz w:val="20"/>
          <w:szCs w:val="20"/>
        </w:rPr>
        <w:t>“</w:t>
      </w:r>
      <w:r w:rsidR="009F167F" w:rsidRPr="00F0798D">
        <w:rPr>
          <w:sz w:val="20"/>
          <w:szCs w:val="20"/>
        </w:rPr>
        <w:t>healthy player component</w:t>
      </w:r>
      <w:r w:rsidR="002E77F8" w:rsidRPr="00F0798D">
        <w:rPr>
          <w:sz w:val="20"/>
          <w:szCs w:val="20"/>
        </w:rPr>
        <w:t>”</w:t>
      </w:r>
      <w:r w:rsidR="009F167F" w:rsidRPr="00F0798D">
        <w:rPr>
          <w:sz w:val="20"/>
          <w:szCs w:val="20"/>
        </w:rPr>
        <w:t xml:space="preserve"> to the algorithm</w:t>
      </w:r>
      <w:r w:rsidR="6AED9F4F" w:rsidRPr="00F0798D">
        <w:rPr>
          <w:sz w:val="20"/>
          <w:szCs w:val="20"/>
        </w:rPr>
        <w:t xml:space="preserve"> due to the varying degrees of injury severity</w:t>
      </w:r>
      <w:r w:rsidR="6C0B17A1" w:rsidRPr="00F0798D">
        <w:rPr>
          <w:sz w:val="20"/>
          <w:szCs w:val="20"/>
        </w:rPr>
        <w:t>.</w:t>
      </w:r>
      <w:r w:rsidR="002E77F8" w:rsidRPr="00F0798D">
        <w:rPr>
          <w:sz w:val="20"/>
          <w:szCs w:val="20"/>
        </w:rPr>
        <w:t xml:space="preserve"> Additionally, </w:t>
      </w:r>
      <w:r w:rsidR="00021516" w:rsidRPr="00F0798D">
        <w:rPr>
          <w:sz w:val="20"/>
          <w:szCs w:val="20"/>
        </w:rPr>
        <w:t xml:space="preserve">not everyone would agree that it would be a fair component </w:t>
      </w:r>
      <w:r w:rsidR="00BC39D7" w:rsidRPr="00F0798D">
        <w:rPr>
          <w:sz w:val="20"/>
          <w:szCs w:val="20"/>
        </w:rPr>
        <w:t>that should be</w:t>
      </w:r>
      <w:r w:rsidR="00021516" w:rsidRPr="00F0798D">
        <w:rPr>
          <w:sz w:val="20"/>
          <w:szCs w:val="20"/>
        </w:rPr>
        <w:t xml:space="preserve"> include</w:t>
      </w:r>
      <w:r w:rsidR="00BC39D7" w:rsidRPr="00F0798D">
        <w:rPr>
          <w:sz w:val="20"/>
          <w:szCs w:val="20"/>
        </w:rPr>
        <w:t>d</w:t>
      </w:r>
      <w:r w:rsidR="0BBC2B38" w:rsidRPr="00F0798D">
        <w:rPr>
          <w:sz w:val="20"/>
          <w:szCs w:val="20"/>
        </w:rPr>
        <w:t xml:space="preserve"> as it could be exploited to hide non-injury-related drops in performance</w:t>
      </w:r>
      <w:r w:rsidR="35E7AF0A" w:rsidRPr="00F0798D">
        <w:rPr>
          <w:sz w:val="20"/>
          <w:szCs w:val="20"/>
        </w:rPr>
        <w:t>.</w:t>
      </w:r>
    </w:p>
    <w:p w14:paraId="3D829960" w14:textId="77777777" w:rsidR="00551174" w:rsidRPr="00F0798D" w:rsidRDefault="00551174" w:rsidP="00551174">
      <w:pPr>
        <w:pStyle w:val="heading10"/>
      </w:pPr>
      <w:r w:rsidRPr="00F0798D">
        <w:t>6   Conclusion</w:t>
      </w:r>
    </w:p>
    <w:p w14:paraId="6B9518B2" w14:textId="22341E62" w:rsidR="30643D1F" w:rsidRPr="00F0798D" w:rsidRDefault="30643D1F" w:rsidP="30643D1F">
      <w:pPr>
        <w:ind w:firstLine="709"/>
        <w:rPr>
          <w:sz w:val="20"/>
          <w:szCs w:val="20"/>
        </w:rPr>
      </w:pPr>
      <w:r w:rsidRPr="0633D189">
        <w:rPr>
          <w:sz w:val="20"/>
          <w:szCs w:val="20"/>
        </w:rPr>
        <w:t xml:space="preserve">This study demonstrated that probabilistic methods </w:t>
      </w:r>
      <w:r w:rsidR="00AF05F5" w:rsidRPr="0633D189">
        <w:rPr>
          <w:sz w:val="20"/>
          <w:szCs w:val="20"/>
        </w:rPr>
        <w:t>would</w:t>
      </w:r>
      <w:r w:rsidRPr="0633D189">
        <w:rPr>
          <w:sz w:val="20"/>
          <w:szCs w:val="20"/>
        </w:rPr>
        <w:t xml:space="preserve"> </w:t>
      </w:r>
      <w:r w:rsidR="000E45F7" w:rsidRPr="0633D189">
        <w:rPr>
          <w:sz w:val="20"/>
          <w:szCs w:val="20"/>
        </w:rPr>
        <w:t xml:space="preserve">likely </w:t>
      </w:r>
      <w:r w:rsidR="001C4A68">
        <w:rPr>
          <w:sz w:val="20"/>
          <w:szCs w:val="20"/>
        </w:rPr>
        <w:t>improve</w:t>
      </w:r>
      <w:r w:rsidRPr="0633D189">
        <w:rPr>
          <w:sz w:val="20"/>
          <w:szCs w:val="20"/>
        </w:rPr>
        <w:t xml:space="preserve"> the ranking performance of women’s junior beach volleyball. </w:t>
      </w:r>
      <w:r w:rsidR="00AD3284">
        <w:rPr>
          <w:sz w:val="20"/>
          <w:szCs w:val="20"/>
        </w:rPr>
        <w:t>Various</w:t>
      </w:r>
      <w:r w:rsidRPr="0633D189">
        <w:rPr>
          <w:sz w:val="20"/>
          <w:szCs w:val="20"/>
        </w:rPr>
        <w:t xml:space="preserve"> algorithms </w:t>
      </w:r>
      <w:r w:rsidR="00AD3284">
        <w:rPr>
          <w:sz w:val="20"/>
          <w:szCs w:val="20"/>
        </w:rPr>
        <w:t xml:space="preserve">were identified </w:t>
      </w:r>
      <w:r w:rsidR="00FE3E34">
        <w:rPr>
          <w:sz w:val="20"/>
          <w:szCs w:val="20"/>
        </w:rPr>
        <w:t xml:space="preserve">that </w:t>
      </w:r>
      <w:r w:rsidRPr="0633D189">
        <w:rPr>
          <w:sz w:val="20"/>
          <w:szCs w:val="20"/>
        </w:rPr>
        <w:t xml:space="preserve">were found to be effective </w:t>
      </w:r>
      <w:r w:rsidR="00FE3E34">
        <w:rPr>
          <w:sz w:val="20"/>
          <w:szCs w:val="20"/>
        </w:rPr>
        <w:t xml:space="preserve">in </w:t>
      </w:r>
      <w:r w:rsidRPr="0633D189">
        <w:rPr>
          <w:sz w:val="20"/>
          <w:szCs w:val="20"/>
        </w:rPr>
        <w:t>outside domains</w:t>
      </w:r>
      <w:r w:rsidR="00EA10C6">
        <w:rPr>
          <w:sz w:val="20"/>
          <w:szCs w:val="20"/>
        </w:rPr>
        <w:t>, but</w:t>
      </w:r>
      <w:r w:rsidRPr="0633D189">
        <w:rPr>
          <w:sz w:val="20"/>
          <w:szCs w:val="20"/>
        </w:rPr>
        <w:t xml:space="preserve"> in similar applications. These algorithms included Elo, TrueSkill, and </w:t>
      </w:r>
      <w:r w:rsidR="000E2FA6" w:rsidRPr="0633D189">
        <w:rPr>
          <w:sz w:val="20"/>
          <w:szCs w:val="20"/>
        </w:rPr>
        <w:t>g</w:t>
      </w:r>
      <w:r w:rsidRPr="0633D189">
        <w:rPr>
          <w:sz w:val="20"/>
          <w:szCs w:val="20"/>
        </w:rPr>
        <w:t xml:space="preserve">raph </w:t>
      </w:r>
      <w:r w:rsidR="000E2FA6" w:rsidRPr="0633D189">
        <w:rPr>
          <w:sz w:val="20"/>
          <w:szCs w:val="20"/>
        </w:rPr>
        <w:t>n</w:t>
      </w:r>
      <w:r w:rsidRPr="0633D189">
        <w:rPr>
          <w:sz w:val="20"/>
          <w:szCs w:val="20"/>
        </w:rPr>
        <w:t xml:space="preserve">etworks. Using real game data from Volleyball Life, the performance of these models was evaluated and compared. Findings showed that model performance was </w:t>
      </w:r>
      <w:r w:rsidR="007C02F3" w:rsidRPr="0633D189">
        <w:rPr>
          <w:sz w:val="20"/>
          <w:szCs w:val="20"/>
        </w:rPr>
        <w:t xml:space="preserve">negatively </w:t>
      </w:r>
      <w:r w:rsidRPr="0633D189">
        <w:rPr>
          <w:sz w:val="20"/>
          <w:szCs w:val="20"/>
        </w:rPr>
        <w:t>related to the level of complexity in the algorithm</w:t>
      </w:r>
      <w:r w:rsidR="00D33197">
        <w:rPr>
          <w:sz w:val="20"/>
          <w:szCs w:val="20"/>
        </w:rPr>
        <w:t>.</w:t>
      </w:r>
      <w:r w:rsidRPr="0633D189">
        <w:rPr>
          <w:sz w:val="20"/>
          <w:szCs w:val="20"/>
        </w:rPr>
        <w:t xml:space="preserve"> </w:t>
      </w:r>
      <w:r w:rsidR="00D33197">
        <w:rPr>
          <w:sz w:val="20"/>
          <w:szCs w:val="20"/>
        </w:rPr>
        <w:t xml:space="preserve">The recommended </w:t>
      </w:r>
      <w:r w:rsidRPr="0633D189">
        <w:rPr>
          <w:sz w:val="20"/>
          <w:szCs w:val="20"/>
        </w:rPr>
        <w:t xml:space="preserve">Elo </w:t>
      </w:r>
      <w:r w:rsidR="00D33197">
        <w:rPr>
          <w:sz w:val="20"/>
          <w:szCs w:val="20"/>
        </w:rPr>
        <w:t xml:space="preserve">model was found to </w:t>
      </w:r>
      <w:r w:rsidR="00D157EE">
        <w:rPr>
          <w:sz w:val="20"/>
          <w:szCs w:val="20"/>
        </w:rPr>
        <w:t>achieve</w:t>
      </w:r>
      <w:r w:rsidRPr="0633D189">
        <w:rPr>
          <w:sz w:val="20"/>
          <w:szCs w:val="20"/>
        </w:rPr>
        <w:t xml:space="preserve"> game level prediction accuracy of </w:t>
      </w:r>
      <w:r w:rsidR="002E136A">
        <w:rPr>
          <w:sz w:val="20"/>
          <w:szCs w:val="20"/>
        </w:rPr>
        <w:t>76.81</w:t>
      </w:r>
      <w:r w:rsidRPr="0633D189">
        <w:rPr>
          <w:sz w:val="20"/>
          <w:szCs w:val="20"/>
        </w:rPr>
        <w:t xml:space="preserve">% and </w:t>
      </w:r>
      <w:r w:rsidR="00D157EE">
        <w:rPr>
          <w:sz w:val="20"/>
          <w:szCs w:val="20"/>
        </w:rPr>
        <w:t xml:space="preserve">a </w:t>
      </w:r>
      <w:r w:rsidRPr="0633D189">
        <w:rPr>
          <w:sz w:val="20"/>
          <w:szCs w:val="20"/>
        </w:rPr>
        <w:t xml:space="preserve">log loss of </w:t>
      </w:r>
      <w:r w:rsidR="00BC784D" w:rsidRPr="0633D189">
        <w:rPr>
          <w:sz w:val="20"/>
          <w:szCs w:val="20"/>
        </w:rPr>
        <w:t>0.</w:t>
      </w:r>
      <w:r w:rsidR="002E136A">
        <w:rPr>
          <w:sz w:val="20"/>
          <w:szCs w:val="20"/>
        </w:rPr>
        <w:t>492</w:t>
      </w:r>
      <w:r w:rsidRPr="0633D189">
        <w:rPr>
          <w:sz w:val="20"/>
          <w:szCs w:val="20"/>
        </w:rPr>
        <w:t>. Th</w:t>
      </w:r>
      <w:r w:rsidR="00D157EE">
        <w:rPr>
          <w:sz w:val="20"/>
          <w:szCs w:val="20"/>
        </w:rPr>
        <w:t xml:space="preserve">is </w:t>
      </w:r>
      <w:r w:rsidRPr="0633D189">
        <w:rPr>
          <w:sz w:val="20"/>
          <w:szCs w:val="20"/>
        </w:rPr>
        <w:t xml:space="preserve">model </w:t>
      </w:r>
      <w:r w:rsidRPr="0633D189">
        <w:rPr>
          <w:sz w:val="20"/>
          <w:szCs w:val="20"/>
        </w:rPr>
        <w:lastRenderedPageBreak/>
        <w:t>provide</w:t>
      </w:r>
      <w:r w:rsidR="00C9470C">
        <w:rPr>
          <w:sz w:val="20"/>
          <w:szCs w:val="20"/>
        </w:rPr>
        <w:t>d</w:t>
      </w:r>
      <w:r w:rsidRPr="0633D189">
        <w:rPr>
          <w:sz w:val="20"/>
          <w:szCs w:val="20"/>
        </w:rPr>
        <w:t xml:space="preserve"> an interpretable method to create a comprehensive ranking of all players across organizations that did not previously exist</w:t>
      </w:r>
      <w:r w:rsidR="003F6438">
        <w:rPr>
          <w:sz w:val="20"/>
          <w:szCs w:val="20"/>
        </w:rPr>
        <w:t xml:space="preserve">. Additionally, it </w:t>
      </w:r>
      <w:r w:rsidRPr="0633D189">
        <w:rPr>
          <w:sz w:val="20"/>
          <w:szCs w:val="20"/>
        </w:rPr>
        <w:t xml:space="preserve">only </w:t>
      </w:r>
      <w:r w:rsidR="003F6438">
        <w:rPr>
          <w:sz w:val="20"/>
          <w:szCs w:val="20"/>
        </w:rPr>
        <w:t xml:space="preserve">required </w:t>
      </w:r>
      <w:r w:rsidRPr="0633D189">
        <w:rPr>
          <w:sz w:val="20"/>
          <w:szCs w:val="20"/>
        </w:rPr>
        <w:t>game outcomes</w:t>
      </w:r>
      <w:r w:rsidR="00C9470C">
        <w:rPr>
          <w:sz w:val="20"/>
          <w:szCs w:val="20"/>
        </w:rPr>
        <w:t>,</w:t>
      </w:r>
      <w:r w:rsidRPr="0633D189">
        <w:rPr>
          <w:sz w:val="20"/>
          <w:szCs w:val="20"/>
        </w:rPr>
        <w:t xml:space="preserve"> and </w:t>
      </w:r>
      <w:r w:rsidR="00C9470C">
        <w:rPr>
          <w:sz w:val="20"/>
          <w:szCs w:val="20"/>
        </w:rPr>
        <w:t xml:space="preserve">unlike cumulative systems, it </w:t>
      </w:r>
      <w:r w:rsidR="00514775">
        <w:rPr>
          <w:sz w:val="20"/>
          <w:szCs w:val="20"/>
        </w:rPr>
        <w:t>exclude</w:t>
      </w:r>
      <w:r w:rsidR="00C9470C">
        <w:rPr>
          <w:sz w:val="20"/>
          <w:szCs w:val="20"/>
        </w:rPr>
        <w:t>d</w:t>
      </w:r>
      <w:r w:rsidRPr="0633D189">
        <w:rPr>
          <w:sz w:val="20"/>
          <w:szCs w:val="20"/>
        </w:rPr>
        <w:t xml:space="preserve"> </w:t>
      </w:r>
      <w:r w:rsidR="00514775">
        <w:rPr>
          <w:sz w:val="20"/>
          <w:szCs w:val="20"/>
        </w:rPr>
        <w:t xml:space="preserve">potentially </w:t>
      </w:r>
      <w:r w:rsidRPr="0633D189">
        <w:rPr>
          <w:sz w:val="20"/>
          <w:szCs w:val="20"/>
        </w:rPr>
        <w:t xml:space="preserve">bias inducing features. This new ranking methodology </w:t>
      </w:r>
      <w:bookmarkStart w:id="15" w:name="_Int_5ZPi2rDD"/>
      <w:r w:rsidR="00514775">
        <w:rPr>
          <w:sz w:val="20"/>
          <w:szCs w:val="20"/>
        </w:rPr>
        <w:t>has the ability to</w:t>
      </w:r>
      <w:bookmarkEnd w:id="15"/>
      <w:r w:rsidRPr="0633D189">
        <w:rPr>
          <w:sz w:val="20"/>
          <w:szCs w:val="20"/>
        </w:rPr>
        <w:t xml:space="preserve"> provide college scouts with a more accurate ranking of players based on performance</w:t>
      </w:r>
      <w:r w:rsidR="00742A30">
        <w:rPr>
          <w:sz w:val="20"/>
          <w:szCs w:val="20"/>
        </w:rPr>
        <w:t>.</w:t>
      </w:r>
      <w:r w:rsidR="00D61DD6">
        <w:rPr>
          <w:sz w:val="20"/>
          <w:szCs w:val="20"/>
        </w:rPr>
        <w:t xml:space="preserve"> This </w:t>
      </w:r>
      <w:r w:rsidR="00B215D3">
        <w:rPr>
          <w:sz w:val="20"/>
          <w:szCs w:val="20"/>
        </w:rPr>
        <w:t xml:space="preserve">may promote </w:t>
      </w:r>
      <w:r w:rsidRPr="0633D189">
        <w:rPr>
          <w:sz w:val="20"/>
          <w:szCs w:val="20"/>
        </w:rPr>
        <w:t xml:space="preserve">recruiting </w:t>
      </w:r>
      <w:r w:rsidR="00B215D3">
        <w:rPr>
          <w:sz w:val="20"/>
          <w:szCs w:val="20"/>
        </w:rPr>
        <w:t xml:space="preserve">best practices </w:t>
      </w:r>
      <w:r w:rsidRPr="0633D189">
        <w:rPr>
          <w:sz w:val="20"/>
          <w:szCs w:val="20"/>
        </w:rPr>
        <w:t>by removing ambiguity created by multiple organizational ranking systems.</w:t>
      </w:r>
    </w:p>
    <w:p w14:paraId="24439308" w14:textId="6B8CFE63" w:rsidR="30643D1F" w:rsidRPr="00F0798D" w:rsidRDefault="30643D1F" w:rsidP="30643D1F">
      <w:pPr>
        <w:ind w:firstLine="709"/>
        <w:rPr>
          <w:sz w:val="20"/>
          <w:szCs w:val="20"/>
        </w:rPr>
      </w:pPr>
      <w:r w:rsidRPr="00F0798D">
        <w:rPr>
          <w:sz w:val="20"/>
          <w:szCs w:val="20"/>
        </w:rPr>
        <w:t xml:space="preserve">This research built upon previous literature in the beach volleyball domain by exploring more complex algorithms such as </w:t>
      </w:r>
      <w:r w:rsidR="002F72F2" w:rsidRPr="00F0798D">
        <w:rPr>
          <w:sz w:val="20"/>
          <w:szCs w:val="20"/>
        </w:rPr>
        <w:t>g</w:t>
      </w:r>
      <w:r w:rsidRPr="00F0798D">
        <w:rPr>
          <w:sz w:val="20"/>
          <w:szCs w:val="20"/>
        </w:rPr>
        <w:t xml:space="preserve">raph </w:t>
      </w:r>
      <w:r w:rsidR="002F72F2" w:rsidRPr="00F0798D">
        <w:rPr>
          <w:sz w:val="20"/>
          <w:szCs w:val="20"/>
        </w:rPr>
        <w:t>n</w:t>
      </w:r>
      <w:r w:rsidRPr="00F0798D">
        <w:rPr>
          <w:sz w:val="20"/>
          <w:szCs w:val="20"/>
        </w:rPr>
        <w:t>etworks</w:t>
      </w:r>
      <w:r w:rsidR="00BF1A58">
        <w:rPr>
          <w:sz w:val="20"/>
          <w:szCs w:val="20"/>
        </w:rPr>
        <w:t xml:space="preserve"> and variants to </w:t>
      </w:r>
      <w:r w:rsidR="00B43ED4">
        <w:rPr>
          <w:sz w:val="20"/>
          <w:szCs w:val="20"/>
        </w:rPr>
        <w:t>the Elo algorithm</w:t>
      </w:r>
      <w:r w:rsidRPr="00F0798D">
        <w:rPr>
          <w:sz w:val="20"/>
          <w:szCs w:val="20"/>
        </w:rPr>
        <w:t xml:space="preserve">. </w:t>
      </w:r>
      <w:r w:rsidR="00B43ED4">
        <w:rPr>
          <w:sz w:val="20"/>
          <w:szCs w:val="20"/>
        </w:rPr>
        <w:t>A</w:t>
      </w:r>
      <w:r w:rsidRPr="00F0798D">
        <w:rPr>
          <w:sz w:val="20"/>
          <w:szCs w:val="20"/>
        </w:rPr>
        <w:t xml:space="preserve"> holistic view of </w:t>
      </w:r>
      <w:r w:rsidR="00680CF7">
        <w:rPr>
          <w:sz w:val="20"/>
          <w:szCs w:val="20"/>
        </w:rPr>
        <w:t>the</w:t>
      </w:r>
      <w:r w:rsidR="00B43ED4">
        <w:rPr>
          <w:sz w:val="20"/>
          <w:szCs w:val="20"/>
        </w:rPr>
        <w:t xml:space="preserve"> hypothesized</w:t>
      </w:r>
      <w:r w:rsidRPr="00F0798D">
        <w:rPr>
          <w:sz w:val="20"/>
          <w:szCs w:val="20"/>
        </w:rPr>
        <w:t xml:space="preserve"> model</w:t>
      </w:r>
      <w:r w:rsidR="00B43ED4">
        <w:rPr>
          <w:sz w:val="20"/>
          <w:szCs w:val="20"/>
        </w:rPr>
        <w:t xml:space="preserve">s </w:t>
      </w:r>
      <w:r w:rsidR="00680CF7">
        <w:rPr>
          <w:sz w:val="20"/>
          <w:szCs w:val="20"/>
        </w:rPr>
        <w:t>was</w:t>
      </w:r>
      <w:r w:rsidR="00B43ED4">
        <w:rPr>
          <w:sz w:val="20"/>
          <w:szCs w:val="20"/>
        </w:rPr>
        <w:t xml:space="preserve"> provided</w:t>
      </w:r>
      <w:r w:rsidRPr="00F0798D">
        <w:rPr>
          <w:sz w:val="20"/>
          <w:szCs w:val="20"/>
        </w:rPr>
        <w:t xml:space="preserve"> through visualizations</w:t>
      </w:r>
      <w:r w:rsidR="00680CF7">
        <w:rPr>
          <w:sz w:val="20"/>
          <w:szCs w:val="20"/>
        </w:rPr>
        <w:t>,</w:t>
      </w:r>
      <w:r w:rsidRPr="00F0798D">
        <w:rPr>
          <w:sz w:val="20"/>
          <w:szCs w:val="20"/>
        </w:rPr>
        <w:t xml:space="preserve"> comparing the residual probability based on player ratings. </w:t>
      </w:r>
      <w:r w:rsidR="004C3F36">
        <w:rPr>
          <w:sz w:val="20"/>
          <w:szCs w:val="20"/>
        </w:rPr>
        <w:t>Acc</w:t>
      </w:r>
      <w:r w:rsidRPr="00F0798D">
        <w:rPr>
          <w:sz w:val="20"/>
          <w:szCs w:val="20"/>
        </w:rPr>
        <w:t xml:space="preserve">uracy </w:t>
      </w:r>
      <w:r w:rsidR="004C3F36">
        <w:rPr>
          <w:sz w:val="20"/>
          <w:szCs w:val="20"/>
        </w:rPr>
        <w:t xml:space="preserve">was leveraged </w:t>
      </w:r>
      <w:r w:rsidRPr="00F0798D">
        <w:rPr>
          <w:sz w:val="20"/>
          <w:szCs w:val="20"/>
        </w:rPr>
        <w:t xml:space="preserve">as </w:t>
      </w:r>
      <w:r w:rsidR="004C3F36">
        <w:rPr>
          <w:sz w:val="20"/>
          <w:szCs w:val="20"/>
        </w:rPr>
        <w:t>the</w:t>
      </w:r>
      <w:r w:rsidRPr="00F0798D">
        <w:rPr>
          <w:sz w:val="20"/>
          <w:szCs w:val="20"/>
        </w:rPr>
        <w:t xml:space="preserve"> primary metric</w:t>
      </w:r>
      <w:r w:rsidR="004C3F36">
        <w:rPr>
          <w:sz w:val="20"/>
          <w:szCs w:val="20"/>
        </w:rPr>
        <w:t>,</w:t>
      </w:r>
      <w:r w:rsidRPr="00F0798D">
        <w:rPr>
          <w:sz w:val="20"/>
          <w:szCs w:val="20"/>
        </w:rPr>
        <w:t xml:space="preserve"> and log loss </w:t>
      </w:r>
      <w:r w:rsidR="004C3F36">
        <w:rPr>
          <w:sz w:val="20"/>
          <w:szCs w:val="20"/>
        </w:rPr>
        <w:t>w</w:t>
      </w:r>
      <w:r w:rsidR="003A492F" w:rsidRPr="00F0798D">
        <w:rPr>
          <w:sz w:val="20"/>
          <w:szCs w:val="20"/>
        </w:rPr>
        <w:t xml:space="preserve">as </w:t>
      </w:r>
      <w:r w:rsidR="004C3F36">
        <w:rPr>
          <w:sz w:val="20"/>
          <w:szCs w:val="20"/>
        </w:rPr>
        <w:t xml:space="preserve">added as </w:t>
      </w:r>
      <w:r w:rsidRPr="00F0798D">
        <w:rPr>
          <w:sz w:val="20"/>
          <w:szCs w:val="20"/>
        </w:rPr>
        <w:t xml:space="preserve">a secondary metric to further </w:t>
      </w:r>
      <w:r w:rsidR="00D52462">
        <w:rPr>
          <w:sz w:val="20"/>
          <w:szCs w:val="20"/>
        </w:rPr>
        <w:t>explain</w:t>
      </w:r>
      <w:r w:rsidRPr="00F0798D">
        <w:rPr>
          <w:sz w:val="20"/>
          <w:szCs w:val="20"/>
        </w:rPr>
        <w:t xml:space="preserve"> the model</w:t>
      </w:r>
      <w:r w:rsidR="00D52462">
        <w:rPr>
          <w:sz w:val="20"/>
          <w:szCs w:val="20"/>
        </w:rPr>
        <w:t>s</w:t>
      </w:r>
      <w:r w:rsidRPr="00F0798D">
        <w:rPr>
          <w:sz w:val="20"/>
          <w:szCs w:val="20"/>
        </w:rPr>
        <w:t xml:space="preserve">. The </w:t>
      </w:r>
      <w:r w:rsidR="3A980CAE" w:rsidRPr="0B423B67">
        <w:rPr>
          <w:sz w:val="20"/>
          <w:szCs w:val="20"/>
        </w:rPr>
        <w:t xml:space="preserve">methods </w:t>
      </w:r>
      <w:r w:rsidRPr="00F0798D">
        <w:rPr>
          <w:sz w:val="20"/>
          <w:szCs w:val="20"/>
        </w:rPr>
        <w:t xml:space="preserve">contained in this study </w:t>
      </w:r>
      <w:r w:rsidR="006C22A2">
        <w:rPr>
          <w:sz w:val="20"/>
          <w:szCs w:val="20"/>
        </w:rPr>
        <w:t>along with the</w:t>
      </w:r>
      <w:r w:rsidRPr="00F0798D">
        <w:rPr>
          <w:sz w:val="20"/>
          <w:szCs w:val="20"/>
        </w:rPr>
        <w:t xml:space="preserve"> model comparison techniques can be extended to future research of other competitive volleyball areas</w:t>
      </w:r>
      <w:r w:rsidR="0016373E">
        <w:rPr>
          <w:sz w:val="20"/>
          <w:szCs w:val="20"/>
        </w:rPr>
        <w:t>,</w:t>
      </w:r>
      <w:r w:rsidRPr="00F0798D">
        <w:rPr>
          <w:sz w:val="20"/>
          <w:szCs w:val="20"/>
        </w:rPr>
        <w:t xml:space="preserve"> as well as to competitive ranking research in other domains.</w:t>
      </w:r>
    </w:p>
    <w:p w14:paraId="78A74384" w14:textId="66F08007" w:rsidR="30643D1F" w:rsidRPr="00F0798D" w:rsidRDefault="30643D1F" w:rsidP="30643D1F">
      <w:pPr>
        <w:rPr>
          <w:sz w:val="20"/>
          <w:szCs w:val="20"/>
        </w:rPr>
      </w:pPr>
    </w:p>
    <w:p w14:paraId="670AACA6" w14:textId="09353206" w:rsidR="006F6B87" w:rsidRPr="00F0798D" w:rsidRDefault="006F6B87" w:rsidP="006F6B87">
      <w:pPr>
        <w:pStyle w:val="heading10"/>
      </w:pPr>
      <w:r w:rsidRPr="00F0798D">
        <w:t>References</w:t>
      </w:r>
    </w:p>
    <w:p w14:paraId="1E427D7C" w14:textId="0F060406" w:rsidR="00865525" w:rsidRPr="00F0798D" w:rsidRDefault="00865525" w:rsidP="00865525">
      <w:pPr>
        <w:pStyle w:val="reference"/>
      </w:pPr>
      <w:r w:rsidRPr="00F0798D">
        <w:rPr>
          <w:szCs w:val="18"/>
        </w:rPr>
        <w:t xml:space="preserve">Albers, P. C. H., &amp; de Vries, H. (2001). Elo-rating as a tool in the sequential estimation of dominance strengths. </w:t>
      </w:r>
      <w:r w:rsidRPr="00F0798D">
        <w:rPr>
          <w:i/>
          <w:iCs/>
          <w:szCs w:val="18"/>
        </w:rPr>
        <w:t>Animal Behaviour</w:t>
      </w:r>
      <w:r w:rsidRPr="00F0798D">
        <w:rPr>
          <w:szCs w:val="18"/>
        </w:rPr>
        <w:t xml:space="preserve">, </w:t>
      </w:r>
      <w:r w:rsidRPr="00F0798D">
        <w:rPr>
          <w:i/>
          <w:iCs/>
          <w:szCs w:val="18"/>
        </w:rPr>
        <w:t>61</w:t>
      </w:r>
      <w:r w:rsidRPr="00F0798D">
        <w:rPr>
          <w:szCs w:val="18"/>
        </w:rPr>
        <w:t xml:space="preserve">(2), 489–495. </w:t>
      </w:r>
      <w:hyperlink r:id="rId20" w:history="1">
        <w:r w:rsidRPr="00F0798D">
          <w:rPr>
            <w:rStyle w:val="Hyperlink"/>
            <w:szCs w:val="18"/>
          </w:rPr>
          <w:t>https://doi.org/10.1006/anbe.2000.1571</w:t>
        </w:r>
      </w:hyperlink>
    </w:p>
    <w:p w14:paraId="115D2074" w14:textId="77777777" w:rsidR="004F6260" w:rsidRPr="00F0798D" w:rsidRDefault="004F6260" w:rsidP="004F6260">
      <w:pPr>
        <w:pStyle w:val="reference"/>
        <w:rPr>
          <w:rStyle w:val="Hyperlink"/>
          <w:color w:val="auto"/>
          <w:u w:val="none"/>
        </w:rPr>
      </w:pPr>
      <w:r w:rsidRPr="00F0798D">
        <w:t xml:space="preserve">AVP. (2021). </w:t>
      </w:r>
      <w:r w:rsidRPr="00F0798D">
        <w:rPr>
          <w:i/>
          <w:iCs/>
        </w:rPr>
        <w:t>Athlete Rankings</w:t>
      </w:r>
      <w:r w:rsidRPr="00F0798D">
        <w:t>. AVP Beach Volleyball.</w:t>
      </w:r>
      <w:hyperlink r:id="rId21">
        <w:r w:rsidRPr="00F0798D">
          <w:rPr>
            <w:rStyle w:val="Hyperlink"/>
          </w:rPr>
          <w:t xml:space="preserve"> https://avp.com/ranking-listing/</w:t>
        </w:r>
      </w:hyperlink>
    </w:p>
    <w:p w14:paraId="1F8E4668" w14:textId="77777777" w:rsidR="006F6B87" w:rsidRPr="00F0798D" w:rsidRDefault="006F6B87" w:rsidP="00173788">
      <w:pPr>
        <w:pStyle w:val="reference"/>
      </w:pPr>
      <w:r w:rsidRPr="00F0798D">
        <w:rPr>
          <w:i/>
          <w:iCs/>
        </w:rPr>
        <w:t>Beach</w:t>
      </w:r>
      <w:r w:rsidRPr="00F0798D">
        <w:t xml:space="preserve">. American Volleyball Coaches Association, LLC. (2022). </w:t>
      </w:r>
      <w:hyperlink r:id="rId22" w:anchor=":~:text=The%20popularity%20of%20beach%20volleyball,five%20years%20in%20Division%20I">
        <w:r w:rsidRPr="00F0798D">
          <w:rPr>
            <w:rStyle w:val="Hyperlink"/>
          </w:rPr>
          <w:t>https://www.avca.org/Groups/Beach-Volleyball#:~:text=The%20popularity%20of%20beach%20volleyball,five%20years%20in%20Division%20I</w:t>
        </w:r>
      </w:hyperlink>
      <w:r w:rsidRPr="00F0798D">
        <w:t>.</w:t>
      </w:r>
    </w:p>
    <w:p w14:paraId="3B0C8E19" w14:textId="45281F98" w:rsidR="00C86DCC" w:rsidRPr="00F0798D" w:rsidRDefault="00C86DCC" w:rsidP="00C86DCC">
      <w:pPr>
        <w:pStyle w:val="reference"/>
      </w:pPr>
      <w:r w:rsidRPr="00F0798D">
        <w:rPr>
          <w:sz w:val="20"/>
        </w:rPr>
        <w:t>Beggs, Shepherd, S. J., Emmonds, S., &amp; Jones, B. (2017). A novel application of PageRank and user preference algorithms for assessing the relative performance of track athletes in competition. </w:t>
      </w:r>
      <w:r w:rsidRPr="00F0798D">
        <w:rPr>
          <w:i/>
          <w:sz w:val="20"/>
        </w:rPr>
        <w:t>PloS One</w:t>
      </w:r>
      <w:r w:rsidRPr="00F0798D">
        <w:rPr>
          <w:sz w:val="20"/>
        </w:rPr>
        <w:t>, </w:t>
      </w:r>
      <w:r w:rsidRPr="00F0798D">
        <w:rPr>
          <w:i/>
          <w:sz w:val="20"/>
        </w:rPr>
        <w:t>12</w:t>
      </w:r>
      <w:r w:rsidRPr="00F0798D">
        <w:rPr>
          <w:sz w:val="20"/>
        </w:rPr>
        <w:t xml:space="preserve">(6), e0178458–e0178458. </w:t>
      </w:r>
      <w:hyperlink r:id="rId23" w:history="1">
        <w:r w:rsidRPr="00F0798D">
          <w:rPr>
            <w:rStyle w:val="Hyperlink"/>
            <w:sz w:val="20"/>
          </w:rPr>
          <w:t>https://doi.org/10.1371/journal.pone.0178458</w:t>
        </w:r>
      </w:hyperlink>
    </w:p>
    <w:p w14:paraId="1CAF092C" w14:textId="18AA0AF7" w:rsidR="004F6260" w:rsidRPr="00F0798D" w:rsidRDefault="004F6260" w:rsidP="004F6260">
      <w:pPr>
        <w:pStyle w:val="reference"/>
      </w:pPr>
      <w:r w:rsidRPr="00F0798D">
        <w:t>Beumer, K. (2020). Measuring and Comparing the Performance of Elite Judokas. 75.</w:t>
      </w:r>
    </w:p>
    <w:p w14:paraId="48EDF650" w14:textId="5857CB76" w:rsidR="00DA4299" w:rsidRPr="00F0798D" w:rsidRDefault="00DA4299" w:rsidP="00DA4299">
      <w:pPr>
        <w:pStyle w:val="reference"/>
        <w:rPr>
          <w:color w:val="222222"/>
          <w:sz w:val="20"/>
          <w:shd w:val="clear" w:color="auto" w:fill="FFFFFF"/>
        </w:rPr>
      </w:pPr>
      <w:r w:rsidRPr="00F0798D">
        <w:rPr>
          <w:color w:val="222222"/>
          <w:sz w:val="20"/>
          <w:shd w:val="clear" w:color="auto" w:fill="FFFFFF"/>
        </w:rPr>
        <w:t>Brin, S., &amp; Page, L. (1998). The anatomy of a large-scale hypertextual web search engine. </w:t>
      </w:r>
      <w:r w:rsidRPr="00F0798D">
        <w:rPr>
          <w:i/>
          <w:color w:val="222222"/>
          <w:sz w:val="20"/>
          <w:shd w:val="clear" w:color="auto" w:fill="FFFFFF"/>
        </w:rPr>
        <w:t>Computer networks and ISDN systems</w:t>
      </w:r>
      <w:r w:rsidRPr="00F0798D">
        <w:rPr>
          <w:color w:val="222222"/>
          <w:sz w:val="20"/>
          <w:shd w:val="clear" w:color="auto" w:fill="FFFFFF"/>
        </w:rPr>
        <w:t>, </w:t>
      </w:r>
      <w:r w:rsidRPr="00F0798D">
        <w:rPr>
          <w:i/>
          <w:color w:val="222222"/>
          <w:sz w:val="20"/>
          <w:shd w:val="clear" w:color="auto" w:fill="FFFFFF"/>
        </w:rPr>
        <w:t>30</w:t>
      </w:r>
      <w:r w:rsidRPr="00F0798D">
        <w:rPr>
          <w:color w:val="222222"/>
          <w:sz w:val="20"/>
          <w:shd w:val="clear" w:color="auto" w:fill="FFFFFF"/>
        </w:rPr>
        <w:t>(1-7), 107-117.</w:t>
      </w:r>
    </w:p>
    <w:p w14:paraId="02F6E5A6" w14:textId="3DE085E6" w:rsidR="007F192D" w:rsidRPr="00F0798D" w:rsidRDefault="41AAC0E2" w:rsidP="007F192D">
      <w:pPr>
        <w:pStyle w:val="reference"/>
      </w:pPr>
      <w:r w:rsidRPr="00F0798D">
        <w:t xml:space="preserve">Clarke, S., &amp; Leister, B. (2019). Rating </w:t>
      </w:r>
      <w:bookmarkStart w:id="16" w:name="_Int_dnwaN5B5"/>
      <w:r w:rsidRPr="00F0798D">
        <w:t>Non Elite</w:t>
      </w:r>
      <w:bookmarkEnd w:id="16"/>
      <w:r w:rsidRPr="00F0798D">
        <w:t xml:space="preserve"> Doubles Tennis Players. </w:t>
      </w:r>
      <w:hyperlink r:id="rId24">
        <w:r w:rsidRPr="00F0798D">
          <w:rPr>
            <w:rStyle w:val="Hyperlink"/>
          </w:rPr>
          <w:t>https://doi.org/10.21276/jaspe.2019.2.4.3</w:t>
        </w:r>
      </w:hyperlink>
    </w:p>
    <w:p w14:paraId="52DC32E5" w14:textId="3D6AD31C" w:rsidR="00015DA5" w:rsidRPr="00F0798D" w:rsidRDefault="006F6B87" w:rsidP="00015DA5">
      <w:pPr>
        <w:pStyle w:val="reference"/>
        <w:rPr>
          <w:szCs w:val="18"/>
        </w:rPr>
      </w:pPr>
      <w:r w:rsidRPr="00F0798D">
        <w:rPr>
          <w:szCs w:val="18"/>
        </w:rPr>
        <w:t xml:space="preserve">DeBoer, K. (2019). </w:t>
      </w:r>
      <w:r w:rsidRPr="00F0798D">
        <w:rPr>
          <w:i/>
          <w:iCs/>
          <w:szCs w:val="18"/>
        </w:rPr>
        <w:t>2019 College Beach Volleyball</w:t>
      </w:r>
      <w:r w:rsidRPr="00F0798D">
        <w:rPr>
          <w:szCs w:val="18"/>
        </w:rPr>
        <w:t xml:space="preserve">. Avca.org. </w:t>
      </w:r>
      <w:hyperlink r:id="rId25">
        <w:r w:rsidRPr="00F0798D">
          <w:rPr>
            <w:rStyle w:val="Hyperlink"/>
            <w:szCs w:val="18"/>
          </w:rPr>
          <w:t>https://www.avca.org/res/uploads/media/BeachVB-College-Summary-Report-8-19-_2.pdf</w:t>
        </w:r>
      </w:hyperlink>
      <w:r w:rsidRPr="00F0798D">
        <w:rPr>
          <w:szCs w:val="18"/>
        </w:rPr>
        <w:t>.</w:t>
      </w:r>
    </w:p>
    <w:p w14:paraId="2C2EEE8F" w14:textId="799371A0" w:rsidR="00DA4299" w:rsidRPr="00F0798D" w:rsidRDefault="00DA4299" w:rsidP="00DA4299">
      <w:pPr>
        <w:pStyle w:val="reference"/>
      </w:pPr>
      <w:r w:rsidRPr="00F0798D">
        <w:t>DeLong, Pathak, N., Erickson, K., Perrino, E., Shim, K., &amp; Srivastava, J. (</w:t>
      </w:r>
      <w:r w:rsidR="0060760E" w:rsidRPr="00F0798D">
        <w:t>2011</w:t>
      </w:r>
      <w:r w:rsidRPr="00F0798D">
        <w:t xml:space="preserve">). TeamSkill: Modeling Team Chemistry in Online Multi-player Games. In </w:t>
      </w:r>
      <w:r w:rsidRPr="00F0798D">
        <w:rPr>
          <w:i/>
          <w:iCs/>
        </w:rPr>
        <w:t>Advances in Knowledge Discovery and Data Mining</w:t>
      </w:r>
      <w:r w:rsidRPr="00F0798D">
        <w:t xml:space="preserve"> (pp. 519–531). Springer Berlin Heidelberg.</w:t>
      </w:r>
      <w:hyperlink r:id="rId26">
        <w:r w:rsidRPr="00F0798D">
          <w:rPr>
            <w:rStyle w:val="Hyperlink"/>
          </w:rPr>
          <w:t xml:space="preserve"> https://doi.org/10.1007/978-3-642-20847-8_43</w:t>
        </w:r>
      </w:hyperlink>
    </w:p>
    <w:p w14:paraId="71CE5A27" w14:textId="5E3F14D3" w:rsidR="00341D26" w:rsidRPr="00F0798D" w:rsidRDefault="00341D26" w:rsidP="00341D26">
      <w:pPr>
        <w:pStyle w:val="reference"/>
      </w:pPr>
      <w:r w:rsidRPr="00F0798D">
        <w:t xml:space="preserve">Ebtekar, A., &amp; Liu, P. (2021). An Elo-like System for Massive Multiplayer Competitions. </w:t>
      </w:r>
      <w:r w:rsidRPr="00F0798D">
        <w:rPr>
          <w:i/>
          <w:iCs/>
        </w:rPr>
        <w:t>ArXiv:2101.00400 [Cs, Stat]</w:t>
      </w:r>
      <w:r w:rsidRPr="00F0798D">
        <w:t>, 12.</w:t>
      </w:r>
    </w:p>
    <w:p w14:paraId="277CB4E5" w14:textId="0C58C0A8" w:rsidR="00DA4299" w:rsidRPr="00F0798D" w:rsidRDefault="00DA4299" w:rsidP="00DA4299">
      <w:pPr>
        <w:pStyle w:val="reference"/>
        <w:rPr>
          <w:color w:val="0000FF"/>
          <w:u w:val="single"/>
        </w:rPr>
      </w:pPr>
      <w:r w:rsidRPr="00F0798D">
        <w:t xml:space="preserve">Gill, &amp; Swartz, T. B. (2019). A characterization of the degree of weak and strong links in doubles sports. Journal of Quantitative Analysis in Sports, 15(2), 155–162. </w:t>
      </w:r>
      <w:hyperlink r:id="rId27">
        <w:r w:rsidRPr="00F0798D">
          <w:rPr>
            <w:rStyle w:val="Hyperlink"/>
          </w:rPr>
          <w:t>https://doi.org/10.1515/jqas-2018-0080</w:t>
        </w:r>
      </w:hyperlink>
    </w:p>
    <w:p w14:paraId="36702E53" w14:textId="77777777" w:rsidR="006F6B87" w:rsidRPr="00F0798D" w:rsidRDefault="006F6B87" w:rsidP="00173788">
      <w:pPr>
        <w:pStyle w:val="reference"/>
        <w:rPr>
          <w:rFonts w:eastAsia="Times" w:cs="Times"/>
        </w:rPr>
      </w:pPr>
      <w:r w:rsidRPr="00F0798D">
        <w:rPr>
          <w:rFonts w:eastAsia="Times" w:cs="Times"/>
          <w:color w:val="222222"/>
        </w:rPr>
        <w:t xml:space="preserve">Glickman, M. E. (1995). The glicko system. </w:t>
      </w:r>
      <w:r w:rsidRPr="00F0798D">
        <w:rPr>
          <w:rFonts w:eastAsia="Times" w:cs="Times"/>
          <w:i/>
          <w:iCs/>
          <w:color w:val="222222"/>
        </w:rPr>
        <w:t>Boston University</w:t>
      </w:r>
      <w:r w:rsidRPr="00F0798D">
        <w:rPr>
          <w:rFonts w:eastAsia="Times" w:cs="Times"/>
          <w:color w:val="222222"/>
        </w:rPr>
        <w:t xml:space="preserve">, </w:t>
      </w:r>
      <w:r w:rsidRPr="00F0798D">
        <w:rPr>
          <w:rFonts w:eastAsia="Times" w:cs="Times"/>
          <w:i/>
          <w:iCs/>
          <w:color w:val="222222"/>
        </w:rPr>
        <w:t>16</w:t>
      </w:r>
      <w:r w:rsidRPr="00F0798D">
        <w:rPr>
          <w:rFonts w:eastAsia="Times" w:cs="Times"/>
          <w:color w:val="222222"/>
        </w:rPr>
        <w:t>, 16-17.</w:t>
      </w:r>
    </w:p>
    <w:p w14:paraId="08ADF4FB" w14:textId="77777777" w:rsidR="006F6B87" w:rsidRPr="00F0798D" w:rsidRDefault="006F6B87" w:rsidP="00173788">
      <w:pPr>
        <w:pStyle w:val="reference"/>
        <w:rPr>
          <w:rStyle w:val="Hyperlink"/>
        </w:rPr>
      </w:pPr>
      <w:r w:rsidRPr="00F0798D">
        <w:lastRenderedPageBreak/>
        <w:t xml:space="preserve">Glickman, M. E., Hennessy, J., &amp; Bent, A. (2018). A comparison of rating systems for competitive women’s beach volleyball. </w:t>
      </w:r>
      <w:r w:rsidRPr="00F0798D">
        <w:rPr>
          <w:i/>
          <w:iCs/>
        </w:rPr>
        <w:t>Statistica Applicata</w:t>
      </w:r>
      <w:r w:rsidRPr="00F0798D">
        <w:t xml:space="preserve">, </w:t>
      </w:r>
      <w:r w:rsidRPr="00F0798D">
        <w:rPr>
          <w:i/>
          <w:iCs/>
        </w:rPr>
        <w:t>30</w:t>
      </w:r>
      <w:r w:rsidRPr="00F0798D">
        <w:t xml:space="preserve">(2), 233–254. </w:t>
      </w:r>
      <w:hyperlink r:id="rId28">
        <w:r w:rsidRPr="00F0798D">
          <w:rPr>
            <w:rStyle w:val="Hyperlink"/>
          </w:rPr>
          <w:t>https://doi.org/10.26398/IJAS.0030-010</w:t>
        </w:r>
      </w:hyperlink>
    </w:p>
    <w:p w14:paraId="637DC7BF" w14:textId="11B23277" w:rsidR="00356E53" w:rsidRPr="00F0798D" w:rsidRDefault="00356E53" w:rsidP="00173788">
      <w:pPr>
        <w:pStyle w:val="reference"/>
        <w:rPr>
          <w:rStyle w:val="Hyperlink"/>
          <w:rFonts w:eastAsia="Times" w:cs="Times"/>
          <w:color w:val="auto"/>
          <w:szCs w:val="18"/>
        </w:rPr>
      </w:pPr>
      <w:r w:rsidRPr="00F0798D">
        <w:t xml:space="preserve">Herbrich, R., Minka, T., &amp; Graepel, T. (2007, January). TrueSkill (TM): A Bayesian Skill Rating System. </w:t>
      </w:r>
      <w:r w:rsidRPr="00F0798D">
        <w:rPr>
          <w:i/>
          <w:iCs/>
        </w:rPr>
        <w:t>Advances in Neural Information Processing Systems 20</w:t>
      </w:r>
      <w:r w:rsidRPr="00F0798D">
        <w:t>, 569–576. Opgehaal van</w:t>
      </w:r>
      <w:hyperlink r:id="rId29">
        <w:r w:rsidRPr="00F0798D">
          <w:rPr>
            <w:rStyle w:val="Hyperlink"/>
          </w:rPr>
          <w:t xml:space="preserve"> https://www.microsoft.com/en-us/research/publication/trueskilltm-a-bayesian-skill-rating-system/</w:t>
        </w:r>
      </w:hyperlink>
      <w:r w:rsidRPr="00F0798D">
        <w:rPr>
          <w:u w:val="single"/>
        </w:rPr>
        <w:t> </w:t>
      </w:r>
    </w:p>
    <w:p w14:paraId="08A2501B" w14:textId="67EFF11A" w:rsidR="007F192D" w:rsidRPr="00F0798D" w:rsidRDefault="00341D26" w:rsidP="00341D26">
      <w:pPr>
        <w:pStyle w:val="reference"/>
        <w:rPr>
          <w:color w:val="0000FF"/>
          <w:u w:val="single"/>
        </w:rPr>
      </w:pPr>
      <w:r w:rsidRPr="00F0798D">
        <w:t xml:space="preserve">Herbrich, R., Minka, T., &amp; Graepel, T. (2008, January). TrueSkill Through Time: Revisiting the History of Chess. </w:t>
      </w:r>
      <w:r w:rsidRPr="00F0798D">
        <w:rPr>
          <w:i/>
          <w:iCs/>
        </w:rPr>
        <w:t>Advances in Neural Information Processing Systems 20</w:t>
      </w:r>
      <w:r w:rsidRPr="00F0798D">
        <w:t>, 931–938. Opgehaal van</w:t>
      </w:r>
      <w:hyperlink r:id="rId30">
        <w:r w:rsidRPr="00F0798D">
          <w:rPr>
            <w:rStyle w:val="Hyperlink"/>
            <w:u w:val="none"/>
          </w:rPr>
          <w:t xml:space="preserve"> </w:t>
        </w:r>
        <w:r w:rsidRPr="00F0798D">
          <w:rPr>
            <w:rStyle w:val="Hyperlink"/>
          </w:rPr>
          <w:t>https://www.microsoft.com/en-us/research/publication/ trueskill-through-time-revisiting-the-history-of-chess/</w:t>
        </w:r>
      </w:hyperlink>
    </w:p>
    <w:p w14:paraId="7D2E7A6E" w14:textId="5624D6DF" w:rsidR="00341D26" w:rsidRPr="00F0798D" w:rsidRDefault="00341D26" w:rsidP="00341D26">
      <w:pPr>
        <w:pStyle w:val="reference"/>
        <w:rPr>
          <w:u w:val="single"/>
        </w:rPr>
      </w:pPr>
      <w:r w:rsidRPr="00F0798D">
        <w:t xml:space="preserve">Ingram. (2021). How to extend Elo: a Bayesian perspective. </w:t>
      </w:r>
      <w:r w:rsidRPr="00F0798D">
        <w:rPr>
          <w:i/>
          <w:iCs/>
        </w:rPr>
        <w:t>Journal of Quantitative Analysis in Sports</w:t>
      </w:r>
      <w:r w:rsidRPr="00F0798D">
        <w:t xml:space="preserve">, </w:t>
      </w:r>
      <w:r w:rsidRPr="00F0798D">
        <w:rPr>
          <w:i/>
          <w:iCs/>
        </w:rPr>
        <w:t>17</w:t>
      </w:r>
      <w:r w:rsidRPr="00F0798D">
        <w:t>(3), 203–219.</w:t>
      </w:r>
      <w:hyperlink r:id="rId31">
        <w:r w:rsidRPr="00F0798D">
          <w:rPr>
            <w:rStyle w:val="Hyperlink"/>
          </w:rPr>
          <w:t xml:space="preserve"> https://doi.org/10.1515/jqas-2020-0066</w:t>
        </w:r>
      </w:hyperlink>
      <w:r w:rsidRPr="00F0798D">
        <w:rPr>
          <w:u w:val="single"/>
        </w:rPr>
        <w:t> </w:t>
      </w:r>
    </w:p>
    <w:p w14:paraId="0A0F2B95" w14:textId="74D501AA" w:rsidR="007F192D" w:rsidRPr="00F0798D" w:rsidRDefault="007F192D" w:rsidP="007F192D">
      <w:pPr>
        <w:pStyle w:val="reference"/>
        <w:rPr>
          <w:rStyle w:val="Hyperlink"/>
        </w:rPr>
      </w:pPr>
      <w:r w:rsidRPr="00F0798D">
        <w:t xml:space="preserve">Marcus, D. J. (2001). New Table-Tennis Rating System. Journal of the Royal Statistical Society: Series D (The Statistician), 50(2), 191–208. </w:t>
      </w:r>
      <w:hyperlink r:id="rId32" w:history="1">
        <w:r w:rsidRPr="00F0798D">
          <w:rPr>
            <w:rStyle w:val="Hyperlink"/>
          </w:rPr>
          <w:t>https://doi.org/10.1111/1467-9884.00271</w:t>
        </w:r>
      </w:hyperlink>
    </w:p>
    <w:p w14:paraId="00B101AF" w14:textId="06FF83E0" w:rsidR="00787D12" w:rsidRPr="00F0798D" w:rsidRDefault="00787D12" w:rsidP="00787D12">
      <w:pPr>
        <w:pStyle w:val="reference"/>
        <w:rPr>
          <w:rStyle w:val="Hyperlink"/>
          <w:color w:val="auto"/>
          <w:u w:val="none"/>
        </w:rPr>
      </w:pPr>
      <w:r w:rsidRPr="00F0798D">
        <w:rPr>
          <w:sz w:val="20"/>
        </w:rPr>
        <w:t>Motegi, &amp; Masuda, N. (2012). A network-based dynamical ranking system for competitive sports. </w:t>
      </w:r>
      <w:r w:rsidRPr="00F0798D">
        <w:rPr>
          <w:i/>
          <w:iCs/>
          <w:sz w:val="20"/>
        </w:rPr>
        <w:t>Scientific Reports</w:t>
      </w:r>
      <w:r w:rsidRPr="00F0798D">
        <w:rPr>
          <w:sz w:val="20"/>
        </w:rPr>
        <w:t>, </w:t>
      </w:r>
      <w:r w:rsidRPr="00F0798D">
        <w:rPr>
          <w:i/>
          <w:iCs/>
          <w:sz w:val="20"/>
        </w:rPr>
        <w:t>2</w:t>
      </w:r>
      <w:r w:rsidRPr="00F0798D">
        <w:rPr>
          <w:sz w:val="20"/>
        </w:rPr>
        <w:t xml:space="preserve">(1), 904–904. </w:t>
      </w:r>
      <w:hyperlink r:id="rId33" w:history="1">
        <w:r w:rsidRPr="00F0798D">
          <w:rPr>
            <w:rStyle w:val="Hyperlink"/>
            <w:sz w:val="20"/>
          </w:rPr>
          <w:t>https://doi.org/10.1038/srep00904</w:t>
        </w:r>
      </w:hyperlink>
      <w:r w:rsidRPr="00F0798D">
        <w:rPr>
          <w:sz w:val="20"/>
        </w:rPr>
        <w:t xml:space="preserve"> </w:t>
      </w:r>
    </w:p>
    <w:p w14:paraId="32CB4329" w14:textId="79749F46" w:rsidR="00787D12" w:rsidRPr="00F0798D" w:rsidRDefault="00787D12" w:rsidP="00787D12">
      <w:pPr>
        <w:pStyle w:val="reference"/>
        <w:rPr>
          <w:rStyle w:val="Hyperlink"/>
        </w:rPr>
      </w:pPr>
      <w:r w:rsidRPr="00F0798D">
        <w:rPr>
          <w:sz w:val="20"/>
        </w:rPr>
        <w:t>Park, &amp; Newman, M. E. J. (2005). A network-based ranking system for US college football. </w:t>
      </w:r>
      <w:r w:rsidRPr="00F0798D">
        <w:rPr>
          <w:i/>
          <w:iCs/>
          <w:sz w:val="20"/>
        </w:rPr>
        <w:t>Journal of Statistical Mechanics</w:t>
      </w:r>
      <w:r w:rsidRPr="00F0798D">
        <w:rPr>
          <w:sz w:val="20"/>
        </w:rPr>
        <w:t>, </w:t>
      </w:r>
      <w:r w:rsidRPr="00F0798D">
        <w:rPr>
          <w:i/>
          <w:iCs/>
          <w:sz w:val="20"/>
        </w:rPr>
        <w:t>2005</w:t>
      </w:r>
      <w:r w:rsidRPr="00F0798D">
        <w:rPr>
          <w:sz w:val="20"/>
        </w:rPr>
        <w:t xml:space="preserve">(10), P10014–P10014. </w:t>
      </w:r>
      <w:hyperlink r:id="rId34" w:history="1">
        <w:r w:rsidRPr="00F0798D">
          <w:rPr>
            <w:rStyle w:val="Hyperlink"/>
            <w:sz w:val="20"/>
          </w:rPr>
          <w:t>h</w:t>
        </w:r>
        <w:bookmarkStart w:id="17" w:name="_Hlt98779811"/>
        <w:r w:rsidRPr="00F0798D">
          <w:rPr>
            <w:rStyle w:val="Hyperlink"/>
            <w:sz w:val="20"/>
          </w:rPr>
          <w:t>t</w:t>
        </w:r>
        <w:bookmarkEnd w:id="17"/>
        <w:r w:rsidRPr="00F0798D">
          <w:rPr>
            <w:rStyle w:val="Hyperlink"/>
            <w:sz w:val="20"/>
          </w:rPr>
          <w:t>tps://doi.org/10.1088/1742-5468/2005/10/P10014</w:t>
        </w:r>
      </w:hyperlink>
      <w:r w:rsidRPr="00F0798D">
        <w:rPr>
          <w:sz w:val="20"/>
        </w:rPr>
        <w:t xml:space="preserve"> </w:t>
      </w:r>
    </w:p>
    <w:p w14:paraId="255DE5AC" w14:textId="6467D14D" w:rsidR="00C86DCC" w:rsidRPr="00F0798D" w:rsidRDefault="00C86DCC" w:rsidP="00C86DCC">
      <w:pPr>
        <w:pStyle w:val="reference"/>
        <w:rPr>
          <w:rStyle w:val="Hyperlink"/>
          <w:sz w:val="20"/>
        </w:rPr>
      </w:pPr>
      <w:r w:rsidRPr="00F0798D">
        <w:rPr>
          <w:sz w:val="20"/>
        </w:rPr>
        <w:t>Park, &amp; Yook, S.-H. (2014). Bayesian Inference of Natural Rankings in Incomplete Competition Networks. </w:t>
      </w:r>
      <w:r w:rsidRPr="00F0798D">
        <w:rPr>
          <w:i/>
          <w:sz w:val="20"/>
        </w:rPr>
        <w:t>Scientific Reports</w:t>
      </w:r>
      <w:r w:rsidRPr="00F0798D">
        <w:rPr>
          <w:sz w:val="20"/>
        </w:rPr>
        <w:t>, </w:t>
      </w:r>
      <w:r w:rsidRPr="00F0798D">
        <w:rPr>
          <w:i/>
          <w:sz w:val="20"/>
        </w:rPr>
        <w:t>4</w:t>
      </w:r>
      <w:r w:rsidRPr="00F0798D">
        <w:rPr>
          <w:sz w:val="20"/>
        </w:rPr>
        <w:t xml:space="preserve">(1), 6212–6212. </w:t>
      </w:r>
      <w:hyperlink r:id="rId35" w:history="1">
        <w:r w:rsidRPr="00F0798D">
          <w:rPr>
            <w:rStyle w:val="Hyperlink"/>
            <w:sz w:val="20"/>
          </w:rPr>
          <w:t>https://doi.org/10.1038/srep06212</w:t>
        </w:r>
      </w:hyperlink>
    </w:p>
    <w:p w14:paraId="0C2BDE7A" w14:textId="274A830A" w:rsidR="000B369B" w:rsidRPr="00F0798D" w:rsidRDefault="000B369B" w:rsidP="000B369B">
      <w:pPr>
        <w:pStyle w:val="reference"/>
        <w:rPr>
          <w:rStyle w:val="Hyperlink"/>
          <w:color w:val="auto"/>
          <w:u w:val="none"/>
        </w:rPr>
      </w:pPr>
      <w:r w:rsidRPr="00F0798D">
        <w:t xml:space="preserve">Quint, T. (2007). A new rating system for duplicate </w:t>
      </w:r>
      <w:bookmarkStart w:id="18" w:name="_Int_DuXSqniI"/>
      <w:r w:rsidRPr="00F0798D">
        <w:t>bridge</w:t>
      </w:r>
      <w:bookmarkEnd w:id="18"/>
      <w:r w:rsidRPr="00F0798D">
        <w:t xml:space="preserve">. Linear Algebra and Its Applications, 422(1), 236–249. </w:t>
      </w:r>
      <w:hyperlink r:id="rId36">
        <w:r w:rsidRPr="42DA7B85">
          <w:rPr>
            <w:rStyle w:val="Hyperlink"/>
          </w:rPr>
          <w:t>https://doi.org/10.1016/j.laa.2006.09.025</w:t>
        </w:r>
      </w:hyperlink>
    </w:p>
    <w:p w14:paraId="716B5564" w14:textId="21284FB3" w:rsidR="00787D12" w:rsidRPr="00F0798D" w:rsidRDefault="00787D12" w:rsidP="00787D12">
      <w:pPr>
        <w:pStyle w:val="reference"/>
        <w:rPr>
          <w:rStyle w:val="Hyperlink"/>
          <w:color w:val="auto"/>
          <w:u w:val="none"/>
        </w:rPr>
      </w:pPr>
      <w:r w:rsidRPr="00F0798D">
        <w:rPr>
          <w:sz w:val="20"/>
        </w:rPr>
        <w:t xml:space="preserve">Shin, Ahnert, S. E., &amp; Park, J. (2014). Ranking Competitors Using Degree-Neutralized Random Walks. PloS One, 9(12), e113685–e113685. </w:t>
      </w:r>
      <w:hyperlink r:id="rId37" w:history="1">
        <w:r w:rsidRPr="00F0798D">
          <w:rPr>
            <w:rStyle w:val="Hyperlink"/>
            <w:sz w:val="20"/>
          </w:rPr>
          <w:t>https://doi.org/10.1371/journal.pone.0113685</w:t>
        </w:r>
      </w:hyperlink>
      <w:r w:rsidRPr="00F0798D">
        <w:rPr>
          <w:sz w:val="20"/>
        </w:rPr>
        <w:t xml:space="preserve"> </w:t>
      </w:r>
    </w:p>
    <w:p w14:paraId="54BE3CDF" w14:textId="6467D14D" w:rsidR="007F192D" w:rsidRPr="00F0798D" w:rsidRDefault="007F192D" w:rsidP="007F192D">
      <w:pPr>
        <w:pStyle w:val="reference"/>
        <w:rPr>
          <w:rStyle w:val="Hyperlink"/>
          <w:color w:val="auto"/>
          <w:u w:val="none"/>
        </w:rPr>
      </w:pPr>
      <w:r w:rsidRPr="00F0798D">
        <w:t xml:space="preserve">Strauss, D., &amp; Arnold, B. C. (1987). The Rating of Players in Racquetball Tournaments. Journal of the Royal Statistical Society. Series C (Applied Statistics), 36(2), 163–173. </w:t>
      </w:r>
      <w:hyperlink r:id="rId38" w:history="1">
        <w:r w:rsidRPr="00F0798D">
          <w:rPr>
            <w:rStyle w:val="Hyperlink"/>
          </w:rPr>
          <w:t>https://doi.org/10.2307/2347548</w:t>
        </w:r>
      </w:hyperlink>
    </w:p>
    <w:p w14:paraId="4DA59E4D" w14:textId="2C90E991" w:rsidR="007F192D" w:rsidRPr="00F0798D" w:rsidRDefault="41AAC0E2" w:rsidP="007F192D">
      <w:pPr>
        <w:pStyle w:val="reference"/>
        <w:rPr>
          <w:rStyle w:val="Hyperlink"/>
          <w:color w:val="auto"/>
          <w:u w:val="none"/>
        </w:rPr>
      </w:pPr>
      <w:r w:rsidRPr="00F0798D">
        <w:t xml:space="preserve">Sullivan, C., &amp; Cronin, C. (2015). </w:t>
      </w:r>
      <w:r w:rsidRPr="00F0798D">
        <w:rPr>
          <w:i/>
          <w:iCs/>
        </w:rPr>
        <w:t xml:space="preserve">Improving Elo Rankings </w:t>
      </w:r>
      <w:bookmarkStart w:id="19" w:name="_Int_aNPewJwN"/>
      <w:r w:rsidRPr="00F0798D">
        <w:rPr>
          <w:i/>
          <w:iCs/>
        </w:rPr>
        <w:t>For</w:t>
      </w:r>
      <w:bookmarkEnd w:id="19"/>
      <w:r w:rsidRPr="00F0798D">
        <w:rPr>
          <w:i/>
          <w:iCs/>
        </w:rPr>
        <w:t xml:space="preserve"> Sports Experimenting on the English Premier League</w:t>
      </w:r>
      <w:r w:rsidRPr="00F0798D">
        <w:t>. 9.</w:t>
      </w:r>
    </w:p>
    <w:p w14:paraId="73199DC0" w14:textId="77777777" w:rsidR="006F6B87" w:rsidRPr="00F0798D" w:rsidRDefault="006F6B87" w:rsidP="00173788">
      <w:pPr>
        <w:pStyle w:val="reference"/>
        <w:rPr>
          <w:rStyle w:val="Hyperlink"/>
        </w:rPr>
      </w:pPr>
      <w:r w:rsidRPr="00F0798D">
        <w:t xml:space="preserve">Tarlow, D., Graepel, T., &amp; Minka, T. (2014, January). Knowing what we don’t know in NCAA Football ratings: Understanding and using structured uncertainty. </w:t>
      </w:r>
      <w:r w:rsidRPr="00F0798D">
        <w:rPr>
          <w:i/>
          <w:iCs/>
        </w:rPr>
        <w:t>MIT Sloan Sports Analytics Conference</w:t>
      </w:r>
      <w:r w:rsidRPr="00F0798D">
        <w:t>. Opgehaal van</w:t>
      </w:r>
      <w:hyperlink r:id="rId39">
        <w:r w:rsidRPr="00F0798D">
          <w:rPr>
            <w:rStyle w:val="Hyperlink"/>
          </w:rPr>
          <w:t xml:space="preserve"> </w:t>
        </w:r>
      </w:hyperlink>
      <w:hyperlink r:id="rId40">
        <w:r w:rsidRPr="00F0798D">
          <w:rPr>
            <w:rStyle w:val="Hyperlink"/>
          </w:rPr>
          <w:t>https://www.microsoft.com/en-us/research/publication/knowing-what-we-</w:t>
        </w:r>
      </w:hyperlink>
      <w:hyperlink r:id="rId41">
        <w:r w:rsidRPr="00F0798D">
          <w:rPr>
            <w:rStyle w:val="Hyperlink"/>
          </w:rPr>
          <w:t xml:space="preserve"> dont-know-in-ncaa-football-ratings-understanding-and-using-structured-uncertainty/</w:t>
        </w:r>
      </w:hyperlink>
    </w:p>
    <w:p w14:paraId="47F89D09" w14:textId="4A34F364" w:rsidR="00015DA5" w:rsidRPr="00F0798D" w:rsidRDefault="00015DA5" w:rsidP="00015DA5">
      <w:pPr>
        <w:pStyle w:val="reference"/>
      </w:pPr>
      <w:r w:rsidRPr="00F0798D">
        <w:rPr>
          <w:i/>
          <w:iCs/>
        </w:rPr>
        <w:t>Total # of College Beach Teams. Avca.org. (2022)</w:t>
      </w:r>
      <w:r w:rsidRPr="00F0798D">
        <w:t xml:space="preserve">. </w:t>
      </w:r>
      <w:hyperlink r:id="rId42">
        <w:r w:rsidRPr="00F0798D">
          <w:rPr>
            <w:rStyle w:val="Hyperlink"/>
          </w:rPr>
          <w:t>https://www.avca.org/res/uploads/media/College-Beach-Program-Growth-2011-2022-7-21-.pdf</w:t>
        </w:r>
      </w:hyperlink>
      <w:r w:rsidRPr="00F0798D">
        <w:t>.</w:t>
      </w:r>
    </w:p>
    <w:p w14:paraId="412D288D" w14:textId="4B0CE82E" w:rsidR="006F6B87" w:rsidRPr="00F0798D" w:rsidRDefault="006F6B87" w:rsidP="00787D12">
      <w:pPr>
        <w:pStyle w:val="reference"/>
        <w:rPr>
          <w:rStyle w:val="Hyperlink"/>
        </w:rPr>
      </w:pPr>
      <w:r w:rsidRPr="00F0798D">
        <w:rPr>
          <w:rFonts w:ascii="Times New Roman" w:eastAsia="Times New Roman" w:hAnsi="Times New Roman"/>
          <w:i/>
          <w:sz w:val="20"/>
          <w:lang w:eastAsia="en-US"/>
        </w:rPr>
        <w:t>Volleyball Life Point Systems</w:t>
      </w:r>
      <w:r w:rsidRPr="00F0798D">
        <w:rPr>
          <w:rFonts w:ascii="Times New Roman" w:eastAsia="Times New Roman" w:hAnsi="Times New Roman"/>
          <w:sz w:val="20"/>
          <w:lang w:eastAsia="en-US"/>
        </w:rPr>
        <w:t>. (</w:t>
      </w:r>
      <w:r w:rsidR="00AF7FA2" w:rsidRPr="00F0798D">
        <w:rPr>
          <w:rFonts w:ascii="Times New Roman" w:eastAsia="Times New Roman" w:hAnsi="Times New Roman"/>
          <w:sz w:val="20"/>
          <w:lang w:eastAsia="en-US"/>
        </w:rPr>
        <w:t>2022</w:t>
      </w:r>
      <w:r w:rsidRPr="00F0798D">
        <w:rPr>
          <w:rFonts w:ascii="Times New Roman" w:eastAsia="Times New Roman" w:hAnsi="Times New Roman"/>
          <w:sz w:val="20"/>
          <w:lang w:eastAsia="en-US"/>
        </w:rPr>
        <w:t>). Volleyball Life. Retrieved March 21, 2022, from</w:t>
      </w:r>
      <w:r w:rsidRPr="00F0798D">
        <w:rPr>
          <w:rStyle w:val="Hyperlink"/>
        </w:rPr>
        <w:t xml:space="preserve"> </w:t>
      </w:r>
      <w:hyperlink r:id="rId43" w:history="1">
        <w:r w:rsidRPr="00F0798D">
          <w:rPr>
            <w:rStyle w:val="Hyperlink"/>
          </w:rPr>
          <w:t>https://volleyballlife.com/points</w:t>
        </w:r>
      </w:hyperlink>
    </w:p>
    <w:p w14:paraId="551F8C1D" w14:textId="766D6CAF" w:rsidR="00D54474" w:rsidRPr="00B87764" w:rsidRDefault="005C6868" w:rsidP="00B93AF2">
      <w:pPr>
        <w:pStyle w:val="reference"/>
      </w:pPr>
      <w:r w:rsidRPr="00F0798D">
        <w:t xml:space="preserve">Williams, G. J. (2013). </w:t>
      </w:r>
      <w:r w:rsidRPr="00F0798D">
        <w:rPr>
          <w:i/>
          <w:iCs/>
        </w:rPr>
        <w:t>Abstracting Glicko-2 for Team Games</w:t>
      </w:r>
      <w:r w:rsidRPr="00F0798D">
        <w:t xml:space="preserve"> [Thesis]. University of Cincinnati.</w:t>
      </w:r>
    </w:p>
    <w:sectPr w:rsidR="00D54474" w:rsidRPr="00B87764">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E673" w14:textId="77777777" w:rsidR="00C762FE" w:rsidRDefault="00C762FE">
      <w:r>
        <w:separator/>
      </w:r>
    </w:p>
  </w:endnote>
  <w:endnote w:type="continuationSeparator" w:id="0">
    <w:p w14:paraId="28FA633F" w14:textId="77777777" w:rsidR="00C762FE" w:rsidRDefault="00C762FE">
      <w:r>
        <w:continuationSeparator/>
      </w:r>
    </w:p>
  </w:endnote>
  <w:endnote w:type="continuationNotice" w:id="1">
    <w:p w14:paraId="249BFD60" w14:textId="77777777" w:rsidR="00C762FE" w:rsidRDefault="00C762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33596" w14:textId="77777777" w:rsidR="00C762FE" w:rsidRDefault="00C762FE">
      <w:r>
        <w:separator/>
      </w:r>
    </w:p>
  </w:footnote>
  <w:footnote w:type="continuationSeparator" w:id="0">
    <w:p w14:paraId="63FF8A68" w14:textId="77777777" w:rsidR="00C762FE" w:rsidRDefault="00C762FE">
      <w:r>
        <w:continuationSeparator/>
      </w:r>
    </w:p>
  </w:footnote>
  <w:footnote w:type="continuationNotice" w:id="1">
    <w:p w14:paraId="5010AB94" w14:textId="77777777" w:rsidR="00C762FE" w:rsidRDefault="00C762FE"/>
  </w:footnote>
</w:footnotes>
</file>

<file path=word/intelligence2.xml><?xml version="1.0" encoding="utf-8"?>
<int2:intelligence xmlns:int2="http://schemas.microsoft.com/office/intelligence/2020/intelligence" xmlns:oel="http://schemas.microsoft.com/office/2019/extlst">
  <int2:observations>
    <int2:textHash int2:hashCode="fUJ4qHWQD/1/Yh" int2:id="1EZkjU1M">
      <int2:state int2:value="Rejected" int2:type="AugLoop_Text_Critique"/>
    </int2:textHash>
    <int2:textHash int2:hashCode="GluGdmDhqwZUJ7" int2:id="1eDhUxKW">
      <int2:state int2:value="Rejected" int2:type="AugLoop_Text_Critique"/>
    </int2:textHash>
    <int2:textHash int2:hashCode="e0dMsLOcF3PXGS" int2:id="29nWp6iy">
      <int2:state int2:value="Rejected" int2:type="AugLoop_Text_Critique"/>
    </int2:textHash>
    <int2:textHash int2:hashCode="C5IsoxqzM4Gt4R" int2:id="3uEeSmam">
      <int2:state int2:value="Rejected" int2:type="AugLoop_Text_Critique"/>
    </int2:textHash>
    <int2:textHash int2:hashCode="cCtw49UTElh4u8" int2:id="4j8fUg2o">
      <int2:state int2:value="Rejected" int2:type="AugLoop_Text_Critique"/>
    </int2:textHash>
    <int2:textHash int2:hashCode="CTnD/lwNXSv/QN" int2:id="61ICSjxR">
      <int2:state int2:value="Rejected" int2:type="AugLoop_Text_Critique"/>
    </int2:textHash>
    <int2:textHash int2:hashCode="vTQ6RQCQf2J9Ff" int2:id="7GAv4bse">
      <int2:state int2:value="Rejected" int2:type="AugLoop_Text_Critique"/>
    </int2:textHash>
    <int2:textHash int2:hashCode="TaUNCpEh0sOBot" int2:id="7ief0O9t">
      <int2:state int2:value="Rejected" int2:type="LegacyProofing"/>
    </int2:textHash>
    <int2:textHash int2:hashCode="hS/FudJ03DigH7" int2:id="8S2wXUVa">
      <int2:state int2:value="Rejected" int2:type="AugLoop_Text_Critique"/>
    </int2:textHash>
    <int2:textHash int2:hashCode="eFrSqsS/82U2/B" int2:id="8W219O2N">
      <int2:state int2:value="Rejected" int2:type="AugLoop_Text_Critique"/>
    </int2:textHash>
    <int2:textHash int2:hashCode="SPW0sFXDTAtd5h" int2:id="93aGcvwv">
      <int2:state int2:value="Rejected" int2:type="AugLoop_Text_Critique"/>
    </int2:textHash>
    <int2:textHash int2:hashCode="Or5rwl4yXFE/In" int2:id="9UdWQhhL">
      <int2:state int2:value="Rejected" int2:type="AugLoop_Text_Critique"/>
    </int2:textHash>
    <int2:textHash int2:hashCode="4AtKDaNNB2lWQn" int2:id="ATAAAKTx">
      <int2:state int2:value="Rejected" int2:type="AugLoop_Text_Critique"/>
    </int2:textHash>
    <int2:textHash int2:hashCode="8xBfUk8ufXABnE" int2:id="Akkib4yd">
      <int2:state int2:value="Rejected" int2:type="AugLoop_Text_Critique"/>
    </int2:textHash>
    <int2:textHash int2:hashCode="nT9eVTYmF6iswm" int2:id="E6bIWOpy">
      <int2:state int2:value="Rejected" int2:type="AugLoop_Text_Critique"/>
    </int2:textHash>
    <int2:textHash int2:hashCode="PeUh02GRVekij4" int2:id="EdO4nWkT">
      <int2:state int2:value="Rejected" int2:type="AugLoop_Text_Critique"/>
    </int2:textHash>
    <int2:textHash int2:hashCode="N9Pv7j8RwkbfNC" int2:id="FIutWSsz">
      <int2:state int2:value="Rejected" int2:type="AugLoop_Text_Critique"/>
    </int2:textHash>
    <int2:textHash int2:hashCode="9Ez0Dyk6KSqluh" int2:id="Fnj76Zvy">
      <int2:state int2:value="Rejected" int2:type="AugLoop_Text_Critique"/>
    </int2:textHash>
    <int2:textHash int2:hashCode="2I3BpjW4y0sAOk" int2:id="H0hhp9bB">
      <int2:state int2:value="Rejected" int2:type="AugLoop_Text_Critique"/>
    </int2:textHash>
    <int2:textHash int2:hashCode="OTc9ZTwnecNvtY" int2:id="I6cPRB0p">
      <int2:state int2:value="Rejected" int2:type="AugLoop_Text_Critique"/>
    </int2:textHash>
    <int2:textHash int2:hashCode="7So1rQ1HUl9xrt" int2:id="Ip4xYh2n">
      <int2:state int2:value="Rejected" int2:type="AugLoop_Text_Critique"/>
    </int2:textHash>
    <int2:textHash int2:hashCode="sKxyipQK7x/X4r" int2:id="Kv7A9Jrb">
      <int2:state int2:value="Rejected" int2:type="AugLoop_Text_Critique"/>
    </int2:textHash>
    <int2:textHash int2:hashCode="v3jXqOAVqWKVSe" int2:id="LAcsL2Lc">
      <int2:state int2:value="Rejected" int2:type="LegacyProofing"/>
    </int2:textHash>
    <int2:textHash int2:hashCode="aua0FWVI7D0oYH" int2:id="LvGGqaHE">
      <int2:state int2:value="Rejected" int2:type="LegacyProofing"/>
    </int2:textHash>
    <int2:textHash int2:hashCode="srumFFs34wHepZ" int2:id="MYda1GkE">
      <int2:state int2:value="Rejected" int2:type="AugLoop_Text_Critique"/>
    </int2:textHash>
    <int2:textHash int2:hashCode="fBod46cEqbiYYV" int2:id="Mx0gpkr6">
      <int2:state int2:value="Rejected" int2:type="LegacyProofing"/>
    </int2:textHash>
    <int2:textHash int2:hashCode="QWPHn18Nq9i/sF" int2:id="MxUSRnmf">
      <int2:state int2:value="Rejected" int2:type="LegacyProofing"/>
    </int2:textHash>
    <int2:textHash int2:hashCode="DDXTX1DrKocr11" int2:id="N0WOl0Ji">
      <int2:state int2:value="Rejected" int2:type="AugLoop_Text_Critique"/>
    </int2:textHash>
    <int2:textHash int2:hashCode="ZgZ5vQkRy7SdBI" int2:id="P1E3ctN1">
      <int2:state int2:value="Rejected" int2:type="LegacyProofing"/>
    </int2:textHash>
    <int2:textHash int2:hashCode="GmI2dZgsd9fQlJ" int2:id="POHSsPNh">
      <int2:state int2:value="Rejected" int2:type="AugLoop_Acronyms_AcronymsCritique"/>
    </int2:textHash>
    <int2:textHash int2:hashCode="/cCSQLEGFh4uhj" int2:id="SRgXbTEK">
      <int2:state int2:value="Rejected" int2:type="AugLoop_Text_Critique"/>
    </int2:textHash>
    <int2:textHash int2:hashCode="ePfy9xyAmbgODo" int2:id="TPm6WXsJ">
      <int2:state int2:value="Rejected" int2:type="AugLoop_Text_Critique"/>
    </int2:textHash>
    <int2:textHash int2:hashCode="hZf9U+Yb0pzyz+" int2:id="Tle3L5HE">
      <int2:state int2:value="Rejected" int2:type="LegacyProofing"/>
    </int2:textHash>
    <int2:textHash int2:hashCode="B02deU/9Dd7qkO" int2:id="Up6nJM8s">
      <int2:state int2:value="Rejected" int2:type="LegacyProofing"/>
    </int2:textHash>
    <int2:textHash int2:hashCode="Xsnww9aQQK/jqv" int2:id="VWx0qdJh">
      <int2:state int2:value="Rejected" int2:type="AugLoop_Text_Critique"/>
    </int2:textHash>
    <int2:textHash int2:hashCode="fr4drUWJXxlL8Z" int2:id="XOqvzVGz">
      <int2:state int2:value="Rejected" int2:type="AugLoop_Text_Critique"/>
    </int2:textHash>
    <int2:textHash int2:hashCode="+BT8KkGXAL1S67" int2:id="YAaTZaBH">
      <int2:state int2:value="Rejected" int2:type="LegacyProofing"/>
    </int2:textHash>
    <int2:textHash int2:hashCode="UqBj6PQWAq6u1y" int2:id="c4Fcpp2J">
      <int2:state int2:value="Rejected" int2:type="AugLoop_Text_Critique"/>
    </int2:textHash>
    <int2:textHash int2:hashCode="hGX69plCN/wCzJ" int2:id="dYXehLSI">
      <int2:state int2:value="Rejected" int2:type="AugLoop_Text_Critique"/>
    </int2:textHash>
    <int2:textHash int2:hashCode="E1+Tt6RJBbZOzq" int2:id="e8WFTUsk">
      <int2:state int2:value="Rejected" int2:type="AugLoop_Text_Critique"/>
    </int2:textHash>
    <int2:textHash int2:hashCode="g8D/SkvIZJTvdk" int2:id="eP4wqC4M">
      <int2:state int2:value="Rejected" int2:type="AugLoop_Text_Critique"/>
    </int2:textHash>
    <int2:textHash int2:hashCode="LgwZLb0wIroM1J" int2:id="enmWdZuS">
      <int2:state int2:value="Rejected" int2:type="AugLoop_Text_Critique"/>
    </int2:textHash>
    <int2:textHash int2:hashCode="wfC4aJkci+6RKO" int2:id="i2GbhFSs">
      <int2:state int2:value="Rejected" int2:type="AugLoop_Text_Critique"/>
    </int2:textHash>
    <int2:textHash int2:hashCode="cNDqK8VSk7Tb69" int2:id="irtxGKVr">
      <int2:state int2:value="Rejected" int2:type="AugLoop_Acronyms_AcronymsCritique"/>
    </int2:textHash>
    <int2:textHash int2:hashCode="Qg4Y7gxSIUJJqM" int2:id="jDr4Ahq9">
      <int2:state int2:value="Rejected" int2:type="AugLoop_Text_Critique"/>
    </int2:textHash>
    <int2:textHash int2:hashCode="Spve6DBGW9DxSI" int2:id="jPQ5hrri">
      <int2:state int2:value="Rejected" int2:type="LegacyProofing"/>
    </int2:textHash>
    <int2:textHash int2:hashCode="BceB53alTeO3MW" int2:id="kS36hD38">
      <int2:state int2:value="Rejected" int2:type="AugLoop_Text_Critique"/>
    </int2:textHash>
    <int2:textHash int2:hashCode="FhxCN58vOqq4SL" int2:id="kdo9TsVg">
      <int2:state int2:value="Rejected" int2:type="AugLoop_Text_Critique"/>
    </int2:textHash>
    <int2:textHash int2:hashCode="UmkmGB6iLJOBo6" int2:id="lgMWieyu">
      <int2:state int2:value="Rejected" int2:type="AugLoop_Text_Critique"/>
    </int2:textHash>
    <int2:textHash int2:hashCode="Z0lbX313qxv373" int2:id="lhTQoRDc">
      <int2:state int2:value="Rejected" int2:type="AugLoop_Text_Critique"/>
    </int2:textHash>
    <int2:textHash int2:hashCode="PSDbKj4SIZQdjJ" int2:id="mnGu2y7d">
      <int2:state int2:value="Rejected" int2:type="AugLoop_Text_Critique"/>
    </int2:textHash>
    <int2:textHash int2:hashCode="PtxRQZQkr7uTQY" int2:id="nAc31I6h">
      <int2:state int2:value="Rejected" int2:type="AugLoop_Text_Critique"/>
    </int2:textHash>
    <int2:textHash int2:hashCode="UX/f6Cv0TSfwrk" int2:id="nuELLxya">
      <int2:state int2:value="Rejected" int2:type="AugLoop_Text_Critique"/>
    </int2:textHash>
    <int2:textHash int2:hashCode="eQBaovsjiIZoc4" int2:id="soosrlQm">
      <int2:state int2:value="Rejected" int2:type="AugLoop_Text_Critique"/>
    </int2:textHash>
    <int2:textHash int2:hashCode="eKwVEuh7wSk4Ok" int2:id="ueGyTcvn">
      <int2:state int2:value="Rejected" int2:type="LegacyProofing"/>
    </int2:textHash>
    <int2:textHash int2:hashCode="ssZI/oFYL+4uLX" int2:id="uxIlqXz8">
      <int2:state int2:value="Rejected" int2:type="LegacyProofing"/>
    </int2:textHash>
    <int2:textHash int2:hashCode="Q7rcErB+dzlX3c" int2:id="w6qTFiEB">
      <int2:state int2:value="Rejected" int2:type="AugLoop_Text_Critique"/>
    </int2:textHash>
    <int2:textHash int2:hashCode="eRVzlN/Y/wHHbR" int2:id="wNFuXqPj">
      <int2:state int2:value="Rejected" int2:type="AugLoop_Text_Critique"/>
    </int2:textHash>
    <int2:textHash int2:hashCode="5ojG2UO2Iqhd1Y" int2:id="xSovoumg">
      <int2:state int2:value="Rejected" int2:type="AugLoop_Text_Critique"/>
    </int2:textHash>
    <int2:textHash int2:hashCode="NgvgTRi3artnBQ" int2:id="yEPV3saO">
      <int2:state int2:value="Rejected" int2:type="LegacyProofing"/>
    </int2:textHash>
    <int2:textHash int2:hashCode="5JqsvvU5TjzLTL" int2:id="yOr5g83E">
      <int2:state int2:value="Rejected" int2:type="LegacyProofing"/>
    </int2:textHash>
    <int2:textHash int2:hashCode="k2K/ppYkLlK8qi" int2:id="yd25rMj2">
      <int2:state int2:value="Rejected" int2:type="LegacyProofing"/>
    </int2:textHash>
    <int2:bookmark int2:bookmarkName="_Int_oSw37DUO" int2:invalidationBookmarkName="" int2:hashCode="FwYhrAhCbAivjx" int2:id="4x9BAmyO">
      <int2:state int2:value="Rejected" int2:type="AugLoop_Text_Critique"/>
    </int2:bookmark>
    <int2:bookmark int2:bookmarkName="_Int_154wZgri" int2:invalidationBookmarkName="" int2:hashCode="t633eQX1QCSVF8" int2:id="4xfBCrJy">
      <int2:state int2:value="Rejected" int2:type="LegacyProofing"/>
    </int2:bookmark>
    <int2:bookmark int2:bookmarkName="_Int_OJfwG0Q0" int2:invalidationBookmarkName="" int2:hashCode="LTCc6QxUmhKkdY" int2:id="xgXYMEMD">
      <int2:state int2:value="Rejected" int2:type="LegacyProofing"/>
    </int2:bookmark>
    <int2:bookmark int2:bookmarkName="_Int_eZRfae0D" int2:invalidationBookmarkName="" int2:hashCode="eFrSqsS/82U2/B" int2:id="CD01j1Yt">
      <int2:state int2:value="Rejected" int2:type="AugLoop_Text_Critique"/>
    </int2:bookmark>
    <int2:bookmark int2:bookmarkName="_Int_NZg5aCj6" int2:invalidationBookmarkName="" int2:hashCode="9aPohexCVTr1Og" int2:id="DoZ4FdaP">
      <int2:state int2:value="Rejected" int2:type="AugLoop_Text_Critique"/>
      <int2:state int2:value="Rejected" int2:type="LegacyProofing"/>
    </int2:bookmark>
    <int2:bookmark int2:bookmarkName="_Int_mDzYUGBr" int2:invalidationBookmarkName="" int2:hashCode="PUid0bh8UiKPNo" int2:id="HCLIHc4o">
      <int2:state int2:value="Rejected" int2:type="AugLoop_Text_Critique"/>
    </int2:bookmark>
    <int2:bookmark int2:bookmarkName="_Int_6TvBYIT5" int2:invalidationBookmarkName="" int2:hashCode="XENY4oArgiDvGY" int2:id="HnlzLgcn">
      <int2:state int2:value="Rejected" int2:type="LegacyProofing"/>
    </int2:bookmark>
    <int2:bookmark int2:bookmarkName="_Int_teYZ7FWR" int2:invalidationBookmarkName="" int2:hashCode="5bbKpge84ChWU3" int2:id="LOkp2jGe">
      <int2:state int2:value="Rejected" int2:type="AugLoop_Text_Critique"/>
    </int2:bookmark>
    <int2:bookmark int2:bookmarkName="_Int_EX36PEPm" int2:invalidationBookmarkName="" int2:hashCode="W0Dyvqn0rK0pZP" int2:id="RVpLqQQu">
      <int2:state int2:value="Rejected" int2:type="AugLoop_Text_Critique"/>
    </int2:bookmark>
    <int2:bookmark int2:bookmarkName="_Int_dnwaN5B5" int2:invalidationBookmarkName="" int2:hashCode="/LSXOtTJoatCG3" int2:id="verJf5Dy">
      <int2:state int2:value="Rejected" int2:type="LegacyProofing"/>
    </int2:bookmark>
    <int2:bookmark int2:bookmarkName="_Int_DuXSqniI" int2:invalidationBookmarkName="" int2:hashCode="L6GYG0qaej4vEp" int2:id="TZGxhL4Z">
      <int2:state int2:value="Rejected" int2:type="LegacyProofing"/>
    </int2:bookmark>
    <int2:bookmark int2:bookmarkName="_Int_Drzolqla" int2:invalidationBookmarkName="" int2:hashCode="UZsbVSh9rbQFHw" int2:id="XQovVnLm">
      <int2:state int2:value="Rejected" int2:type="LegacyProofing"/>
    </int2:bookmark>
    <int2:bookmark int2:bookmarkName="_Int_5ZPi2rDD" int2:invalidationBookmarkName="" int2:hashCode="G+VfmOrG7jxbx8" int2:id="b61XUCnN">
      <int2:state int2:value="Rejected" int2:type="AugLoop_Text_Critique"/>
    </int2:bookmark>
    <int2:bookmark int2:bookmarkName="_Int_gp24iu5G" int2:invalidationBookmarkName="" int2:hashCode="X96uWZ5DJ52rwZ" int2:id="dvg3TSjI">
      <int2:state int2:value="Rejected" int2:type="LegacyProofing"/>
    </int2:bookmark>
    <int2:bookmark int2:bookmarkName="_Int_PzNYscOa" int2:invalidationBookmarkName="" int2:hashCode="4AtKDaNNB2lWQn" int2:id="v6sHSZjz">
      <int2:state int2:value="Rejected" int2:type="LegacyProofing"/>
    </int2:bookmark>
    <int2:bookmark int2:bookmarkName="_Int_8m9lQ80a" int2:invalidationBookmarkName="" int2:hashCode="ihA9rU/+nFPRxh" int2:id="n7B5NCTG">
      <int2:state int2:value="Rejected" int2:type="LegacyProofing"/>
    </int2:bookmark>
    <int2:bookmark int2:bookmarkName="_Int_aNPewJwN" int2:invalidationBookmarkName="" int2:hashCode="94gGADSKCRpD4q" int2:id="nVfBYIVT">
      <int2:state int2:value="Rejected" int2:type="LegacyProofing"/>
    </int2:bookmark>
    <int2:bookmark int2:bookmarkName="_Int_UgSlfEwm" int2:invalidationBookmarkName="" int2:hashCode="srumFFs34wHepZ" int2:id="px95ihU1">
      <int2:state int2:value="Rejected" int2:type="AugLoop_Text_Critique"/>
    </int2:bookmark>
    <int2:bookmark int2:bookmarkName="_Int_JvoC282C" int2:invalidationBookmarkName="" int2:hashCode="cDn5YThU0Y2PjS" int2:id="uvTGNalI">
      <int2:state int2:value="Rejected" int2:type="AugLoop_Text_Critique"/>
    </int2:bookmark>
  </int2:observations>
  <int2:intelligenceSettings/>
  <int2:onDemandWorkflows>
    <int2:onDemandWorkflow int2:type="SimilarityCheck" int2:paragraphVersions="1556CB69-0B6606D4 3DC6471F-221133B2 7AA35124-6A29AD4D 1272D2DF-77777777 76FFCF02-15B0DC96 402A3524-4D9E3634 20F620EF-13E973B3 290B7DE1-5EEF2049 3C7087ED-7E8B5842 39026780-618ED2CA 3C9DAA23-0D34D68C 1AEA0273-51B3AE83 440F4C76-4D46D251 31E89046-50C9CFB2 37B89F0D-764F8810 01AE9057-06A469B8 0E71C3FF-2AEEEBEB 65C97647-4FB0679B 7F66B210-298F3CE5 5CB05A4E-5F752816 460C32F8-2D3C5E93 4979E448-670BCEB5 5B6AB5B9-7698636F 71EF843C-2216BB77 024A2CD6-5DB11243 488DA5BD-7982338A 273805E4-3F5AA2E0 6DCE3018-422F31F7 3F7878A4-549B7227 106B2F71-321FB177 5CEDAB63-49C1202B 6BAD4AA3-6C745FF8 6C63695B-58863317 52BF3333-5E7B18AB 17DB0207-679853E4 39018053-6B0CCD6F 0D30D454-5649D50E 13CE5E8E-372CCA3B 4159491C-1AAC2F56 2A518D55-6655967C 20216275-37419469 3EE5B549-637FCA35 727CF591-18F458A7 34337CA1-0B81D97F 67338293-77777777 436E571D-22E50D18 02AA75D8-1624CFC1 70ECEEF5-7DF5F6CC 040C2713-7EE62C5E 760D0829-6C0ABF51 63B3A7AD-77777777 3FAEFF71-77777777 501EA1F1-4DF74B98 013B5C6F-77777777 6519EAC1-1C74A287 64700E24-77777777 2BE7C18C-77777777 3301573F-77777777 74F8E542-3A9F5B92 2F80D08B-77777777 791B6B13-4F2CAACB 1708B249-151898DC 2D72E745-3BC8E14C 5E2A1CCC-523E5DD2 4908E0C5-56990E77 74B0BE30-5F7B59EF 319DD6C0-33267C95 0F444BE9-5F7AFBEB 4A20DA0C-77777777 6959E53C-77777777 38BC17B2-77777777 22E5ECE5-77777777 69BDCFE0-77777777 31DCB78A-77777777 7B7A09F0-77777777 53991F86-09691C01 4EE7542E-0C0FC22E 22CFB908-0CB58437 7676C094-5FEE2F97 64932786-3FA83E4A 16E26BCD-6C8F1EB8 2D4E2835-5094B307 403A34CE-1408A538 0655E06E-77777777 278F9B47-604E14D8 670AACA6-77777777 1E427D7C-77777777 115D2074-77777777 1F8E4668-77777777 3B0C8E19-45281F98 1CAF092C-18AA0AF7 48EDF650-5857CB76 02F6E5A6-3DE085E6 52DC32E5-3D6AD31C 2C2EEE8F-799371A0 71CE5A27-5E3F14D3 277CB4E5-0C58C0A8 36702E53-77777777 08ADF4FB-77777777 637DC7BF-11B23277 08A2501B-67EFF11A 7D2E7A6E-5624D6DF 0A0F2B95-77777777 00B101AF-06FF83E0 32CB4329-79749F46 255DE5AC-6467D14D 0C2BDE7A-274A830A 716B5564-21284FB3 54BE3CDF-6467D14D 4DA59E4D-2C90E991 73199DC0-77777777 47F89D09-4A34F364 412D288D-4B0CE82E 053F436F-1DA74AF2 2768BF32-77777777 3A103196-77777777 0DE3755F-46E80FAC 1A06645E-6F3DEA79 551F8C1D-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0374857"/>
    <w:multiLevelType w:val="hybridMultilevel"/>
    <w:tmpl w:val="CC0EB76E"/>
    <w:lvl w:ilvl="0" w:tplc="FFFFFFFF">
      <w:start w:val="1"/>
      <w:numFmt w:val="upperLetter"/>
      <w:lvlText w:val="%1."/>
      <w:lvlJc w:val="left"/>
      <w:pPr>
        <w:ind w:left="1069" w:hanging="360"/>
      </w:pPr>
      <w:rPr>
        <w:rFonts w:hint="default"/>
      </w:rPr>
    </w:lvl>
    <w:lvl w:ilvl="1" w:tplc="04090001">
      <w:start w:val="1"/>
      <w:numFmt w:val="bullet"/>
      <w:lvlText w:val=""/>
      <w:lvlJc w:val="left"/>
      <w:pPr>
        <w:ind w:left="1789" w:hanging="360"/>
      </w:pPr>
      <w:rPr>
        <w:rFonts w:ascii="Symbol" w:hAnsi="Symbol" w:hint="default"/>
      </w:r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10582F8E"/>
    <w:multiLevelType w:val="hybridMultilevel"/>
    <w:tmpl w:val="3DAE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474DF"/>
    <w:multiLevelType w:val="hybridMultilevel"/>
    <w:tmpl w:val="7F3A4DD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145E2"/>
    <w:multiLevelType w:val="multilevel"/>
    <w:tmpl w:val="5AF6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EE9388B"/>
    <w:multiLevelType w:val="hybridMultilevel"/>
    <w:tmpl w:val="C540D0D4"/>
    <w:lvl w:ilvl="0" w:tplc="EFD8CE2C">
      <w:start w:val="1"/>
      <w:numFmt w:val="bullet"/>
      <w:lvlText w:val=""/>
      <w:lvlJc w:val="left"/>
      <w:pPr>
        <w:ind w:left="720" w:hanging="360"/>
      </w:pPr>
      <w:rPr>
        <w:rFonts w:ascii="Symbol" w:hAnsi="Symbol" w:hint="default"/>
      </w:rPr>
    </w:lvl>
    <w:lvl w:ilvl="1" w:tplc="245C5EC8">
      <w:start w:val="1"/>
      <w:numFmt w:val="bullet"/>
      <w:lvlText w:val="o"/>
      <w:lvlJc w:val="left"/>
      <w:pPr>
        <w:ind w:left="1440" w:hanging="360"/>
      </w:pPr>
      <w:rPr>
        <w:rFonts w:ascii="Courier New" w:hAnsi="Courier New" w:hint="default"/>
      </w:rPr>
    </w:lvl>
    <w:lvl w:ilvl="2" w:tplc="A58447E8">
      <w:start w:val="1"/>
      <w:numFmt w:val="bullet"/>
      <w:lvlText w:val=""/>
      <w:lvlJc w:val="left"/>
      <w:pPr>
        <w:ind w:left="2160" w:hanging="360"/>
      </w:pPr>
      <w:rPr>
        <w:rFonts w:ascii="Wingdings" w:hAnsi="Wingdings" w:hint="default"/>
      </w:rPr>
    </w:lvl>
    <w:lvl w:ilvl="3" w:tplc="12221342">
      <w:start w:val="1"/>
      <w:numFmt w:val="bullet"/>
      <w:lvlText w:val=""/>
      <w:lvlJc w:val="left"/>
      <w:pPr>
        <w:ind w:left="2880" w:hanging="360"/>
      </w:pPr>
      <w:rPr>
        <w:rFonts w:ascii="Symbol" w:hAnsi="Symbol" w:hint="default"/>
      </w:rPr>
    </w:lvl>
    <w:lvl w:ilvl="4" w:tplc="43349F9C">
      <w:start w:val="1"/>
      <w:numFmt w:val="bullet"/>
      <w:lvlText w:val="o"/>
      <w:lvlJc w:val="left"/>
      <w:pPr>
        <w:ind w:left="3600" w:hanging="360"/>
      </w:pPr>
      <w:rPr>
        <w:rFonts w:ascii="Courier New" w:hAnsi="Courier New" w:hint="default"/>
      </w:rPr>
    </w:lvl>
    <w:lvl w:ilvl="5" w:tplc="8DBC047C">
      <w:start w:val="1"/>
      <w:numFmt w:val="bullet"/>
      <w:lvlText w:val=""/>
      <w:lvlJc w:val="left"/>
      <w:pPr>
        <w:ind w:left="4320" w:hanging="360"/>
      </w:pPr>
      <w:rPr>
        <w:rFonts w:ascii="Wingdings" w:hAnsi="Wingdings" w:hint="default"/>
      </w:rPr>
    </w:lvl>
    <w:lvl w:ilvl="6" w:tplc="848083EC">
      <w:start w:val="1"/>
      <w:numFmt w:val="bullet"/>
      <w:lvlText w:val=""/>
      <w:lvlJc w:val="left"/>
      <w:pPr>
        <w:ind w:left="5040" w:hanging="360"/>
      </w:pPr>
      <w:rPr>
        <w:rFonts w:ascii="Symbol" w:hAnsi="Symbol" w:hint="default"/>
      </w:rPr>
    </w:lvl>
    <w:lvl w:ilvl="7" w:tplc="75DAAEB6">
      <w:start w:val="1"/>
      <w:numFmt w:val="bullet"/>
      <w:lvlText w:val="o"/>
      <w:lvlJc w:val="left"/>
      <w:pPr>
        <w:ind w:left="5760" w:hanging="360"/>
      </w:pPr>
      <w:rPr>
        <w:rFonts w:ascii="Courier New" w:hAnsi="Courier New" w:hint="default"/>
      </w:rPr>
    </w:lvl>
    <w:lvl w:ilvl="8" w:tplc="1304015C">
      <w:start w:val="1"/>
      <w:numFmt w:val="bullet"/>
      <w:lvlText w:val=""/>
      <w:lvlJc w:val="left"/>
      <w:pPr>
        <w:ind w:left="6480" w:hanging="360"/>
      </w:pPr>
      <w:rPr>
        <w:rFonts w:ascii="Wingdings" w:hAnsi="Wingdings" w:hint="default"/>
      </w:rPr>
    </w:lvl>
  </w:abstractNum>
  <w:abstractNum w:abstractNumId="10" w15:restartNumberingAfterBreak="0">
    <w:nsid w:val="3F1E205F"/>
    <w:multiLevelType w:val="hybridMultilevel"/>
    <w:tmpl w:val="497A5A18"/>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789" w:hanging="360"/>
      </w:pPr>
      <w:rPr>
        <w:rFonts w:ascii="Symbol" w:hAnsi="Symbol" w:hint="default"/>
      </w:r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403746FE"/>
    <w:multiLevelType w:val="hybridMultilevel"/>
    <w:tmpl w:val="4D784E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586EA4"/>
    <w:multiLevelType w:val="hybridMultilevel"/>
    <w:tmpl w:val="C0E6C90C"/>
    <w:lvl w:ilvl="0" w:tplc="FFFFFFFF">
      <w:start w:val="1"/>
      <w:numFmt w:val="upperLetter"/>
      <w:lvlText w:val="%1."/>
      <w:lvlJc w:val="left"/>
      <w:pPr>
        <w:ind w:left="720" w:hanging="360"/>
      </w:pPr>
      <w:rPr>
        <w:rFonts w:hint="default"/>
      </w:rPr>
    </w:lvl>
    <w:lvl w:ilvl="1" w:tplc="FFFFFFFF">
      <w:start w:val="1"/>
      <w:numFmt w:val="low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4457AE"/>
    <w:multiLevelType w:val="hybridMultilevel"/>
    <w:tmpl w:val="DA4C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6527049"/>
    <w:multiLevelType w:val="hybridMultilevel"/>
    <w:tmpl w:val="BBF88B4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137A7C"/>
    <w:multiLevelType w:val="hybridMultilevel"/>
    <w:tmpl w:val="2B6C470A"/>
    <w:lvl w:ilvl="0" w:tplc="B298E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2D3415"/>
    <w:multiLevelType w:val="multilevel"/>
    <w:tmpl w:val="94D8B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782D7F"/>
    <w:multiLevelType w:val="hybridMultilevel"/>
    <w:tmpl w:val="4C1AEA98"/>
    <w:lvl w:ilvl="0" w:tplc="FFFFFFFF">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747E64"/>
    <w:multiLevelType w:val="hybridMultilevel"/>
    <w:tmpl w:val="142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A74E1"/>
    <w:multiLevelType w:val="multilevel"/>
    <w:tmpl w:val="86A4CC3A"/>
    <w:styleLink w:val="CurrentList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3" w15:restartNumberingAfterBreak="0">
    <w:nsid w:val="605D07C1"/>
    <w:multiLevelType w:val="hybridMultilevel"/>
    <w:tmpl w:val="67AED540"/>
    <w:lvl w:ilvl="0" w:tplc="FFFFFFFF">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8204FE1"/>
    <w:multiLevelType w:val="multilevel"/>
    <w:tmpl w:val="84ECCEA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EA566C7"/>
    <w:multiLevelType w:val="hybridMultilevel"/>
    <w:tmpl w:val="BC5ED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470017">
    <w:abstractNumId w:val="0"/>
  </w:num>
  <w:num w:numId="2" w16cid:durableId="1438718757">
    <w:abstractNumId w:val="7"/>
  </w:num>
  <w:num w:numId="3" w16cid:durableId="449974706">
    <w:abstractNumId w:val="6"/>
  </w:num>
  <w:num w:numId="4" w16cid:durableId="1683506408">
    <w:abstractNumId w:val="22"/>
  </w:num>
  <w:num w:numId="5" w16cid:durableId="873691362">
    <w:abstractNumId w:val="25"/>
  </w:num>
  <w:num w:numId="6" w16cid:durableId="1944724869">
    <w:abstractNumId w:val="3"/>
  </w:num>
  <w:num w:numId="7" w16cid:durableId="373769136">
    <w:abstractNumId w:val="21"/>
  </w:num>
  <w:num w:numId="8" w16cid:durableId="156507767">
    <w:abstractNumId w:val="14"/>
  </w:num>
  <w:num w:numId="9" w16cid:durableId="17816797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5314180">
    <w:abstractNumId w:val="5"/>
  </w:num>
  <w:num w:numId="11" w16cid:durableId="381297324">
    <w:abstractNumId w:val="4"/>
  </w:num>
  <w:num w:numId="12" w16cid:durableId="132334129">
    <w:abstractNumId w:val="16"/>
  </w:num>
  <w:num w:numId="13" w16cid:durableId="1945335442">
    <w:abstractNumId w:val="11"/>
  </w:num>
  <w:num w:numId="14" w16cid:durableId="1984233683">
    <w:abstractNumId w:val="2"/>
  </w:num>
  <w:num w:numId="15" w16cid:durableId="133958158">
    <w:abstractNumId w:val="13"/>
  </w:num>
  <w:num w:numId="16" w16cid:durableId="2079084987">
    <w:abstractNumId w:val="15"/>
  </w:num>
  <w:num w:numId="17" w16cid:durableId="711004734">
    <w:abstractNumId w:val="20"/>
  </w:num>
  <w:num w:numId="18" w16cid:durableId="398360422">
    <w:abstractNumId w:val="12"/>
  </w:num>
  <w:num w:numId="19" w16cid:durableId="2063089423">
    <w:abstractNumId w:val="18"/>
  </w:num>
  <w:num w:numId="20" w16cid:durableId="824659827">
    <w:abstractNumId w:val="23"/>
  </w:num>
  <w:num w:numId="21" w16cid:durableId="1859082282">
    <w:abstractNumId w:val="1"/>
  </w:num>
  <w:num w:numId="22" w16cid:durableId="1962033048">
    <w:abstractNumId w:val="10"/>
  </w:num>
  <w:num w:numId="23" w16cid:durableId="1280599877">
    <w:abstractNumId w:val="9"/>
  </w:num>
  <w:num w:numId="24" w16cid:durableId="791824010">
    <w:abstractNumId w:val="17"/>
  </w:num>
  <w:num w:numId="25" w16cid:durableId="1333028456">
    <w:abstractNumId w:val="24"/>
  </w:num>
  <w:num w:numId="26" w16cid:durableId="6571528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mirrorMargins/>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rAUAonXsnCwAAAA="/>
  </w:docVars>
  <w:rsids>
    <w:rsidRoot w:val="009942DC"/>
    <w:rsid w:val="000000FE"/>
    <w:rsid w:val="0000014D"/>
    <w:rsid w:val="000009E3"/>
    <w:rsid w:val="000009F1"/>
    <w:rsid w:val="000010E2"/>
    <w:rsid w:val="00001108"/>
    <w:rsid w:val="000016B2"/>
    <w:rsid w:val="00002051"/>
    <w:rsid w:val="00003749"/>
    <w:rsid w:val="00004224"/>
    <w:rsid w:val="00004B73"/>
    <w:rsid w:val="00004C02"/>
    <w:rsid w:val="00004CAD"/>
    <w:rsid w:val="00006792"/>
    <w:rsid w:val="00007C7D"/>
    <w:rsid w:val="000103EC"/>
    <w:rsid w:val="00010968"/>
    <w:rsid w:val="00011558"/>
    <w:rsid w:val="00011F86"/>
    <w:rsid w:val="00011FB4"/>
    <w:rsid w:val="00013DE6"/>
    <w:rsid w:val="00013E82"/>
    <w:rsid w:val="000143FB"/>
    <w:rsid w:val="00015DA5"/>
    <w:rsid w:val="00016F45"/>
    <w:rsid w:val="00017106"/>
    <w:rsid w:val="00017415"/>
    <w:rsid w:val="00017EE6"/>
    <w:rsid w:val="00020156"/>
    <w:rsid w:val="0002077C"/>
    <w:rsid w:val="00021516"/>
    <w:rsid w:val="000218C4"/>
    <w:rsid w:val="00022DE3"/>
    <w:rsid w:val="0002307B"/>
    <w:rsid w:val="00023861"/>
    <w:rsid w:val="000246E7"/>
    <w:rsid w:val="00024ADE"/>
    <w:rsid w:val="00024EAE"/>
    <w:rsid w:val="0002606F"/>
    <w:rsid w:val="00026086"/>
    <w:rsid w:val="00026882"/>
    <w:rsid w:val="0002698C"/>
    <w:rsid w:val="00026D74"/>
    <w:rsid w:val="000273DB"/>
    <w:rsid w:val="0002749C"/>
    <w:rsid w:val="000275EF"/>
    <w:rsid w:val="000276F2"/>
    <w:rsid w:val="00027BB8"/>
    <w:rsid w:val="00030192"/>
    <w:rsid w:val="00030374"/>
    <w:rsid w:val="000307D8"/>
    <w:rsid w:val="00030F00"/>
    <w:rsid w:val="0003129D"/>
    <w:rsid w:val="000318DE"/>
    <w:rsid w:val="00031E1D"/>
    <w:rsid w:val="0003237B"/>
    <w:rsid w:val="0003308D"/>
    <w:rsid w:val="00033744"/>
    <w:rsid w:val="00034DBB"/>
    <w:rsid w:val="00034F9F"/>
    <w:rsid w:val="00035204"/>
    <w:rsid w:val="00035236"/>
    <w:rsid w:val="000353FF"/>
    <w:rsid w:val="00035607"/>
    <w:rsid w:val="00035CA3"/>
    <w:rsid w:val="000362F9"/>
    <w:rsid w:val="000377BF"/>
    <w:rsid w:val="00037C62"/>
    <w:rsid w:val="00039F62"/>
    <w:rsid w:val="0004011F"/>
    <w:rsid w:val="00040559"/>
    <w:rsid w:val="00040D46"/>
    <w:rsid w:val="00040F92"/>
    <w:rsid w:val="00041287"/>
    <w:rsid w:val="000434B4"/>
    <w:rsid w:val="00043566"/>
    <w:rsid w:val="000438E3"/>
    <w:rsid w:val="00045DCF"/>
    <w:rsid w:val="00047C03"/>
    <w:rsid w:val="00047E21"/>
    <w:rsid w:val="00050459"/>
    <w:rsid w:val="00050561"/>
    <w:rsid w:val="0005058E"/>
    <w:rsid w:val="00050DFE"/>
    <w:rsid w:val="00050F50"/>
    <w:rsid w:val="00051184"/>
    <w:rsid w:val="00051ACC"/>
    <w:rsid w:val="00051C9B"/>
    <w:rsid w:val="00051EC7"/>
    <w:rsid w:val="0005286F"/>
    <w:rsid w:val="00053DA8"/>
    <w:rsid w:val="00054A1C"/>
    <w:rsid w:val="00054BBF"/>
    <w:rsid w:val="00054BFB"/>
    <w:rsid w:val="00055068"/>
    <w:rsid w:val="00055297"/>
    <w:rsid w:val="000554AF"/>
    <w:rsid w:val="0005654E"/>
    <w:rsid w:val="00057364"/>
    <w:rsid w:val="0005745D"/>
    <w:rsid w:val="00057BCA"/>
    <w:rsid w:val="0006011F"/>
    <w:rsid w:val="00061329"/>
    <w:rsid w:val="0006136F"/>
    <w:rsid w:val="00061754"/>
    <w:rsid w:val="00061A6B"/>
    <w:rsid w:val="00063339"/>
    <w:rsid w:val="00063D6E"/>
    <w:rsid w:val="00064293"/>
    <w:rsid w:val="00064F72"/>
    <w:rsid w:val="00065148"/>
    <w:rsid w:val="00066A40"/>
    <w:rsid w:val="000676BE"/>
    <w:rsid w:val="00067923"/>
    <w:rsid w:val="00070618"/>
    <w:rsid w:val="00070F12"/>
    <w:rsid w:val="00070F49"/>
    <w:rsid w:val="000713C9"/>
    <w:rsid w:val="000714C0"/>
    <w:rsid w:val="000716DE"/>
    <w:rsid w:val="0007179C"/>
    <w:rsid w:val="000720A2"/>
    <w:rsid w:val="00072A20"/>
    <w:rsid w:val="00072C04"/>
    <w:rsid w:val="00073911"/>
    <w:rsid w:val="00073C10"/>
    <w:rsid w:val="00073CFE"/>
    <w:rsid w:val="0007423D"/>
    <w:rsid w:val="000754BD"/>
    <w:rsid w:val="0007579B"/>
    <w:rsid w:val="00075F46"/>
    <w:rsid w:val="000760E7"/>
    <w:rsid w:val="00076944"/>
    <w:rsid w:val="0007729E"/>
    <w:rsid w:val="0007766D"/>
    <w:rsid w:val="00077DF7"/>
    <w:rsid w:val="00080345"/>
    <w:rsid w:val="00081063"/>
    <w:rsid w:val="0008233C"/>
    <w:rsid w:val="000827AE"/>
    <w:rsid w:val="00083392"/>
    <w:rsid w:val="0008354E"/>
    <w:rsid w:val="00083DBD"/>
    <w:rsid w:val="00084034"/>
    <w:rsid w:val="00084AA3"/>
    <w:rsid w:val="00084BE1"/>
    <w:rsid w:val="00084E2B"/>
    <w:rsid w:val="00085443"/>
    <w:rsid w:val="00085EDC"/>
    <w:rsid w:val="00085EEA"/>
    <w:rsid w:val="00086782"/>
    <w:rsid w:val="00086E54"/>
    <w:rsid w:val="00087816"/>
    <w:rsid w:val="00087E54"/>
    <w:rsid w:val="000901D0"/>
    <w:rsid w:val="00093DA4"/>
    <w:rsid w:val="000941BF"/>
    <w:rsid w:val="00094440"/>
    <w:rsid w:val="00094B40"/>
    <w:rsid w:val="00094EA8"/>
    <w:rsid w:val="0009519D"/>
    <w:rsid w:val="0009644E"/>
    <w:rsid w:val="000968E2"/>
    <w:rsid w:val="000A179A"/>
    <w:rsid w:val="000A1CC0"/>
    <w:rsid w:val="000A23E0"/>
    <w:rsid w:val="000A27DF"/>
    <w:rsid w:val="000A2C27"/>
    <w:rsid w:val="000A33B0"/>
    <w:rsid w:val="000A35DB"/>
    <w:rsid w:val="000A3ED3"/>
    <w:rsid w:val="000A3F23"/>
    <w:rsid w:val="000A4646"/>
    <w:rsid w:val="000A5326"/>
    <w:rsid w:val="000A58AE"/>
    <w:rsid w:val="000A5E1A"/>
    <w:rsid w:val="000A6A28"/>
    <w:rsid w:val="000B1A17"/>
    <w:rsid w:val="000B1BEF"/>
    <w:rsid w:val="000B21A9"/>
    <w:rsid w:val="000B23A6"/>
    <w:rsid w:val="000B2BE0"/>
    <w:rsid w:val="000B369B"/>
    <w:rsid w:val="000B440C"/>
    <w:rsid w:val="000B4C78"/>
    <w:rsid w:val="000B53C5"/>
    <w:rsid w:val="000B6B30"/>
    <w:rsid w:val="000B7257"/>
    <w:rsid w:val="000B73EC"/>
    <w:rsid w:val="000B7CF4"/>
    <w:rsid w:val="000C127E"/>
    <w:rsid w:val="000C175E"/>
    <w:rsid w:val="000C1A4D"/>
    <w:rsid w:val="000C21D2"/>
    <w:rsid w:val="000C4959"/>
    <w:rsid w:val="000C5A64"/>
    <w:rsid w:val="000C5D52"/>
    <w:rsid w:val="000C602F"/>
    <w:rsid w:val="000C6063"/>
    <w:rsid w:val="000C64DE"/>
    <w:rsid w:val="000C6C3F"/>
    <w:rsid w:val="000C7031"/>
    <w:rsid w:val="000C717F"/>
    <w:rsid w:val="000C7757"/>
    <w:rsid w:val="000D01C8"/>
    <w:rsid w:val="000D07FD"/>
    <w:rsid w:val="000D0E65"/>
    <w:rsid w:val="000D1EE4"/>
    <w:rsid w:val="000D2626"/>
    <w:rsid w:val="000D2A07"/>
    <w:rsid w:val="000D2A0F"/>
    <w:rsid w:val="000D2FB9"/>
    <w:rsid w:val="000D302E"/>
    <w:rsid w:val="000D5454"/>
    <w:rsid w:val="000D5CB6"/>
    <w:rsid w:val="000D64A1"/>
    <w:rsid w:val="000D664D"/>
    <w:rsid w:val="000D6FFD"/>
    <w:rsid w:val="000D7013"/>
    <w:rsid w:val="000D70A5"/>
    <w:rsid w:val="000D71BF"/>
    <w:rsid w:val="000D7578"/>
    <w:rsid w:val="000E088A"/>
    <w:rsid w:val="000E1B68"/>
    <w:rsid w:val="000E226C"/>
    <w:rsid w:val="000E2FA6"/>
    <w:rsid w:val="000E4486"/>
    <w:rsid w:val="000E45F7"/>
    <w:rsid w:val="000E56EC"/>
    <w:rsid w:val="000E61DC"/>
    <w:rsid w:val="000E61E2"/>
    <w:rsid w:val="000E66AE"/>
    <w:rsid w:val="000E7362"/>
    <w:rsid w:val="000E73D2"/>
    <w:rsid w:val="000E7A48"/>
    <w:rsid w:val="000EEB69"/>
    <w:rsid w:val="000F0764"/>
    <w:rsid w:val="000F0F03"/>
    <w:rsid w:val="000F115B"/>
    <w:rsid w:val="000F1562"/>
    <w:rsid w:val="000F2068"/>
    <w:rsid w:val="000F2182"/>
    <w:rsid w:val="000F2623"/>
    <w:rsid w:val="000F2B74"/>
    <w:rsid w:val="000F3D9F"/>
    <w:rsid w:val="000F4950"/>
    <w:rsid w:val="000F496A"/>
    <w:rsid w:val="000F5570"/>
    <w:rsid w:val="000F6AFD"/>
    <w:rsid w:val="00102712"/>
    <w:rsid w:val="001045E6"/>
    <w:rsid w:val="00104F36"/>
    <w:rsid w:val="00105775"/>
    <w:rsid w:val="00105AAB"/>
    <w:rsid w:val="00105E4E"/>
    <w:rsid w:val="001073AF"/>
    <w:rsid w:val="00107568"/>
    <w:rsid w:val="001120F1"/>
    <w:rsid w:val="001135F6"/>
    <w:rsid w:val="00113954"/>
    <w:rsid w:val="00113E81"/>
    <w:rsid w:val="00114F76"/>
    <w:rsid w:val="001152B4"/>
    <w:rsid w:val="00115ACF"/>
    <w:rsid w:val="00115CB1"/>
    <w:rsid w:val="001161E6"/>
    <w:rsid w:val="00117192"/>
    <w:rsid w:val="00117D0E"/>
    <w:rsid w:val="00117DD6"/>
    <w:rsid w:val="00117F90"/>
    <w:rsid w:val="001215D0"/>
    <w:rsid w:val="0012166F"/>
    <w:rsid w:val="00121BFF"/>
    <w:rsid w:val="00121F4B"/>
    <w:rsid w:val="0012296C"/>
    <w:rsid w:val="00122E62"/>
    <w:rsid w:val="00122F0C"/>
    <w:rsid w:val="0012373E"/>
    <w:rsid w:val="001244FE"/>
    <w:rsid w:val="00124AC3"/>
    <w:rsid w:val="00124BAD"/>
    <w:rsid w:val="00126E7C"/>
    <w:rsid w:val="00132C37"/>
    <w:rsid w:val="00133231"/>
    <w:rsid w:val="00133DCA"/>
    <w:rsid w:val="00134EFD"/>
    <w:rsid w:val="00134FF0"/>
    <w:rsid w:val="00135187"/>
    <w:rsid w:val="001358EC"/>
    <w:rsid w:val="001359F0"/>
    <w:rsid w:val="00136071"/>
    <w:rsid w:val="0013721B"/>
    <w:rsid w:val="00137C19"/>
    <w:rsid w:val="00141F83"/>
    <w:rsid w:val="00142D0A"/>
    <w:rsid w:val="0014492A"/>
    <w:rsid w:val="00145836"/>
    <w:rsid w:val="00145AA6"/>
    <w:rsid w:val="00145D78"/>
    <w:rsid w:val="00146553"/>
    <w:rsid w:val="001467F2"/>
    <w:rsid w:val="00150A5E"/>
    <w:rsid w:val="00150B30"/>
    <w:rsid w:val="00150E98"/>
    <w:rsid w:val="0015108C"/>
    <w:rsid w:val="00151AD7"/>
    <w:rsid w:val="00152523"/>
    <w:rsid w:val="00152E2F"/>
    <w:rsid w:val="0015303A"/>
    <w:rsid w:val="001536E6"/>
    <w:rsid w:val="00153B60"/>
    <w:rsid w:val="0015410F"/>
    <w:rsid w:val="001546EE"/>
    <w:rsid w:val="00155617"/>
    <w:rsid w:val="001556FC"/>
    <w:rsid w:val="00155B63"/>
    <w:rsid w:val="00155E1C"/>
    <w:rsid w:val="00155E1F"/>
    <w:rsid w:val="00155E7B"/>
    <w:rsid w:val="0015680B"/>
    <w:rsid w:val="00156F58"/>
    <w:rsid w:val="001574EC"/>
    <w:rsid w:val="001579AB"/>
    <w:rsid w:val="00157BEA"/>
    <w:rsid w:val="00160022"/>
    <w:rsid w:val="00160ADA"/>
    <w:rsid w:val="00160DD1"/>
    <w:rsid w:val="00162D4A"/>
    <w:rsid w:val="00162E91"/>
    <w:rsid w:val="0016373E"/>
    <w:rsid w:val="00163797"/>
    <w:rsid w:val="00164BA5"/>
    <w:rsid w:val="00164C22"/>
    <w:rsid w:val="001655C6"/>
    <w:rsid w:val="00165C6D"/>
    <w:rsid w:val="00165C74"/>
    <w:rsid w:val="00165CDD"/>
    <w:rsid w:val="001665A1"/>
    <w:rsid w:val="00166A70"/>
    <w:rsid w:val="001672A4"/>
    <w:rsid w:val="00167313"/>
    <w:rsid w:val="0017088C"/>
    <w:rsid w:val="0017113A"/>
    <w:rsid w:val="001712F3"/>
    <w:rsid w:val="00171B61"/>
    <w:rsid w:val="001736CA"/>
    <w:rsid w:val="00173788"/>
    <w:rsid w:val="0017380D"/>
    <w:rsid w:val="00175287"/>
    <w:rsid w:val="001763F8"/>
    <w:rsid w:val="00176848"/>
    <w:rsid w:val="0017731F"/>
    <w:rsid w:val="001773BA"/>
    <w:rsid w:val="0018022E"/>
    <w:rsid w:val="00180485"/>
    <w:rsid w:val="001806AF"/>
    <w:rsid w:val="00181168"/>
    <w:rsid w:val="00181A46"/>
    <w:rsid w:val="00181B77"/>
    <w:rsid w:val="00182828"/>
    <w:rsid w:val="00182866"/>
    <w:rsid w:val="00183491"/>
    <w:rsid w:val="0018484A"/>
    <w:rsid w:val="001854D3"/>
    <w:rsid w:val="001876ED"/>
    <w:rsid w:val="0018789D"/>
    <w:rsid w:val="00190378"/>
    <w:rsid w:val="001918CF"/>
    <w:rsid w:val="001923DA"/>
    <w:rsid w:val="001924B7"/>
    <w:rsid w:val="001938A2"/>
    <w:rsid w:val="00193F7F"/>
    <w:rsid w:val="00194000"/>
    <w:rsid w:val="001945EA"/>
    <w:rsid w:val="001954CC"/>
    <w:rsid w:val="00195697"/>
    <w:rsid w:val="00195D33"/>
    <w:rsid w:val="001965F4"/>
    <w:rsid w:val="001A0764"/>
    <w:rsid w:val="001A0A32"/>
    <w:rsid w:val="001A0ADC"/>
    <w:rsid w:val="001A1086"/>
    <w:rsid w:val="001A2048"/>
    <w:rsid w:val="001A205D"/>
    <w:rsid w:val="001A20D6"/>
    <w:rsid w:val="001A4E5D"/>
    <w:rsid w:val="001A54E8"/>
    <w:rsid w:val="001A5C1F"/>
    <w:rsid w:val="001A6F78"/>
    <w:rsid w:val="001A7628"/>
    <w:rsid w:val="001A7C52"/>
    <w:rsid w:val="001B0B12"/>
    <w:rsid w:val="001B1D2F"/>
    <w:rsid w:val="001B1F1A"/>
    <w:rsid w:val="001B2058"/>
    <w:rsid w:val="001B2097"/>
    <w:rsid w:val="001B2D52"/>
    <w:rsid w:val="001B2FD8"/>
    <w:rsid w:val="001B3682"/>
    <w:rsid w:val="001B406A"/>
    <w:rsid w:val="001B42DE"/>
    <w:rsid w:val="001B54B7"/>
    <w:rsid w:val="001B5DB1"/>
    <w:rsid w:val="001B7BCD"/>
    <w:rsid w:val="001C0427"/>
    <w:rsid w:val="001C050F"/>
    <w:rsid w:val="001C1270"/>
    <w:rsid w:val="001C17A8"/>
    <w:rsid w:val="001C1DD7"/>
    <w:rsid w:val="001C2094"/>
    <w:rsid w:val="001C3903"/>
    <w:rsid w:val="001C4A68"/>
    <w:rsid w:val="001C4B1D"/>
    <w:rsid w:val="001C55C7"/>
    <w:rsid w:val="001C5903"/>
    <w:rsid w:val="001C5BD0"/>
    <w:rsid w:val="001C7157"/>
    <w:rsid w:val="001C77DC"/>
    <w:rsid w:val="001D0038"/>
    <w:rsid w:val="001D0BBF"/>
    <w:rsid w:val="001D1213"/>
    <w:rsid w:val="001D19B5"/>
    <w:rsid w:val="001D2246"/>
    <w:rsid w:val="001D25D3"/>
    <w:rsid w:val="001D27FC"/>
    <w:rsid w:val="001D286F"/>
    <w:rsid w:val="001D28F8"/>
    <w:rsid w:val="001D2CFE"/>
    <w:rsid w:val="001D3036"/>
    <w:rsid w:val="001D3347"/>
    <w:rsid w:val="001D36E2"/>
    <w:rsid w:val="001D379D"/>
    <w:rsid w:val="001D5A3C"/>
    <w:rsid w:val="001D5BC3"/>
    <w:rsid w:val="001D5C67"/>
    <w:rsid w:val="001D62BA"/>
    <w:rsid w:val="001D646A"/>
    <w:rsid w:val="001D67F6"/>
    <w:rsid w:val="001D6C98"/>
    <w:rsid w:val="001D7563"/>
    <w:rsid w:val="001D796E"/>
    <w:rsid w:val="001D7DD0"/>
    <w:rsid w:val="001E0B3F"/>
    <w:rsid w:val="001E157F"/>
    <w:rsid w:val="001E27BD"/>
    <w:rsid w:val="001E2B8E"/>
    <w:rsid w:val="001E3202"/>
    <w:rsid w:val="001E3FB7"/>
    <w:rsid w:val="001E5D4F"/>
    <w:rsid w:val="001E5D97"/>
    <w:rsid w:val="001E6658"/>
    <w:rsid w:val="001E6805"/>
    <w:rsid w:val="001E6DB9"/>
    <w:rsid w:val="001E7326"/>
    <w:rsid w:val="001E77A3"/>
    <w:rsid w:val="001E7EFC"/>
    <w:rsid w:val="001F0A83"/>
    <w:rsid w:val="001F0E33"/>
    <w:rsid w:val="001F155D"/>
    <w:rsid w:val="001F1F0B"/>
    <w:rsid w:val="001F2500"/>
    <w:rsid w:val="001F2B52"/>
    <w:rsid w:val="001F3338"/>
    <w:rsid w:val="001F362E"/>
    <w:rsid w:val="001F450D"/>
    <w:rsid w:val="001F4D14"/>
    <w:rsid w:val="001F4E83"/>
    <w:rsid w:val="001F57AD"/>
    <w:rsid w:val="001F67F6"/>
    <w:rsid w:val="001F6BA7"/>
    <w:rsid w:val="001F6E16"/>
    <w:rsid w:val="001F6E65"/>
    <w:rsid w:val="001F7134"/>
    <w:rsid w:val="00201207"/>
    <w:rsid w:val="0020213D"/>
    <w:rsid w:val="00202B4A"/>
    <w:rsid w:val="00202CC3"/>
    <w:rsid w:val="00203798"/>
    <w:rsid w:val="00203AAF"/>
    <w:rsid w:val="0020452D"/>
    <w:rsid w:val="0020507D"/>
    <w:rsid w:val="00206DC2"/>
    <w:rsid w:val="002075D3"/>
    <w:rsid w:val="00207863"/>
    <w:rsid w:val="00207C4E"/>
    <w:rsid w:val="00207D14"/>
    <w:rsid w:val="00210315"/>
    <w:rsid w:val="00210B0A"/>
    <w:rsid w:val="002110E5"/>
    <w:rsid w:val="00211577"/>
    <w:rsid w:val="002118DE"/>
    <w:rsid w:val="00213A39"/>
    <w:rsid w:val="00213F73"/>
    <w:rsid w:val="0021509C"/>
    <w:rsid w:val="00215FE6"/>
    <w:rsid w:val="002174BD"/>
    <w:rsid w:val="00217A62"/>
    <w:rsid w:val="002200A8"/>
    <w:rsid w:val="00221511"/>
    <w:rsid w:val="002216EF"/>
    <w:rsid w:val="00221C42"/>
    <w:rsid w:val="00222862"/>
    <w:rsid w:val="00223396"/>
    <w:rsid w:val="002242C3"/>
    <w:rsid w:val="00224CF8"/>
    <w:rsid w:val="00224D0D"/>
    <w:rsid w:val="002254B6"/>
    <w:rsid w:val="00225825"/>
    <w:rsid w:val="002258A2"/>
    <w:rsid w:val="00225FCB"/>
    <w:rsid w:val="00226373"/>
    <w:rsid w:val="00226865"/>
    <w:rsid w:val="002275D9"/>
    <w:rsid w:val="00227E4C"/>
    <w:rsid w:val="00227E8B"/>
    <w:rsid w:val="00231E78"/>
    <w:rsid w:val="0023282C"/>
    <w:rsid w:val="0023290A"/>
    <w:rsid w:val="00233387"/>
    <w:rsid w:val="00233AF5"/>
    <w:rsid w:val="00234282"/>
    <w:rsid w:val="0023510C"/>
    <w:rsid w:val="002357C3"/>
    <w:rsid w:val="002372A1"/>
    <w:rsid w:val="0023769D"/>
    <w:rsid w:val="002408B7"/>
    <w:rsid w:val="00240A2C"/>
    <w:rsid w:val="00240A46"/>
    <w:rsid w:val="00242228"/>
    <w:rsid w:val="00242467"/>
    <w:rsid w:val="00242E7A"/>
    <w:rsid w:val="002430F7"/>
    <w:rsid w:val="0024329A"/>
    <w:rsid w:val="00243E76"/>
    <w:rsid w:val="0024413A"/>
    <w:rsid w:val="00244179"/>
    <w:rsid w:val="00244B7A"/>
    <w:rsid w:val="00245AFC"/>
    <w:rsid w:val="00245F52"/>
    <w:rsid w:val="00246082"/>
    <w:rsid w:val="002461DA"/>
    <w:rsid w:val="0024687B"/>
    <w:rsid w:val="00246F9B"/>
    <w:rsid w:val="002478E6"/>
    <w:rsid w:val="00250019"/>
    <w:rsid w:val="00250E14"/>
    <w:rsid w:val="00252BAB"/>
    <w:rsid w:val="00253C30"/>
    <w:rsid w:val="00253EEA"/>
    <w:rsid w:val="002544CA"/>
    <w:rsid w:val="002545AB"/>
    <w:rsid w:val="00255934"/>
    <w:rsid w:val="00255C9C"/>
    <w:rsid w:val="002561E5"/>
    <w:rsid w:val="00256939"/>
    <w:rsid w:val="00256C97"/>
    <w:rsid w:val="002603CC"/>
    <w:rsid w:val="0026054E"/>
    <w:rsid w:val="00260FFD"/>
    <w:rsid w:val="00261F2A"/>
    <w:rsid w:val="00262039"/>
    <w:rsid w:val="00262D21"/>
    <w:rsid w:val="00263A5D"/>
    <w:rsid w:val="0026478B"/>
    <w:rsid w:val="00264E58"/>
    <w:rsid w:val="0026503E"/>
    <w:rsid w:val="00266AB2"/>
    <w:rsid w:val="00270859"/>
    <w:rsid w:val="002712B3"/>
    <w:rsid w:val="002713D0"/>
    <w:rsid w:val="0027151C"/>
    <w:rsid w:val="00272740"/>
    <w:rsid w:val="00272C48"/>
    <w:rsid w:val="002730E1"/>
    <w:rsid w:val="0027344C"/>
    <w:rsid w:val="00273EC7"/>
    <w:rsid w:val="00274598"/>
    <w:rsid w:val="0027471F"/>
    <w:rsid w:val="00274E9F"/>
    <w:rsid w:val="00276D2A"/>
    <w:rsid w:val="00282540"/>
    <w:rsid w:val="00282C8E"/>
    <w:rsid w:val="00283217"/>
    <w:rsid w:val="00285213"/>
    <w:rsid w:val="0028527B"/>
    <w:rsid w:val="00286FDE"/>
    <w:rsid w:val="00287B2B"/>
    <w:rsid w:val="00287C54"/>
    <w:rsid w:val="0029094B"/>
    <w:rsid w:val="00291147"/>
    <w:rsid w:val="00291BA8"/>
    <w:rsid w:val="00291F99"/>
    <w:rsid w:val="0029211C"/>
    <w:rsid w:val="002938D5"/>
    <w:rsid w:val="00294D28"/>
    <w:rsid w:val="00295513"/>
    <w:rsid w:val="0029662B"/>
    <w:rsid w:val="002A0A1E"/>
    <w:rsid w:val="002A2231"/>
    <w:rsid w:val="002A2787"/>
    <w:rsid w:val="002A2A2D"/>
    <w:rsid w:val="002A30B3"/>
    <w:rsid w:val="002A3192"/>
    <w:rsid w:val="002A3EE9"/>
    <w:rsid w:val="002A432D"/>
    <w:rsid w:val="002A5874"/>
    <w:rsid w:val="002A7790"/>
    <w:rsid w:val="002B0EE8"/>
    <w:rsid w:val="002B2AB2"/>
    <w:rsid w:val="002B2B7F"/>
    <w:rsid w:val="002B2D9F"/>
    <w:rsid w:val="002B2FB2"/>
    <w:rsid w:val="002B396D"/>
    <w:rsid w:val="002B4EFD"/>
    <w:rsid w:val="002B7B07"/>
    <w:rsid w:val="002B7D09"/>
    <w:rsid w:val="002C085C"/>
    <w:rsid w:val="002C1468"/>
    <w:rsid w:val="002C1531"/>
    <w:rsid w:val="002C173F"/>
    <w:rsid w:val="002C27E1"/>
    <w:rsid w:val="002C2DE0"/>
    <w:rsid w:val="002C417D"/>
    <w:rsid w:val="002C431A"/>
    <w:rsid w:val="002C4E11"/>
    <w:rsid w:val="002C4EF2"/>
    <w:rsid w:val="002C54BB"/>
    <w:rsid w:val="002C5898"/>
    <w:rsid w:val="002C6E6A"/>
    <w:rsid w:val="002C77D7"/>
    <w:rsid w:val="002C7B2C"/>
    <w:rsid w:val="002C7C98"/>
    <w:rsid w:val="002C7F74"/>
    <w:rsid w:val="002D0BD5"/>
    <w:rsid w:val="002D1218"/>
    <w:rsid w:val="002D13BA"/>
    <w:rsid w:val="002D171E"/>
    <w:rsid w:val="002D26F7"/>
    <w:rsid w:val="002D32AF"/>
    <w:rsid w:val="002D3904"/>
    <w:rsid w:val="002D4356"/>
    <w:rsid w:val="002D511E"/>
    <w:rsid w:val="002D658D"/>
    <w:rsid w:val="002D7D4A"/>
    <w:rsid w:val="002E068B"/>
    <w:rsid w:val="002E0D43"/>
    <w:rsid w:val="002E0ED9"/>
    <w:rsid w:val="002E136A"/>
    <w:rsid w:val="002E2FDB"/>
    <w:rsid w:val="002E3172"/>
    <w:rsid w:val="002E36C0"/>
    <w:rsid w:val="002E3C7D"/>
    <w:rsid w:val="002E4362"/>
    <w:rsid w:val="002E4749"/>
    <w:rsid w:val="002E4993"/>
    <w:rsid w:val="002E5956"/>
    <w:rsid w:val="002E6039"/>
    <w:rsid w:val="002E6B17"/>
    <w:rsid w:val="002E6F08"/>
    <w:rsid w:val="002E7281"/>
    <w:rsid w:val="002E77F8"/>
    <w:rsid w:val="002E78C3"/>
    <w:rsid w:val="002F0117"/>
    <w:rsid w:val="002F1289"/>
    <w:rsid w:val="002F2196"/>
    <w:rsid w:val="002F29AB"/>
    <w:rsid w:val="002F29DF"/>
    <w:rsid w:val="002F2C1E"/>
    <w:rsid w:val="002F2F69"/>
    <w:rsid w:val="002F452D"/>
    <w:rsid w:val="002F4750"/>
    <w:rsid w:val="002F4F68"/>
    <w:rsid w:val="002F6849"/>
    <w:rsid w:val="002F70FF"/>
    <w:rsid w:val="002F7258"/>
    <w:rsid w:val="002F72F2"/>
    <w:rsid w:val="00301872"/>
    <w:rsid w:val="00301C36"/>
    <w:rsid w:val="00301C61"/>
    <w:rsid w:val="00301CFF"/>
    <w:rsid w:val="00302AE2"/>
    <w:rsid w:val="0030377A"/>
    <w:rsid w:val="00305274"/>
    <w:rsid w:val="0030541F"/>
    <w:rsid w:val="003066D4"/>
    <w:rsid w:val="00307086"/>
    <w:rsid w:val="0030797A"/>
    <w:rsid w:val="00310388"/>
    <w:rsid w:val="0031097E"/>
    <w:rsid w:val="0031121E"/>
    <w:rsid w:val="003115DC"/>
    <w:rsid w:val="00311A39"/>
    <w:rsid w:val="00311CF0"/>
    <w:rsid w:val="00311DE1"/>
    <w:rsid w:val="00314CC7"/>
    <w:rsid w:val="00315423"/>
    <w:rsid w:val="0031781C"/>
    <w:rsid w:val="00317F45"/>
    <w:rsid w:val="00320259"/>
    <w:rsid w:val="003202D0"/>
    <w:rsid w:val="00321A16"/>
    <w:rsid w:val="00323F4B"/>
    <w:rsid w:val="003248E1"/>
    <w:rsid w:val="00324A73"/>
    <w:rsid w:val="00324D1A"/>
    <w:rsid w:val="00324DA7"/>
    <w:rsid w:val="00325682"/>
    <w:rsid w:val="00325CB8"/>
    <w:rsid w:val="003263EB"/>
    <w:rsid w:val="00326C49"/>
    <w:rsid w:val="00326E24"/>
    <w:rsid w:val="0032761A"/>
    <w:rsid w:val="00330596"/>
    <w:rsid w:val="0033130B"/>
    <w:rsid w:val="0033287E"/>
    <w:rsid w:val="003351EE"/>
    <w:rsid w:val="00335BC5"/>
    <w:rsid w:val="003362C2"/>
    <w:rsid w:val="00341292"/>
    <w:rsid w:val="00341489"/>
    <w:rsid w:val="0034197D"/>
    <w:rsid w:val="00341BB8"/>
    <w:rsid w:val="00341C83"/>
    <w:rsid w:val="00341CF3"/>
    <w:rsid w:val="00341D26"/>
    <w:rsid w:val="0034329F"/>
    <w:rsid w:val="003447C8"/>
    <w:rsid w:val="00346842"/>
    <w:rsid w:val="00347C78"/>
    <w:rsid w:val="00347F4F"/>
    <w:rsid w:val="00350349"/>
    <w:rsid w:val="0035094C"/>
    <w:rsid w:val="00351A95"/>
    <w:rsid w:val="0035213E"/>
    <w:rsid w:val="00352B76"/>
    <w:rsid w:val="003530EB"/>
    <w:rsid w:val="00353348"/>
    <w:rsid w:val="003548A5"/>
    <w:rsid w:val="0035569B"/>
    <w:rsid w:val="00356E53"/>
    <w:rsid w:val="0035782C"/>
    <w:rsid w:val="00360768"/>
    <w:rsid w:val="00361287"/>
    <w:rsid w:val="0036149B"/>
    <w:rsid w:val="0036158D"/>
    <w:rsid w:val="00361BC7"/>
    <w:rsid w:val="00361DCE"/>
    <w:rsid w:val="00362158"/>
    <w:rsid w:val="00363633"/>
    <w:rsid w:val="00363719"/>
    <w:rsid w:val="00363883"/>
    <w:rsid w:val="00365131"/>
    <w:rsid w:val="00365BA2"/>
    <w:rsid w:val="003660E5"/>
    <w:rsid w:val="003670AE"/>
    <w:rsid w:val="003671F7"/>
    <w:rsid w:val="00367A03"/>
    <w:rsid w:val="00367B12"/>
    <w:rsid w:val="00367EB2"/>
    <w:rsid w:val="0037172F"/>
    <w:rsid w:val="00371779"/>
    <w:rsid w:val="003737B4"/>
    <w:rsid w:val="00374574"/>
    <w:rsid w:val="0037467B"/>
    <w:rsid w:val="0037564E"/>
    <w:rsid w:val="003764BC"/>
    <w:rsid w:val="00376783"/>
    <w:rsid w:val="003775FF"/>
    <w:rsid w:val="0037783F"/>
    <w:rsid w:val="00377C9A"/>
    <w:rsid w:val="003801EB"/>
    <w:rsid w:val="003813E8"/>
    <w:rsid w:val="00381406"/>
    <w:rsid w:val="003819DF"/>
    <w:rsid w:val="00384023"/>
    <w:rsid w:val="00385D08"/>
    <w:rsid w:val="00386F81"/>
    <w:rsid w:val="0038718E"/>
    <w:rsid w:val="00387B53"/>
    <w:rsid w:val="0039044A"/>
    <w:rsid w:val="00391239"/>
    <w:rsid w:val="003916CB"/>
    <w:rsid w:val="003920E9"/>
    <w:rsid w:val="003921AA"/>
    <w:rsid w:val="003933E0"/>
    <w:rsid w:val="003939A6"/>
    <w:rsid w:val="00394130"/>
    <w:rsid w:val="003948FD"/>
    <w:rsid w:val="00394960"/>
    <w:rsid w:val="003958AD"/>
    <w:rsid w:val="00395AB7"/>
    <w:rsid w:val="003965F2"/>
    <w:rsid w:val="00396CA8"/>
    <w:rsid w:val="00397F3C"/>
    <w:rsid w:val="003A0F85"/>
    <w:rsid w:val="003A1024"/>
    <w:rsid w:val="003A1B3E"/>
    <w:rsid w:val="003A4085"/>
    <w:rsid w:val="003A492F"/>
    <w:rsid w:val="003A4986"/>
    <w:rsid w:val="003A4DDC"/>
    <w:rsid w:val="003A4FB7"/>
    <w:rsid w:val="003A5255"/>
    <w:rsid w:val="003A5927"/>
    <w:rsid w:val="003A5A61"/>
    <w:rsid w:val="003A5B14"/>
    <w:rsid w:val="003A7460"/>
    <w:rsid w:val="003A7CD8"/>
    <w:rsid w:val="003B08AB"/>
    <w:rsid w:val="003B1272"/>
    <w:rsid w:val="003B1799"/>
    <w:rsid w:val="003B25A1"/>
    <w:rsid w:val="003B36AD"/>
    <w:rsid w:val="003B3B55"/>
    <w:rsid w:val="003B540B"/>
    <w:rsid w:val="003B550F"/>
    <w:rsid w:val="003B6B7E"/>
    <w:rsid w:val="003B760E"/>
    <w:rsid w:val="003B7B72"/>
    <w:rsid w:val="003C10E7"/>
    <w:rsid w:val="003C2072"/>
    <w:rsid w:val="003C2E0D"/>
    <w:rsid w:val="003C3B16"/>
    <w:rsid w:val="003C3C24"/>
    <w:rsid w:val="003C45DF"/>
    <w:rsid w:val="003C4D70"/>
    <w:rsid w:val="003C57E1"/>
    <w:rsid w:val="003C5EEF"/>
    <w:rsid w:val="003C5FA0"/>
    <w:rsid w:val="003C6BD0"/>
    <w:rsid w:val="003C723B"/>
    <w:rsid w:val="003C7A75"/>
    <w:rsid w:val="003D18C0"/>
    <w:rsid w:val="003D2AD5"/>
    <w:rsid w:val="003D37A1"/>
    <w:rsid w:val="003D3C40"/>
    <w:rsid w:val="003D564E"/>
    <w:rsid w:val="003D5756"/>
    <w:rsid w:val="003D581E"/>
    <w:rsid w:val="003D6B9C"/>
    <w:rsid w:val="003D6E5E"/>
    <w:rsid w:val="003D73E7"/>
    <w:rsid w:val="003D7596"/>
    <w:rsid w:val="003E0434"/>
    <w:rsid w:val="003E07C2"/>
    <w:rsid w:val="003E0F16"/>
    <w:rsid w:val="003E12E5"/>
    <w:rsid w:val="003E1632"/>
    <w:rsid w:val="003E17EC"/>
    <w:rsid w:val="003E24B6"/>
    <w:rsid w:val="003E33AD"/>
    <w:rsid w:val="003E38F2"/>
    <w:rsid w:val="003E413C"/>
    <w:rsid w:val="003E43F6"/>
    <w:rsid w:val="003E475C"/>
    <w:rsid w:val="003E5213"/>
    <w:rsid w:val="003E52B8"/>
    <w:rsid w:val="003E5B8A"/>
    <w:rsid w:val="003E5F9C"/>
    <w:rsid w:val="003E612B"/>
    <w:rsid w:val="003E6272"/>
    <w:rsid w:val="003E67C1"/>
    <w:rsid w:val="003F06AD"/>
    <w:rsid w:val="003F0C74"/>
    <w:rsid w:val="003F1FDC"/>
    <w:rsid w:val="003F2370"/>
    <w:rsid w:val="003F33DE"/>
    <w:rsid w:val="003F3EBE"/>
    <w:rsid w:val="003F420C"/>
    <w:rsid w:val="003F427D"/>
    <w:rsid w:val="003F470D"/>
    <w:rsid w:val="003F4B6A"/>
    <w:rsid w:val="003F505A"/>
    <w:rsid w:val="003F6145"/>
    <w:rsid w:val="003F6438"/>
    <w:rsid w:val="003F6709"/>
    <w:rsid w:val="00400645"/>
    <w:rsid w:val="00400CAF"/>
    <w:rsid w:val="004024A2"/>
    <w:rsid w:val="00402CAD"/>
    <w:rsid w:val="00403EB9"/>
    <w:rsid w:val="004042DC"/>
    <w:rsid w:val="004049C7"/>
    <w:rsid w:val="004049D0"/>
    <w:rsid w:val="00405BB4"/>
    <w:rsid w:val="00406725"/>
    <w:rsid w:val="0040688A"/>
    <w:rsid w:val="00406894"/>
    <w:rsid w:val="0040762D"/>
    <w:rsid w:val="00407D69"/>
    <w:rsid w:val="00410016"/>
    <w:rsid w:val="00410FE5"/>
    <w:rsid w:val="00411A25"/>
    <w:rsid w:val="00411C11"/>
    <w:rsid w:val="00413161"/>
    <w:rsid w:val="004131E9"/>
    <w:rsid w:val="00413409"/>
    <w:rsid w:val="004134B4"/>
    <w:rsid w:val="00413722"/>
    <w:rsid w:val="00413731"/>
    <w:rsid w:val="00414573"/>
    <w:rsid w:val="004146DD"/>
    <w:rsid w:val="00414E63"/>
    <w:rsid w:val="00414EB9"/>
    <w:rsid w:val="004157F5"/>
    <w:rsid w:val="00416156"/>
    <w:rsid w:val="00416470"/>
    <w:rsid w:val="0041662F"/>
    <w:rsid w:val="00416802"/>
    <w:rsid w:val="0041689B"/>
    <w:rsid w:val="00416C6F"/>
    <w:rsid w:val="00416EC3"/>
    <w:rsid w:val="004173B3"/>
    <w:rsid w:val="00417DCB"/>
    <w:rsid w:val="00420030"/>
    <w:rsid w:val="00420588"/>
    <w:rsid w:val="0042133D"/>
    <w:rsid w:val="004233ED"/>
    <w:rsid w:val="00423600"/>
    <w:rsid w:val="00423A07"/>
    <w:rsid w:val="00424195"/>
    <w:rsid w:val="004249C3"/>
    <w:rsid w:val="00424B02"/>
    <w:rsid w:val="0042527D"/>
    <w:rsid w:val="00427DE1"/>
    <w:rsid w:val="00427E25"/>
    <w:rsid w:val="00430BCA"/>
    <w:rsid w:val="00431A67"/>
    <w:rsid w:val="00433637"/>
    <w:rsid w:val="00434505"/>
    <w:rsid w:val="00434A7F"/>
    <w:rsid w:val="00434FB9"/>
    <w:rsid w:val="00435DA8"/>
    <w:rsid w:val="00436A18"/>
    <w:rsid w:val="00436DB7"/>
    <w:rsid w:val="00440626"/>
    <w:rsid w:val="00441B40"/>
    <w:rsid w:val="00441C41"/>
    <w:rsid w:val="004427E8"/>
    <w:rsid w:val="00442E34"/>
    <w:rsid w:val="004448FD"/>
    <w:rsid w:val="00444925"/>
    <w:rsid w:val="0044564D"/>
    <w:rsid w:val="00445D1C"/>
    <w:rsid w:val="00446397"/>
    <w:rsid w:val="00447617"/>
    <w:rsid w:val="004476D6"/>
    <w:rsid w:val="00450F32"/>
    <w:rsid w:val="00451BEC"/>
    <w:rsid w:val="00452544"/>
    <w:rsid w:val="00455966"/>
    <w:rsid w:val="004560C5"/>
    <w:rsid w:val="004563CF"/>
    <w:rsid w:val="00456A2B"/>
    <w:rsid w:val="00456C60"/>
    <w:rsid w:val="00456C9F"/>
    <w:rsid w:val="00456F25"/>
    <w:rsid w:val="00456F9E"/>
    <w:rsid w:val="004577C3"/>
    <w:rsid w:val="00460307"/>
    <w:rsid w:val="0046064F"/>
    <w:rsid w:val="00460ADD"/>
    <w:rsid w:val="00461A8C"/>
    <w:rsid w:val="00461D79"/>
    <w:rsid w:val="0046241E"/>
    <w:rsid w:val="004626AA"/>
    <w:rsid w:val="00462C19"/>
    <w:rsid w:val="00463C53"/>
    <w:rsid w:val="00464F3F"/>
    <w:rsid w:val="0046577E"/>
    <w:rsid w:val="00465CF3"/>
    <w:rsid w:val="00466139"/>
    <w:rsid w:val="004669BB"/>
    <w:rsid w:val="00466A44"/>
    <w:rsid w:val="00466A46"/>
    <w:rsid w:val="0046777D"/>
    <w:rsid w:val="00467B74"/>
    <w:rsid w:val="004703B0"/>
    <w:rsid w:val="00471331"/>
    <w:rsid w:val="00471F22"/>
    <w:rsid w:val="00471FD6"/>
    <w:rsid w:val="00473A06"/>
    <w:rsid w:val="00473AE5"/>
    <w:rsid w:val="00473B4E"/>
    <w:rsid w:val="004748B8"/>
    <w:rsid w:val="004755FA"/>
    <w:rsid w:val="004762B8"/>
    <w:rsid w:val="004774CE"/>
    <w:rsid w:val="00481378"/>
    <w:rsid w:val="0048218A"/>
    <w:rsid w:val="00483337"/>
    <w:rsid w:val="00483E54"/>
    <w:rsid w:val="00484A9F"/>
    <w:rsid w:val="004869A3"/>
    <w:rsid w:val="00486BF1"/>
    <w:rsid w:val="00486E59"/>
    <w:rsid w:val="00486F65"/>
    <w:rsid w:val="00487D63"/>
    <w:rsid w:val="0049066B"/>
    <w:rsid w:val="00491B2A"/>
    <w:rsid w:val="004926C7"/>
    <w:rsid w:val="00492F48"/>
    <w:rsid w:val="00494134"/>
    <w:rsid w:val="004945AC"/>
    <w:rsid w:val="004950C3"/>
    <w:rsid w:val="00495805"/>
    <w:rsid w:val="00495A05"/>
    <w:rsid w:val="00495EDE"/>
    <w:rsid w:val="00496138"/>
    <w:rsid w:val="004967F0"/>
    <w:rsid w:val="0049744B"/>
    <w:rsid w:val="004A079A"/>
    <w:rsid w:val="004A0E71"/>
    <w:rsid w:val="004A1553"/>
    <w:rsid w:val="004A1EB2"/>
    <w:rsid w:val="004A2779"/>
    <w:rsid w:val="004A36B7"/>
    <w:rsid w:val="004A4083"/>
    <w:rsid w:val="004A4A7C"/>
    <w:rsid w:val="004A5A24"/>
    <w:rsid w:val="004A5B1C"/>
    <w:rsid w:val="004A6AA3"/>
    <w:rsid w:val="004A6F21"/>
    <w:rsid w:val="004A7CD1"/>
    <w:rsid w:val="004B018C"/>
    <w:rsid w:val="004B052B"/>
    <w:rsid w:val="004B089E"/>
    <w:rsid w:val="004B08F7"/>
    <w:rsid w:val="004B0B9C"/>
    <w:rsid w:val="004B0BA4"/>
    <w:rsid w:val="004B1802"/>
    <w:rsid w:val="004B1BC7"/>
    <w:rsid w:val="004B349D"/>
    <w:rsid w:val="004B353B"/>
    <w:rsid w:val="004B3B52"/>
    <w:rsid w:val="004B3D60"/>
    <w:rsid w:val="004B40B4"/>
    <w:rsid w:val="004B5415"/>
    <w:rsid w:val="004B68C4"/>
    <w:rsid w:val="004B7153"/>
    <w:rsid w:val="004B7A78"/>
    <w:rsid w:val="004B7AE6"/>
    <w:rsid w:val="004C067C"/>
    <w:rsid w:val="004C08E1"/>
    <w:rsid w:val="004C0A4B"/>
    <w:rsid w:val="004C0C92"/>
    <w:rsid w:val="004C1136"/>
    <w:rsid w:val="004C15F5"/>
    <w:rsid w:val="004C1995"/>
    <w:rsid w:val="004C37D7"/>
    <w:rsid w:val="004C399E"/>
    <w:rsid w:val="004C3F36"/>
    <w:rsid w:val="004C40AB"/>
    <w:rsid w:val="004C5BD9"/>
    <w:rsid w:val="004C5EBC"/>
    <w:rsid w:val="004C5F45"/>
    <w:rsid w:val="004C6152"/>
    <w:rsid w:val="004C70EF"/>
    <w:rsid w:val="004C721E"/>
    <w:rsid w:val="004D0489"/>
    <w:rsid w:val="004D0C6D"/>
    <w:rsid w:val="004D127A"/>
    <w:rsid w:val="004D22C6"/>
    <w:rsid w:val="004D3418"/>
    <w:rsid w:val="004D3BCA"/>
    <w:rsid w:val="004D3E9A"/>
    <w:rsid w:val="004D409D"/>
    <w:rsid w:val="004D4190"/>
    <w:rsid w:val="004D4639"/>
    <w:rsid w:val="004D47C2"/>
    <w:rsid w:val="004D4924"/>
    <w:rsid w:val="004D63DF"/>
    <w:rsid w:val="004D66D6"/>
    <w:rsid w:val="004D7494"/>
    <w:rsid w:val="004D7BD0"/>
    <w:rsid w:val="004D7E28"/>
    <w:rsid w:val="004E040A"/>
    <w:rsid w:val="004E0784"/>
    <w:rsid w:val="004E139F"/>
    <w:rsid w:val="004E229A"/>
    <w:rsid w:val="004E24A9"/>
    <w:rsid w:val="004E2927"/>
    <w:rsid w:val="004E2B1F"/>
    <w:rsid w:val="004E2EC0"/>
    <w:rsid w:val="004E39DB"/>
    <w:rsid w:val="004E3EFC"/>
    <w:rsid w:val="004E4196"/>
    <w:rsid w:val="004E46F7"/>
    <w:rsid w:val="004E52A2"/>
    <w:rsid w:val="004E6F73"/>
    <w:rsid w:val="004F1CE3"/>
    <w:rsid w:val="004F1D97"/>
    <w:rsid w:val="004F3161"/>
    <w:rsid w:val="004F334C"/>
    <w:rsid w:val="004F42A5"/>
    <w:rsid w:val="004F4A2D"/>
    <w:rsid w:val="004F558B"/>
    <w:rsid w:val="004F6260"/>
    <w:rsid w:val="0050058C"/>
    <w:rsid w:val="00500761"/>
    <w:rsid w:val="00501ADA"/>
    <w:rsid w:val="005021A9"/>
    <w:rsid w:val="005026E5"/>
    <w:rsid w:val="00502E59"/>
    <w:rsid w:val="0050304C"/>
    <w:rsid w:val="005036E6"/>
    <w:rsid w:val="00504A64"/>
    <w:rsid w:val="0050515F"/>
    <w:rsid w:val="0050542E"/>
    <w:rsid w:val="00506AE3"/>
    <w:rsid w:val="00506E31"/>
    <w:rsid w:val="005102D1"/>
    <w:rsid w:val="005118FF"/>
    <w:rsid w:val="0051300F"/>
    <w:rsid w:val="00513BE4"/>
    <w:rsid w:val="00513C0F"/>
    <w:rsid w:val="00514306"/>
    <w:rsid w:val="00514775"/>
    <w:rsid w:val="00514AD6"/>
    <w:rsid w:val="00516182"/>
    <w:rsid w:val="0052353D"/>
    <w:rsid w:val="0052366D"/>
    <w:rsid w:val="00523B50"/>
    <w:rsid w:val="00523F25"/>
    <w:rsid w:val="00524120"/>
    <w:rsid w:val="00524415"/>
    <w:rsid w:val="0052658D"/>
    <w:rsid w:val="00530912"/>
    <w:rsid w:val="005309D3"/>
    <w:rsid w:val="00530A99"/>
    <w:rsid w:val="00531FDB"/>
    <w:rsid w:val="005338C6"/>
    <w:rsid w:val="00534019"/>
    <w:rsid w:val="00534AE3"/>
    <w:rsid w:val="005351A2"/>
    <w:rsid w:val="00535736"/>
    <w:rsid w:val="0053605F"/>
    <w:rsid w:val="005360DD"/>
    <w:rsid w:val="0053702E"/>
    <w:rsid w:val="0053741C"/>
    <w:rsid w:val="005376DE"/>
    <w:rsid w:val="005401DE"/>
    <w:rsid w:val="00540391"/>
    <w:rsid w:val="00540741"/>
    <w:rsid w:val="00541F70"/>
    <w:rsid w:val="00542DF6"/>
    <w:rsid w:val="005431C8"/>
    <w:rsid w:val="0054383A"/>
    <w:rsid w:val="00543B8C"/>
    <w:rsid w:val="00543CEA"/>
    <w:rsid w:val="00545662"/>
    <w:rsid w:val="00545935"/>
    <w:rsid w:val="00545E86"/>
    <w:rsid w:val="00546F86"/>
    <w:rsid w:val="0054719A"/>
    <w:rsid w:val="005508A4"/>
    <w:rsid w:val="0055098C"/>
    <w:rsid w:val="00551174"/>
    <w:rsid w:val="00551377"/>
    <w:rsid w:val="005516D6"/>
    <w:rsid w:val="00551733"/>
    <w:rsid w:val="00552A79"/>
    <w:rsid w:val="00553608"/>
    <w:rsid w:val="00553881"/>
    <w:rsid w:val="00554D39"/>
    <w:rsid w:val="005552B6"/>
    <w:rsid w:val="005559BD"/>
    <w:rsid w:val="00557CD9"/>
    <w:rsid w:val="00557DD3"/>
    <w:rsid w:val="0056028F"/>
    <w:rsid w:val="00560C00"/>
    <w:rsid w:val="005611B1"/>
    <w:rsid w:val="00561377"/>
    <w:rsid w:val="005628A1"/>
    <w:rsid w:val="00562F06"/>
    <w:rsid w:val="0056388E"/>
    <w:rsid w:val="005642D0"/>
    <w:rsid w:val="00564682"/>
    <w:rsid w:val="00564F5B"/>
    <w:rsid w:val="00566550"/>
    <w:rsid w:val="00567675"/>
    <w:rsid w:val="00567E2C"/>
    <w:rsid w:val="005702E7"/>
    <w:rsid w:val="00573EBD"/>
    <w:rsid w:val="0057509A"/>
    <w:rsid w:val="0057519E"/>
    <w:rsid w:val="00575426"/>
    <w:rsid w:val="0057582F"/>
    <w:rsid w:val="005777D7"/>
    <w:rsid w:val="005779D2"/>
    <w:rsid w:val="0058089A"/>
    <w:rsid w:val="005814B8"/>
    <w:rsid w:val="00581E4F"/>
    <w:rsid w:val="0058253C"/>
    <w:rsid w:val="0058349A"/>
    <w:rsid w:val="00584820"/>
    <w:rsid w:val="00585320"/>
    <w:rsid w:val="005863C9"/>
    <w:rsid w:val="00586CFF"/>
    <w:rsid w:val="00586F21"/>
    <w:rsid w:val="005902AE"/>
    <w:rsid w:val="00590365"/>
    <w:rsid w:val="005935A6"/>
    <w:rsid w:val="005941D1"/>
    <w:rsid w:val="005952EE"/>
    <w:rsid w:val="00595CF9"/>
    <w:rsid w:val="005962C3"/>
    <w:rsid w:val="005962FE"/>
    <w:rsid w:val="00596731"/>
    <w:rsid w:val="00597DA7"/>
    <w:rsid w:val="005A1B98"/>
    <w:rsid w:val="005A23AA"/>
    <w:rsid w:val="005A2811"/>
    <w:rsid w:val="005A2A8E"/>
    <w:rsid w:val="005A30A2"/>
    <w:rsid w:val="005A3EF2"/>
    <w:rsid w:val="005A40A2"/>
    <w:rsid w:val="005A4C68"/>
    <w:rsid w:val="005A56CD"/>
    <w:rsid w:val="005A5E66"/>
    <w:rsid w:val="005A6955"/>
    <w:rsid w:val="005A698D"/>
    <w:rsid w:val="005A6ADD"/>
    <w:rsid w:val="005A7080"/>
    <w:rsid w:val="005A76AC"/>
    <w:rsid w:val="005A7AED"/>
    <w:rsid w:val="005A7DF6"/>
    <w:rsid w:val="005B0982"/>
    <w:rsid w:val="005B1AEC"/>
    <w:rsid w:val="005B1DB9"/>
    <w:rsid w:val="005B1F59"/>
    <w:rsid w:val="005B2EFB"/>
    <w:rsid w:val="005B34B1"/>
    <w:rsid w:val="005B37BF"/>
    <w:rsid w:val="005B41BF"/>
    <w:rsid w:val="005B454A"/>
    <w:rsid w:val="005B47E6"/>
    <w:rsid w:val="005B4D2F"/>
    <w:rsid w:val="005B516C"/>
    <w:rsid w:val="005B5A46"/>
    <w:rsid w:val="005B655D"/>
    <w:rsid w:val="005B6C27"/>
    <w:rsid w:val="005B7DD0"/>
    <w:rsid w:val="005C189E"/>
    <w:rsid w:val="005C1CAF"/>
    <w:rsid w:val="005C2D10"/>
    <w:rsid w:val="005C3DC7"/>
    <w:rsid w:val="005C4313"/>
    <w:rsid w:val="005C4944"/>
    <w:rsid w:val="005C4A7F"/>
    <w:rsid w:val="005C4EE4"/>
    <w:rsid w:val="005C5338"/>
    <w:rsid w:val="005C55B9"/>
    <w:rsid w:val="005C57CD"/>
    <w:rsid w:val="005C6539"/>
    <w:rsid w:val="005C6868"/>
    <w:rsid w:val="005D0160"/>
    <w:rsid w:val="005D09E5"/>
    <w:rsid w:val="005D1563"/>
    <w:rsid w:val="005D221E"/>
    <w:rsid w:val="005D359F"/>
    <w:rsid w:val="005D3730"/>
    <w:rsid w:val="005D3F9B"/>
    <w:rsid w:val="005D4505"/>
    <w:rsid w:val="005D5976"/>
    <w:rsid w:val="005D5D9D"/>
    <w:rsid w:val="005D62B1"/>
    <w:rsid w:val="005D69CB"/>
    <w:rsid w:val="005D7C28"/>
    <w:rsid w:val="005E02A8"/>
    <w:rsid w:val="005E04F6"/>
    <w:rsid w:val="005E0DD0"/>
    <w:rsid w:val="005E2868"/>
    <w:rsid w:val="005E3C7E"/>
    <w:rsid w:val="005E43A4"/>
    <w:rsid w:val="005E498C"/>
    <w:rsid w:val="005E6896"/>
    <w:rsid w:val="005E6A60"/>
    <w:rsid w:val="005E6E6C"/>
    <w:rsid w:val="005E7191"/>
    <w:rsid w:val="005E7D0B"/>
    <w:rsid w:val="005E7F10"/>
    <w:rsid w:val="005F09FD"/>
    <w:rsid w:val="005F1378"/>
    <w:rsid w:val="005F140B"/>
    <w:rsid w:val="005F1F2E"/>
    <w:rsid w:val="005F38CF"/>
    <w:rsid w:val="005F3C6A"/>
    <w:rsid w:val="005F43E7"/>
    <w:rsid w:val="005F6155"/>
    <w:rsid w:val="005F6374"/>
    <w:rsid w:val="005F685F"/>
    <w:rsid w:val="005F6B41"/>
    <w:rsid w:val="005F7034"/>
    <w:rsid w:val="005F70F6"/>
    <w:rsid w:val="005F73D9"/>
    <w:rsid w:val="005F79AF"/>
    <w:rsid w:val="006001D7"/>
    <w:rsid w:val="00600388"/>
    <w:rsid w:val="00600934"/>
    <w:rsid w:val="00600D60"/>
    <w:rsid w:val="0060155C"/>
    <w:rsid w:val="006016D0"/>
    <w:rsid w:val="006030D4"/>
    <w:rsid w:val="00603495"/>
    <w:rsid w:val="006037F9"/>
    <w:rsid w:val="00603F1A"/>
    <w:rsid w:val="00603F79"/>
    <w:rsid w:val="00604481"/>
    <w:rsid w:val="006046B7"/>
    <w:rsid w:val="0060553B"/>
    <w:rsid w:val="00607492"/>
    <w:rsid w:val="0060760E"/>
    <w:rsid w:val="00607782"/>
    <w:rsid w:val="0061032B"/>
    <w:rsid w:val="0061066C"/>
    <w:rsid w:val="00610D6B"/>
    <w:rsid w:val="006111C0"/>
    <w:rsid w:val="006112C2"/>
    <w:rsid w:val="006118D8"/>
    <w:rsid w:val="00612808"/>
    <w:rsid w:val="006148E4"/>
    <w:rsid w:val="00614C57"/>
    <w:rsid w:val="00616812"/>
    <w:rsid w:val="00617A80"/>
    <w:rsid w:val="00617D6F"/>
    <w:rsid w:val="00620800"/>
    <w:rsid w:val="00620C2B"/>
    <w:rsid w:val="006212D5"/>
    <w:rsid w:val="006225EA"/>
    <w:rsid w:val="00622C3D"/>
    <w:rsid w:val="006245A5"/>
    <w:rsid w:val="006249C1"/>
    <w:rsid w:val="00625384"/>
    <w:rsid w:val="00625C5E"/>
    <w:rsid w:val="00625EC9"/>
    <w:rsid w:val="00626276"/>
    <w:rsid w:val="006274A9"/>
    <w:rsid w:val="00627CD7"/>
    <w:rsid w:val="00627D60"/>
    <w:rsid w:val="0063025A"/>
    <w:rsid w:val="0063027F"/>
    <w:rsid w:val="00630667"/>
    <w:rsid w:val="00630C6E"/>
    <w:rsid w:val="00630FD7"/>
    <w:rsid w:val="0063204A"/>
    <w:rsid w:val="00632193"/>
    <w:rsid w:val="006327CD"/>
    <w:rsid w:val="006340F3"/>
    <w:rsid w:val="00634176"/>
    <w:rsid w:val="0063477B"/>
    <w:rsid w:val="0063478B"/>
    <w:rsid w:val="00634EBF"/>
    <w:rsid w:val="006351B3"/>
    <w:rsid w:val="0063555F"/>
    <w:rsid w:val="00635645"/>
    <w:rsid w:val="006357D9"/>
    <w:rsid w:val="00636B91"/>
    <w:rsid w:val="00636DEA"/>
    <w:rsid w:val="00640127"/>
    <w:rsid w:val="006401D9"/>
    <w:rsid w:val="006401F1"/>
    <w:rsid w:val="00641C5F"/>
    <w:rsid w:val="00641EEE"/>
    <w:rsid w:val="0064233E"/>
    <w:rsid w:val="00642B56"/>
    <w:rsid w:val="00642BC6"/>
    <w:rsid w:val="0064335E"/>
    <w:rsid w:val="00643CE3"/>
    <w:rsid w:val="00643D3B"/>
    <w:rsid w:val="00644B84"/>
    <w:rsid w:val="00645902"/>
    <w:rsid w:val="00645A8F"/>
    <w:rsid w:val="00645EBC"/>
    <w:rsid w:val="00646A0B"/>
    <w:rsid w:val="00646F94"/>
    <w:rsid w:val="00647ABA"/>
    <w:rsid w:val="00647B06"/>
    <w:rsid w:val="00651356"/>
    <w:rsid w:val="006513B4"/>
    <w:rsid w:val="006520D7"/>
    <w:rsid w:val="00652234"/>
    <w:rsid w:val="00653467"/>
    <w:rsid w:val="00653CA7"/>
    <w:rsid w:val="0065426C"/>
    <w:rsid w:val="00655820"/>
    <w:rsid w:val="00655C36"/>
    <w:rsid w:val="00655FB1"/>
    <w:rsid w:val="006569FA"/>
    <w:rsid w:val="00656F55"/>
    <w:rsid w:val="00657488"/>
    <w:rsid w:val="006578F7"/>
    <w:rsid w:val="00657A92"/>
    <w:rsid w:val="00661E5B"/>
    <w:rsid w:val="00662BAB"/>
    <w:rsid w:val="006631B4"/>
    <w:rsid w:val="00663895"/>
    <w:rsid w:val="00663BCF"/>
    <w:rsid w:val="00663F02"/>
    <w:rsid w:val="00664E71"/>
    <w:rsid w:val="00665EC1"/>
    <w:rsid w:val="00666A12"/>
    <w:rsid w:val="00667B45"/>
    <w:rsid w:val="00671250"/>
    <w:rsid w:val="0067134C"/>
    <w:rsid w:val="00671B11"/>
    <w:rsid w:val="00672727"/>
    <w:rsid w:val="006727A6"/>
    <w:rsid w:val="006727C1"/>
    <w:rsid w:val="00673538"/>
    <w:rsid w:val="00674553"/>
    <w:rsid w:val="0067477F"/>
    <w:rsid w:val="00674FAB"/>
    <w:rsid w:val="006754DE"/>
    <w:rsid w:val="0067550E"/>
    <w:rsid w:val="00680CF7"/>
    <w:rsid w:val="00680D7A"/>
    <w:rsid w:val="00681146"/>
    <w:rsid w:val="006812B7"/>
    <w:rsid w:val="00681A26"/>
    <w:rsid w:val="00681C45"/>
    <w:rsid w:val="00681CC5"/>
    <w:rsid w:val="0068306E"/>
    <w:rsid w:val="00683584"/>
    <w:rsid w:val="00683E3A"/>
    <w:rsid w:val="006842AF"/>
    <w:rsid w:val="00684483"/>
    <w:rsid w:val="0068468B"/>
    <w:rsid w:val="00686ADC"/>
    <w:rsid w:val="00687A58"/>
    <w:rsid w:val="006904B5"/>
    <w:rsid w:val="00690A25"/>
    <w:rsid w:val="00690A43"/>
    <w:rsid w:val="00690D3B"/>
    <w:rsid w:val="0069217D"/>
    <w:rsid w:val="0069347B"/>
    <w:rsid w:val="00693697"/>
    <w:rsid w:val="00693DAE"/>
    <w:rsid w:val="00694586"/>
    <w:rsid w:val="006948A1"/>
    <w:rsid w:val="00695545"/>
    <w:rsid w:val="0069591F"/>
    <w:rsid w:val="00695DF8"/>
    <w:rsid w:val="00696204"/>
    <w:rsid w:val="0069648B"/>
    <w:rsid w:val="006964B3"/>
    <w:rsid w:val="0069663A"/>
    <w:rsid w:val="00696980"/>
    <w:rsid w:val="00696CEB"/>
    <w:rsid w:val="00697C74"/>
    <w:rsid w:val="006A0218"/>
    <w:rsid w:val="006A1596"/>
    <w:rsid w:val="006A1BD8"/>
    <w:rsid w:val="006A1CAD"/>
    <w:rsid w:val="006A27BC"/>
    <w:rsid w:val="006A3109"/>
    <w:rsid w:val="006A39B6"/>
    <w:rsid w:val="006A4F0B"/>
    <w:rsid w:val="006A5392"/>
    <w:rsid w:val="006A55D8"/>
    <w:rsid w:val="006A6B11"/>
    <w:rsid w:val="006B0330"/>
    <w:rsid w:val="006B0347"/>
    <w:rsid w:val="006B0E17"/>
    <w:rsid w:val="006B1699"/>
    <w:rsid w:val="006B2019"/>
    <w:rsid w:val="006B2A37"/>
    <w:rsid w:val="006B2D63"/>
    <w:rsid w:val="006B333E"/>
    <w:rsid w:val="006B3BC5"/>
    <w:rsid w:val="006B44B2"/>
    <w:rsid w:val="006B5935"/>
    <w:rsid w:val="006B7E95"/>
    <w:rsid w:val="006C0746"/>
    <w:rsid w:val="006C0CE5"/>
    <w:rsid w:val="006C0DBA"/>
    <w:rsid w:val="006C0FE0"/>
    <w:rsid w:val="006C22A2"/>
    <w:rsid w:val="006C2EEB"/>
    <w:rsid w:val="006C3AC7"/>
    <w:rsid w:val="006C4FE9"/>
    <w:rsid w:val="006C55C9"/>
    <w:rsid w:val="006C676F"/>
    <w:rsid w:val="006D00F7"/>
    <w:rsid w:val="006D0BAD"/>
    <w:rsid w:val="006D18E7"/>
    <w:rsid w:val="006D1ACF"/>
    <w:rsid w:val="006D2E2A"/>
    <w:rsid w:val="006D314C"/>
    <w:rsid w:val="006D3F91"/>
    <w:rsid w:val="006D49D3"/>
    <w:rsid w:val="006D55F0"/>
    <w:rsid w:val="006D5C17"/>
    <w:rsid w:val="006D6A66"/>
    <w:rsid w:val="006D718E"/>
    <w:rsid w:val="006E15EC"/>
    <w:rsid w:val="006E19FC"/>
    <w:rsid w:val="006E2027"/>
    <w:rsid w:val="006E21AC"/>
    <w:rsid w:val="006E2E2A"/>
    <w:rsid w:val="006E35CC"/>
    <w:rsid w:val="006E4262"/>
    <w:rsid w:val="006E5787"/>
    <w:rsid w:val="006E5E2E"/>
    <w:rsid w:val="006E5E70"/>
    <w:rsid w:val="006E65E2"/>
    <w:rsid w:val="006E6A62"/>
    <w:rsid w:val="006F23E7"/>
    <w:rsid w:val="006F3E42"/>
    <w:rsid w:val="006F4ED4"/>
    <w:rsid w:val="006F57FC"/>
    <w:rsid w:val="006F5926"/>
    <w:rsid w:val="006F5981"/>
    <w:rsid w:val="006F6B87"/>
    <w:rsid w:val="006F6C68"/>
    <w:rsid w:val="006F730C"/>
    <w:rsid w:val="007008C7"/>
    <w:rsid w:val="00700F53"/>
    <w:rsid w:val="0070177C"/>
    <w:rsid w:val="00701B97"/>
    <w:rsid w:val="00702BB8"/>
    <w:rsid w:val="0070340B"/>
    <w:rsid w:val="00703E42"/>
    <w:rsid w:val="007045A4"/>
    <w:rsid w:val="00705720"/>
    <w:rsid w:val="0070606E"/>
    <w:rsid w:val="0070646B"/>
    <w:rsid w:val="00706C47"/>
    <w:rsid w:val="00706EA8"/>
    <w:rsid w:val="0070706A"/>
    <w:rsid w:val="00707162"/>
    <w:rsid w:val="00710460"/>
    <w:rsid w:val="00710967"/>
    <w:rsid w:val="007112AF"/>
    <w:rsid w:val="007114A9"/>
    <w:rsid w:val="00711689"/>
    <w:rsid w:val="00712706"/>
    <w:rsid w:val="00712FFA"/>
    <w:rsid w:val="007131A7"/>
    <w:rsid w:val="00713550"/>
    <w:rsid w:val="0071369C"/>
    <w:rsid w:val="00713DF4"/>
    <w:rsid w:val="007145B4"/>
    <w:rsid w:val="0071567F"/>
    <w:rsid w:val="00716E16"/>
    <w:rsid w:val="00717114"/>
    <w:rsid w:val="00717E78"/>
    <w:rsid w:val="007207D6"/>
    <w:rsid w:val="00720C2F"/>
    <w:rsid w:val="0072207F"/>
    <w:rsid w:val="007222F3"/>
    <w:rsid w:val="0072264A"/>
    <w:rsid w:val="007228AB"/>
    <w:rsid w:val="00723FE6"/>
    <w:rsid w:val="0072567F"/>
    <w:rsid w:val="00725799"/>
    <w:rsid w:val="00726107"/>
    <w:rsid w:val="00727419"/>
    <w:rsid w:val="0072795D"/>
    <w:rsid w:val="00727A81"/>
    <w:rsid w:val="00727CB4"/>
    <w:rsid w:val="00730674"/>
    <w:rsid w:val="00730700"/>
    <w:rsid w:val="007309D0"/>
    <w:rsid w:val="00730D52"/>
    <w:rsid w:val="00730D85"/>
    <w:rsid w:val="00730DB4"/>
    <w:rsid w:val="007312E8"/>
    <w:rsid w:val="00731D14"/>
    <w:rsid w:val="00731D18"/>
    <w:rsid w:val="0073204A"/>
    <w:rsid w:val="00732656"/>
    <w:rsid w:val="00732B3B"/>
    <w:rsid w:val="00732BA7"/>
    <w:rsid w:val="00732F7E"/>
    <w:rsid w:val="0073312A"/>
    <w:rsid w:val="00733569"/>
    <w:rsid w:val="00733725"/>
    <w:rsid w:val="00736368"/>
    <w:rsid w:val="00737601"/>
    <w:rsid w:val="00737B78"/>
    <w:rsid w:val="0074028F"/>
    <w:rsid w:val="0074040E"/>
    <w:rsid w:val="00740B51"/>
    <w:rsid w:val="007421EC"/>
    <w:rsid w:val="007421F1"/>
    <w:rsid w:val="00742A30"/>
    <w:rsid w:val="00742D55"/>
    <w:rsid w:val="007445F5"/>
    <w:rsid w:val="00745365"/>
    <w:rsid w:val="00745ABB"/>
    <w:rsid w:val="007461B3"/>
    <w:rsid w:val="00747D60"/>
    <w:rsid w:val="00747F64"/>
    <w:rsid w:val="00750801"/>
    <w:rsid w:val="0075088C"/>
    <w:rsid w:val="00750F07"/>
    <w:rsid w:val="007514EE"/>
    <w:rsid w:val="00752109"/>
    <w:rsid w:val="00752B44"/>
    <w:rsid w:val="0075349F"/>
    <w:rsid w:val="0075432B"/>
    <w:rsid w:val="00754593"/>
    <w:rsid w:val="00754822"/>
    <w:rsid w:val="00754D9D"/>
    <w:rsid w:val="00754F34"/>
    <w:rsid w:val="00755AFA"/>
    <w:rsid w:val="00757281"/>
    <w:rsid w:val="00761437"/>
    <w:rsid w:val="0076365C"/>
    <w:rsid w:val="00763DD7"/>
    <w:rsid w:val="00763E5B"/>
    <w:rsid w:val="00764521"/>
    <w:rsid w:val="007659F2"/>
    <w:rsid w:val="00767378"/>
    <w:rsid w:val="00767B50"/>
    <w:rsid w:val="00767BEF"/>
    <w:rsid w:val="0077044A"/>
    <w:rsid w:val="00770C7B"/>
    <w:rsid w:val="007710FF"/>
    <w:rsid w:val="007714EE"/>
    <w:rsid w:val="00771D57"/>
    <w:rsid w:val="00772C2F"/>
    <w:rsid w:val="007730CB"/>
    <w:rsid w:val="007732D6"/>
    <w:rsid w:val="00773F54"/>
    <w:rsid w:val="007740EF"/>
    <w:rsid w:val="007749C0"/>
    <w:rsid w:val="00774E05"/>
    <w:rsid w:val="007753CB"/>
    <w:rsid w:val="0077604D"/>
    <w:rsid w:val="00776C86"/>
    <w:rsid w:val="0077733C"/>
    <w:rsid w:val="00780552"/>
    <w:rsid w:val="00781837"/>
    <w:rsid w:val="00781B48"/>
    <w:rsid w:val="00781BEC"/>
    <w:rsid w:val="00781F68"/>
    <w:rsid w:val="0078372F"/>
    <w:rsid w:val="00783E2D"/>
    <w:rsid w:val="00785DD7"/>
    <w:rsid w:val="0078618B"/>
    <w:rsid w:val="00786279"/>
    <w:rsid w:val="00786A7E"/>
    <w:rsid w:val="00787401"/>
    <w:rsid w:val="007875D5"/>
    <w:rsid w:val="0078765F"/>
    <w:rsid w:val="00787B95"/>
    <w:rsid w:val="00787D12"/>
    <w:rsid w:val="007900C7"/>
    <w:rsid w:val="00791841"/>
    <w:rsid w:val="0079262A"/>
    <w:rsid w:val="007928CC"/>
    <w:rsid w:val="00792C13"/>
    <w:rsid w:val="00793142"/>
    <w:rsid w:val="007937E4"/>
    <w:rsid w:val="007938A6"/>
    <w:rsid w:val="00794BDD"/>
    <w:rsid w:val="00796D36"/>
    <w:rsid w:val="00797191"/>
    <w:rsid w:val="007A12C0"/>
    <w:rsid w:val="007A210A"/>
    <w:rsid w:val="007A4DF3"/>
    <w:rsid w:val="007A5772"/>
    <w:rsid w:val="007A5BEC"/>
    <w:rsid w:val="007A6143"/>
    <w:rsid w:val="007A6C2E"/>
    <w:rsid w:val="007A71F0"/>
    <w:rsid w:val="007A73CF"/>
    <w:rsid w:val="007B0557"/>
    <w:rsid w:val="007B0C3A"/>
    <w:rsid w:val="007B0F4F"/>
    <w:rsid w:val="007B117D"/>
    <w:rsid w:val="007B1953"/>
    <w:rsid w:val="007B1DC2"/>
    <w:rsid w:val="007B2440"/>
    <w:rsid w:val="007B2861"/>
    <w:rsid w:val="007B3F1A"/>
    <w:rsid w:val="007B4481"/>
    <w:rsid w:val="007B5380"/>
    <w:rsid w:val="007B61CB"/>
    <w:rsid w:val="007B6EEA"/>
    <w:rsid w:val="007B6EF3"/>
    <w:rsid w:val="007B6EFD"/>
    <w:rsid w:val="007B7014"/>
    <w:rsid w:val="007B75E6"/>
    <w:rsid w:val="007B76BC"/>
    <w:rsid w:val="007C02F3"/>
    <w:rsid w:val="007C0346"/>
    <w:rsid w:val="007C1082"/>
    <w:rsid w:val="007C1186"/>
    <w:rsid w:val="007C12ED"/>
    <w:rsid w:val="007C1B16"/>
    <w:rsid w:val="007C2810"/>
    <w:rsid w:val="007C288B"/>
    <w:rsid w:val="007C2DF6"/>
    <w:rsid w:val="007C3BF0"/>
    <w:rsid w:val="007C4BA7"/>
    <w:rsid w:val="007C6A40"/>
    <w:rsid w:val="007C6D96"/>
    <w:rsid w:val="007D14E0"/>
    <w:rsid w:val="007D552C"/>
    <w:rsid w:val="007D5958"/>
    <w:rsid w:val="007D6A51"/>
    <w:rsid w:val="007D73D0"/>
    <w:rsid w:val="007D764B"/>
    <w:rsid w:val="007D78D3"/>
    <w:rsid w:val="007E0243"/>
    <w:rsid w:val="007E0886"/>
    <w:rsid w:val="007E0FEF"/>
    <w:rsid w:val="007E1276"/>
    <w:rsid w:val="007E2158"/>
    <w:rsid w:val="007E2570"/>
    <w:rsid w:val="007E279C"/>
    <w:rsid w:val="007E29A1"/>
    <w:rsid w:val="007E2A1B"/>
    <w:rsid w:val="007E2DFE"/>
    <w:rsid w:val="007E2E93"/>
    <w:rsid w:val="007E4070"/>
    <w:rsid w:val="007E44C6"/>
    <w:rsid w:val="007E455A"/>
    <w:rsid w:val="007E5C6E"/>
    <w:rsid w:val="007E6006"/>
    <w:rsid w:val="007E6238"/>
    <w:rsid w:val="007E6313"/>
    <w:rsid w:val="007E63A1"/>
    <w:rsid w:val="007E66E6"/>
    <w:rsid w:val="007E753C"/>
    <w:rsid w:val="007E7843"/>
    <w:rsid w:val="007E7984"/>
    <w:rsid w:val="007F0294"/>
    <w:rsid w:val="007F0345"/>
    <w:rsid w:val="007F0485"/>
    <w:rsid w:val="007F1223"/>
    <w:rsid w:val="007F192D"/>
    <w:rsid w:val="007F2BD0"/>
    <w:rsid w:val="007F3FA8"/>
    <w:rsid w:val="007F592C"/>
    <w:rsid w:val="007F6695"/>
    <w:rsid w:val="007F66BF"/>
    <w:rsid w:val="007F6E0A"/>
    <w:rsid w:val="007F6F60"/>
    <w:rsid w:val="007F7446"/>
    <w:rsid w:val="007F7BD5"/>
    <w:rsid w:val="007F7E2A"/>
    <w:rsid w:val="008016AE"/>
    <w:rsid w:val="00801C6A"/>
    <w:rsid w:val="00801ED6"/>
    <w:rsid w:val="0080232D"/>
    <w:rsid w:val="00802563"/>
    <w:rsid w:val="00802E15"/>
    <w:rsid w:val="00802FBE"/>
    <w:rsid w:val="008033E4"/>
    <w:rsid w:val="00804348"/>
    <w:rsid w:val="00804365"/>
    <w:rsid w:val="008043B8"/>
    <w:rsid w:val="0080672B"/>
    <w:rsid w:val="00807210"/>
    <w:rsid w:val="008072DC"/>
    <w:rsid w:val="008111A2"/>
    <w:rsid w:val="00811DAC"/>
    <w:rsid w:val="00812401"/>
    <w:rsid w:val="0081271A"/>
    <w:rsid w:val="008127F8"/>
    <w:rsid w:val="00812E31"/>
    <w:rsid w:val="0081309E"/>
    <w:rsid w:val="00813197"/>
    <w:rsid w:val="00813442"/>
    <w:rsid w:val="00813572"/>
    <w:rsid w:val="00813810"/>
    <w:rsid w:val="00814B0B"/>
    <w:rsid w:val="00814F1F"/>
    <w:rsid w:val="00815161"/>
    <w:rsid w:val="0081537C"/>
    <w:rsid w:val="00815680"/>
    <w:rsid w:val="008158EC"/>
    <w:rsid w:val="00815947"/>
    <w:rsid w:val="0081666D"/>
    <w:rsid w:val="00817E32"/>
    <w:rsid w:val="00820045"/>
    <w:rsid w:val="00821ED3"/>
    <w:rsid w:val="008232CF"/>
    <w:rsid w:val="00823931"/>
    <w:rsid w:val="008249B9"/>
    <w:rsid w:val="00825340"/>
    <w:rsid w:val="00825605"/>
    <w:rsid w:val="0082583F"/>
    <w:rsid w:val="0082619A"/>
    <w:rsid w:val="00826F66"/>
    <w:rsid w:val="00827441"/>
    <w:rsid w:val="00830D4D"/>
    <w:rsid w:val="00831A49"/>
    <w:rsid w:val="00831EC1"/>
    <w:rsid w:val="0083250F"/>
    <w:rsid w:val="0083297E"/>
    <w:rsid w:val="00833034"/>
    <w:rsid w:val="00833321"/>
    <w:rsid w:val="008339E7"/>
    <w:rsid w:val="00833B15"/>
    <w:rsid w:val="00834BBB"/>
    <w:rsid w:val="008352E4"/>
    <w:rsid w:val="008355B8"/>
    <w:rsid w:val="008358EA"/>
    <w:rsid w:val="00835E26"/>
    <w:rsid w:val="00836508"/>
    <w:rsid w:val="00836B8E"/>
    <w:rsid w:val="008376A5"/>
    <w:rsid w:val="00840B1E"/>
    <w:rsid w:val="00840D8C"/>
    <w:rsid w:val="00841903"/>
    <w:rsid w:val="00841D3B"/>
    <w:rsid w:val="00842139"/>
    <w:rsid w:val="00842754"/>
    <w:rsid w:val="00845DF5"/>
    <w:rsid w:val="00850161"/>
    <w:rsid w:val="00850414"/>
    <w:rsid w:val="00850C7F"/>
    <w:rsid w:val="00850E35"/>
    <w:rsid w:val="00851482"/>
    <w:rsid w:val="008515AF"/>
    <w:rsid w:val="008517A7"/>
    <w:rsid w:val="00851988"/>
    <w:rsid w:val="008523F3"/>
    <w:rsid w:val="00852546"/>
    <w:rsid w:val="00852CF7"/>
    <w:rsid w:val="00853389"/>
    <w:rsid w:val="008534C3"/>
    <w:rsid w:val="00854367"/>
    <w:rsid w:val="00854369"/>
    <w:rsid w:val="00856BC0"/>
    <w:rsid w:val="00856C5C"/>
    <w:rsid w:val="008571B2"/>
    <w:rsid w:val="008604CF"/>
    <w:rsid w:val="00860F7E"/>
    <w:rsid w:val="00863571"/>
    <w:rsid w:val="00864525"/>
    <w:rsid w:val="00864637"/>
    <w:rsid w:val="00864732"/>
    <w:rsid w:val="00864AC7"/>
    <w:rsid w:val="00865525"/>
    <w:rsid w:val="00865EDB"/>
    <w:rsid w:val="0086689B"/>
    <w:rsid w:val="00867029"/>
    <w:rsid w:val="00867263"/>
    <w:rsid w:val="00870C77"/>
    <w:rsid w:val="00870C88"/>
    <w:rsid w:val="00871291"/>
    <w:rsid w:val="00871389"/>
    <w:rsid w:val="00872884"/>
    <w:rsid w:val="008728A7"/>
    <w:rsid w:val="00872AD9"/>
    <w:rsid w:val="008736CA"/>
    <w:rsid w:val="008736CB"/>
    <w:rsid w:val="008736FB"/>
    <w:rsid w:val="008746C4"/>
    <w:rsid w:val="00874C2B"/>
    <w:rsid w:val="00874DC1"/>
    <w:rsid w:val="00874F33"/>
    <w:rsid w:val="008769D8"/>
    <w:rsid w:val="008778FA"/>
    <w:rsid w:val="008807D5"/>
    <w:rsid w:val="0088085F"/>
    <w:rsid w:val="00880D35"/>
    <w:rsid w:val="008827C6"/>
    <w:rsid w:val="00882C9F"/>
    <w:rsid w:val="0088333D"/>
    <w:rsid w:val="00883498"/>
    <w:rsid w:val="008838AA"/>
    <w:rsid w:val="008846AE"/>
    <w:rsid w:val="0088480F"/>
    <w:rsid w:val="0088489C"/>
    <w:rsid w:val="0088639B"/>
    <w:rsid w:val="008865AD"/>
    <w:rsid w:val="00887FC3"/>
    <w:rsid w:val="008901FA"/>
    <w:rsid w:val="0089098E"/>
    <w:rsid w:val="00890F13"/>
    <w:rsid w:val="00891018"/>
    <w:rsid w:val="00891771"/>
    <w:rsid w:val="00892597"/>
    <w:rsid w:val="0089316B"/>
    <w:rsid w:val="00893C75"/>
    <w:rsid w:val="0089489A"/>
    <w:rsid w:val="0089532D"/>
    <w:rsid w:val="00895897"/>
    <w:rsid w:val="0089753C"/>
    <w:rsid w:val="00897748"/>
    <w:rsid w:val="008A0799"/>
    <w:rsid w:val="008A1882"/>
    <w:rsid w:val="008A1FFF"/>
    <w:rsid w:val="008A2373"/>
    <w:rsid w:val="008A4915"/>
    <w:rsid w:val="008A52E2"/>
    <w:rsid w:val="008A5EEA"/>
    <w:rsid w:val="008A5F55"/>
    <w:rsid w:val="008A60FB"/>
    <w:rsid w:val="008A62B7"/>
    <w:rsid w:val="008A6E0F"/>
    <w:rsid w:val="008A716B"/>
    <w:rsid w:val="008A7397"/>
    <w:rsid w:val="008A74D1"/>
    <w:rsid w:val="008A7C4D"/>
    <w:rsid w:val="008A7ECD"/>
    <w:rsid w:val="008B0345"/>
    <w:rsid w:val="008B0485"/>
    <w:rsid w:val="008B0CAB"/>
    <w:rsid w:val="008B1075"/>
    <w:rsid w:val="008B117E"/>
    <w:rsid w:val="008B11CE"/>
    <w:rsid w:val="008B1E4E"/>
    <w:rsid w:val="008B1FB1"/>
    <w:rsid w:val="008B2C38"/>
    <w:rsid w:val="008B2DA2"/>
    <w:rsid w:val="008B305C"/>
    <w:rsid w:val="008B404D"/>
    <w:rsid w:val="008B4516"/>
    <w:rsid w:val="008B45FC"/>
    <w:rsid w:val="008B5AA3"/>
    <w:rsid w:val="008B5D44"/>
    <w:rsid w:val="008B6F68"/>
    <w:rsid w:val="008B7EC2"/>
    <w:rsid w:val="008C016B"/>
    <w:rsid w:val="008C09DE"/>
    <w:rsid w:val="008C14A2"/>
    <w:rsid w:val="008C29B6"/>
    <w:rsid w:val="008C423B"/>
    <w:rsid w:val="008C47DC"/>
    <w:rsid w:val="008C4A0E"/>
    <w:rsid w:val="008C4B47"/>
    <w:rsid w:val="008C4F46"/>
    <w:rsid w:val="008C6269"/>
    <w:rsid w:val="008C6AF8"/>
    <w:rsid w:val="008C6FDE"/>
    <w:rsid w:val="008C7239"/>
    <w:rsid w:val="008C73B0"/>
    <w:rsid w:val="008C7831"/>
    <w:rsid w:val="008C7E85"/>
    <w:rsid w:val="008C7F04"/>
    <w:rsid w:val="008D0168"/>
    <w:rsid w:val="008D02C6"/>
    <w:rsid w:val="008D07B5"/>
    <w:rsid w:val="008D0C88"/>
    <w:rsid w:val="008D14E4"/>
    <w:rsid w:val="008D19CF"/>
    <w:rsid w:val="008D29E8"/>
    <w:rsid w:val="008D2F0A"/>
    <w:rsid w:val="008D52E8"/>
    <w:rsid w:val="008D53B8"/>
    <w:rsid w:val="008D5688"/>
    <w:rsid w:val="008D58C2"/>
    <w:rsid w:val="008D7336"/>
    <w:rsid w:val="008D73B8"/>
    <w:rsid w:val="008D7D86"/>
    <w:rsid w:val="008E0E54"/>
    <w:rsid w:val="008E0EB0"/>
    <w:rsid w:val="008E0FA1"/>
    <w:rsid w:val="008E2509"/>
    <w:rsid w:val="008E2DE6"/>
    <w:rsid w:val="008E373F"/>
    <w:rsid w:val="008E3A8C"/>
    <w:rsid w:val="008E479D"/>
    <w:rsid w:val="008E482F"/>
    <w:rsid w:val="008E65E4"/>
    <w:rsid w:val="008E777F"/>
    <w:rsid w:val="008F02C9"/>
    <w:rsid w:val="008F0BA4"/>
    <w:rsid w:val="008F129B"/>
    <w:rsid w:val="008F1333"/>
    <w:rsid w:val="008F28D9"/>
    <w:rsid w:val="008F39E7"/>
    <w:rsid w:val="008F3FFB"/>
    <w:rsid w:val="008F518F"/>
    <w:rsid w:val="008F5CFD"/>
    <w:rsid w:val="008F6B9C"/>
    <w:rsid w:val="008F6C27"/>
    <w:rsid w:val="008F6CAF"/>
    <w:rsid w:val="008F72C7"/>
    <w:rsid w:val="008F74A3"/>
    <w:rsid w:val="008F77D9"/>
    <w:rsid w:val="008F7D7F"/>
    <w:rsid w:val="009000C2"/>
    <w:rsid w:val="009002DA"/>
    <w:rsid w:val="0090075A"/>
    <w:rsid w:val="00901E15"/>
    <w:rsid w:val="009022FC"/>
    <w:rsid w:val="009024A6"/>
    <w:rsid w:val="009026C7"/>
    <w:rsid w:val="009031AE"/>
    <w:rsid w:val="00903573"/>
    <w:rsid w:val="00903B79"/>
    <w:rsid w:val="00903F06"/>
    <w:rsid w:val="0090525C"/>
    <w:rsid w:val="00905500"/>
    <w:rsid w:val="0090716B"/>
    <w:rsid w:val="00907969"/>
    <w:rsid w:val="009079DA"/>
    <w:rsid w:val="009079DB"/>
    <w:rsid w:val="00907F5F"/>
    <w:rsid w:val="00910BDD"/>
    <w:rsid w:val="00910FC5"/>
    <w:rsid w:val="0091134B"/>
    <w:rsid w:val="009113B2"/>
    <w:rsid w:val="0091153D"/>
    <w:rsid w:val="00911F5D"/>
    <w:rsid w:val="009128C4"/>
    <w:rsid w:val="009130DE"/>
    <w:rsid w:val="00914605"/>
    <w:rsid w:val="00914B61"/>
    <w:rsid w:val="00914D12"/>
    <w:rsid w:val="00914F5D"/>
    <w:rsid w:val="0091501F"/>
    <w:rsid w:val="00915322"/>
    <w:rsid w:val="00915B7C"/>
    <w:rsid w:val="00916A67"/>
    <w:rsid w:val="0092026D"/>
    <w:rsid w:val="00920787"/>
    <w:rsid w:val="00921B62"/>
    <w:rsid w:val="00922D9F"/>
    <w:rsid w:val="00922F63"/>
    <w:rsid w:val="0092320B"/>
    <w:rsid w:val="009236FD"/>
    <w:rsid w:val="00924422"/>
    <w:rsid w:val="00924636"/>
    <w:rsid w:val="00925575"/>
    <w:rsid w:val="00926597"/>
    <w:rsid w:val="0092757E"/>
    <w:rsid w:val="00927C67"/>
    <w:rsid w:val="0092B576"/>
    <w:rsid w:val="009308FF"/>
    <w:rsid w:val="009312B7"/>
    <w:rsid w:val="00931E6C"/>
    <w:rsid w:val="0093241A"/>
    <w:rsid w:val="0093259F"/>
    <w:rsid w:val="00932728"/>
    <w:rsid w:val="00932ECA"/>
    <w:rsid w:val="00933519"/>
    <w:rsid w:val="009339F0"/>
    <w:rsid w:val="00933AF0"/>
    <w:rsid w:val="00933B43"/>
    <w:rsid w:val="0093514B"/>
    <w:rsid w:val="009353CF"/>
    <w:rsid w:val="00937193"/>
    <w:rsid w:val="00937B94"/>
    <w:rsid w:val="00940340"/>
    <w:rsid w:val="00940F6E"/>
    <w:rsid w:val="00941B91"/>
    <w:rsid w:val="00942158"/>
    <w:rsid w:val="009421CA"/>
    <w:rsid w:val="00942F7B"/>
    <w:rsid w:val="00943611"/>
    <w:rsid w:val="00943E08"/>
    <w:rsid w:val="009444AB"/>
    <w:rsid w:val="009449C0"/>
    <w:rsid w:val="00945B2A"/>
    <w:rsid w:val="009467B4"/>
    <w:rsid w:val="00946AC4"/>
    <w:rsid w:val="00946ECF"/>
    <w:rsid w:val="00946F01"/>
    <w:rsid w:val="009511AC"/>
    <w:rsid w:val="00951BF5"/>
    <w:rsid w:val="009520DB"/>
    <w:rsid w:val="009523A2"/>
    <w:rsid w:val="00952D09"/>
    <w:rsid w:val="009531FD"/>
    <w:rsid w:val="00953CCB"/>
    <w:rsid w:val="00954C13"/>
    <w:rsid w:val="00954E03"/>
    <w:rsid w:val="0095533E"/>
    <w:rsid w:val="00955435"/>
    <w:rsid w:val="009565B4"/>
    <w:rsid w:val="00957C0F"/>
    <w:rsid w:val="00960DC9"/>
    <w:rsid w:val="009618A9"/>
    <w:rsid w:val="0096242F"/>
    <w:rsid w:val="0096246E"/>
    <w:rsid w:val="009640E9"/>
    <w:rsid w:val="00964844"/>
    <w:rsid w:val="00964DD8"/>
    <w:rsid w:val="0096571B"/>
    <w:rsid w:val="0096647A"/>
    <w:rsid w:val="00966898"/>
    <w:rsid w:val="00967072"/>
    <w:rsid w:val="00970DC7"/>
    <w:rsid w:val="009713A7"/>
    <w:rsid w:val="0097160B"/>
    <w:rsid w:val="00972331"/>
    <w:rsid w:val="0097263C"/>
    <w:rsid w:val="00973827"/>
    <w:rsid w:val="0097418B"/>
    <w:rsid w:val="009747DB"/>
    <w:rsid w:val="0097546C"/>
    <w:rsid w:val="00975D3C"/>
    <w:rsid w:val="0097797C"/>
    <w:rsid w:val="00980DA9"/>
    <w:rsid w:val="00981678"/>
    <w:rsid w:val="00982B05"/>
    <w:rsid w:val="0098459D"/>
    <w:rsid w:val="0098475F"/>
    <w:rsid w:val="00984A26"/>
    <w:rsid w:val="0098569F"/>
    <w:rsid w:val="00985A11"/>
    <w:rsid w:val="0098615D"/>
    <w:rsid w:val="009862B2"/>
    <w:rsid w:val="009863AD"/>
    <w:rsid w:val="0098655D"/>
    <w:rsid w:val="00986F5F"/>
    <w:rsid w:val="009901FF"/>
    <w:rsid w:val="00990724"/>
    <w:rsid w:val="009908F2"/>
    <w:rsid w:val="00990B90"/>
    <w:rsid w:val="00990E39"/>
    <w:rsid w:val="00991FC6"/>
    <w:rsid w:val="00991FF5"/>
    <w:rsid w:val="00992491"/>
    <w:rsid w:val="009924B4"/>
    <w:rsid w:val="00992586"/>
    <w:rsid w:val="009925B7"/>
    <w:rsid w:val="00992632"/>
    <w:rsid w:val="009927D4"/>
    <w:rsid w:val="00992E8E"/>
    <w:rsid w:val="0099301C"/>
    <w:rsid w:val="00993548"/>
    <w:rsid w:val="0099360F"/>
    <w:rsid w:val="009942DC"/>
    <w:rsid w:val="00994A71"/>
    <w:rsid w:val="009950A5"/>
    <w:rsid w:val="009953AA"/>
    <w:rsid w:val="009959C6"/>
    <w:rsid w:val="00996049"/>
    <w:rsid w:val="00996257"/>
    <w:rsid w:val="009970E3"/>
    <w:rsid w:val="00997CEA"/>
    <w:rsid w:val="0099D9EB"/>
    <w:rsid w:val="009A07A4"/>
    <w:rsid w:val="009A08D4"/>
    <w:rsid w:val="009A13F7"/>
    <w:rsid w:val="009A257C"/>
    <w:rsid w:val="009A3E63"/>
    <w:rsid w:val="009A4E12"/>
    <w:rsid w:val="009A5488"/>
    <w:rsid w:val="009A58EF"/>
    <w:rsid w:val="009A5C50"/>
    <w:rsid w:val="009A7AC9"/>
    <w:rsid w:val="009A7DD5"/>
    <w:rsid w:val="009B0806"/>
    <w:rsid w:val="009B0839"/>
    <w:rsid w:val="009B0DCB"/>
    <w:rsid w:val="009B120E"/>
    <w:rsid w:val="009B1D59"/>
    <w:rsid w:val="009B26F3"/>
    <w:rsid w:val="009B2D73"/>
    <w:rsid w:val="009B46D7"/>
    <w:rsid w:val="009B4941"/>
    <w:rsid w:val="009B521A"/>
    <w:rsid w:val="009B5E2A"/>
    <w:rsid w:val="009B5ECD"/>
    <w:rsid w:val="009C0057"/>
    <w:rsid w:val="009C17B5"/>
    <w:rsid w:val="009C1E84"/>
    <w:rsid w:val="009C5097"/>
    <w:rsid w:val="009C537B"/>
    <w:rsid w:val="009C5BA2"/>
    <w:rsid w:val="009C76DF"/>
    <w:rsid w:val="009C78E4"/>
    <w:rsid w:val="009C7A42"/>
    <w:rsid w:val="009C7B00"/>
    <w:rsid w:val="009C7D0E"/>
    <w:rsid w:val="009D0258"/>
    <w:rsid w:val="009D0D91"/>
    <w:rsid w:val="009D1AED"/>
    <w:rsid w:val="009D215D"/>
    <w:rsid w:val="009D24A6"/>
    <w:rsid w:val="009D2991"/>
    <w:rsid w:val="009D2CD1"/>
    <w:rsid w:val="009D2DED"/>
    <w:rsid w:val="009D32E6"/>
    <w:rsid w:val="009D5A37"/>
    <w:rsid w:val="009D644A"/>
    <w:rsid w:val="009D67BB"/>
    <w:rsid w:val="009D6D1E"/>
    <w:rsid w:val="009E088A"/>
    <w:rsid w:val="009E0CF7"/>
    <w:rsid w:val="009E1095"/>
    <w:rsid w:val="009E1AE9"/>
    <w:rsid w:val="009E1EB8"/>
    <w:rsid w:val="009E211A"/>
    <w:rsid w:val="009E27D2"/>
    <w:rsid w:val="009E3030"/>
    <w:rsid w:val="009E312B"/>
    <w:rsid w:val="009E34A8"/>
    <w:rsid w:val="009E3E48"/>
    <w:rsid w:val="009E4512"/>
    <w:rsid w:val="009E4637"/>
    <w:rsid w:val="009E4732"/>
    <w:rsid w:val="009E5538"/>
    <w:rsid w:val="009E61A6"/>
    <w:rsid w:val="009E6B40"/>
    <w:rsid w:val="009E7148"/>
    <w:rsid w:val="009E77E7"/>
    <w:rsid w:val="009F014C"/>
    <w:rsid w:val="009F032B"/>
    <w:rsid w:val="009F05F1"/>
    <w:rsid w:val="009F0DF5"/>
    <w:rsid w:val="009F167F"/>
    <w:rsid w:val="009F174B"/>
    <w:rsid w:val="009F32F9"/>
    <w:rsid w:val="009F3C9E"/>
    <w:rsid w:val="009F4136"/>
    <w:rsid w:val="009F52BE"/>
    <w:rsid w:val="009F5325"/>
    <w:rsid w:val="009F54C2"/>
    <w:rsid w:val="009F54FD"/>
    <w:rsid w:val="009F683B"/>
    <w:rsid w:val="009F727E"/>
    <w:rsid w:val="009F76B4"/>
    <w:rsid w:val="009F7BB6"/>
    <w:rsid w:val="009F7D2F"/>
    <w:rsid w:val="00A01363"/>
    <w:rsid w:val="00A0156C"/>
    <w:rsid w:val="00A016AA"/>
    <w:rsid w:val="00A01BA5"/>
    <w:rsid w:val="00A02363"/>
    <w:rsid w:val="00A02513"/>
    <w:rsid w:val="00A02B12"/>
    <w:rsid w:val="00A02F42"/>
    <w:rsid w:val="00A0567C"/>
    <w:rsid w:val="00A059D8"/>
    <w:rsid w:val="00A06406"/>
    <w:rsid w:val="00A078A9"/>
    <w:rsid w:val="00A106BF"/>
    <w:rsid w:val="00A106FE"/>
    <w:rsid w:val="00A10979"/>
    <w:rsid w:val="00A11578"/>
    <w:rsid w:val="00A116E3"/>
    <w:rsid w:val="00A1235E"/>
    <w:rsid w:val="00A13F0C"/>
    <w:rsid w:val="00A15586"/>
    <w:rsid w:val="00A1580F"/>
    <w:rsid w:val="00A164CD"/>
    <w:rsid w:val="00A16B4B"/>
    <w:rsid w:val="00A16E33"/>
    <w:rsid w:val="00A16F85"/>
    <w:rsid w:val="00A17624"/>
    <w:rsid w:val="00A21460"/>
    <w:rsid w:val="00A21E17"/>
    <w:rsid w:val="00A22DCA"/>
    <w:rsid w:val="00A232F3"/>
    <w:rsid w:val="00A234E0"/>
    <w:rsid w:val="00A241E6"/>
    <w:rsid w:val="00A24401"/>
    <w:rsid w:val="00A25AB3"/>
    <w:rsid w:val="00A26AD6"/>
    <w:rsid w:val="00A27472"/>
    <w:rsid w:val="00A30204"/>
    <w:rsid w:val="00A30669"/>
    <w:rsid w:val="00A30D34"/>
    <w:rsid w:val="00A30D55"/>
    <w:rsid w:val="00A30D69"/>
    <w:rsid w:val="00A31333"/>
    <w:rsid w:val="00A31820"/>
    <w:rsid w:val="00A322A1"/>
    <w:rsid w:val="00A32C6D"/>
    <w:rsid w:val="00A33081"/>
    <w:rsid w:val="00A3318C"/>
    <w:rsid w:val="00A33605"/>
    <w:rsid w:val="00A347B9"/>
    <w:rsid w:val="00A351D0"/>
    <w:rsid w:val="00A3528E"/>
    <w:rsid w:val="00A35936"/>
    <w:rsid w:val="00A364A4"/>
    <w:rsid w:val="00A36A2E"/>
    <w:rsid w:val="00A404C8"/>
    <w:rsid w:val="00A40BF4"/>
    <w:rsid w:val="00A41114"/>
    <w:rsid w:val="00A41852"/>
    <w:rsid w:val="00A426BF"/>
    <w:rsid w:val="00A43485"/>
    <w:rsid w:val="00A44489"/>
    <w:rsid w:val="00A45044"/>
    <w:rsid w:val="00A45B33"/>
    <w:rsid w:val="00A45B92"/>
    <w:rsid w:val="00A464D2"/>
    <w:rsid w:val="00A465E9"/>
    <w:rsid w:val="00A506F3"/>
    <w:rsid w:val="00A50873"/>
    <w:rsid w:val="00A51868"/>
    <w:rsid w:val="00A53B08"/>
    <w:rsid w:val="00A53E00"/>
    <w:rsid w:val="00A53E39"/>
    <w:rsid w:val="00A54087"/>
    <w:rsid w:val="00A54936"/>
    <w:rsid w:val="00A54AE5"/>
    <w:rsid w:val="00A54E06"/>
    <w:rsid w:val="00A54FB1"/>
    <w:rsid w:val="00A55157"/>
    <w:rsid w:val="00A56CC9"/>
    <w:rsid w:val="00A573E9"/>
    <w:rsid w:val="00A57644"/>
    <w:rsid w:val="00A57AF2"/>
    <w:rsid w:val="00A57F0E"/>
    <w:rsid w:val="00A603BC"/>
    <w:rsid w:val="00A618CC"/>
    <w:rsid w:val="00A61B46"/>
    <w:rsid w:val="00A62C60"/>
    <w:rsid w:val="00A63179"/>
    <w:rsid w:val="00A64B71"/>
    <w:rsid w:val="00A65A38"/>
    <w:rsid w:val="00A661F8"/>
    <w:rsid w:val="00A6635E"/>
    <w:rsid w:val="00A66551"/>
    <w:rsid w:val="00A66A1A"/>
    <w:rsid w:val="00A66B3D"/>
    <w:rsid w:val="00A66C4D"/>
    <w:rsid w:val="00A6733C"/>
    <w:rsid w:val="00A70462"/>
    <w:rsid w:val="00A70A3B"/>
    <w:rsid w:val="00A71722"/>
    <w:rsid w:val="00A71F3D"/>
    <w:rsid w:val="00A72E36"/>
    <w:rsid w:val="00A734BB"/>
    <w:rsid w:val="00A73540"/>
    <w:rsid w:val="00A73F49"/>
    <w:rsid w:val="00A74632"/>
    <w:rsid w:val="00A7464E"/>
    <w:rsid w:val="00A74935"/>
    <w:rsid w:val="00A74E21"/>
    <w:rsid w:val="00A75797"/>
    <w:rsid w:val="00A75B37"/>
    <w:rsid w:val="00A77008"/>
    <w:rsid w:val="00A77A27"/>
    <w:rsid w:val="00A80D36"/>
    <w:rsid w:val="00A81640"/>
    <w:rsid w:val="00A818BB"/>
    <w:rsid w:val="00A81C97"/>
    <w:rsid w:val="00A81DAA"/>
    <w:rsid w:val="00A82349"/>
    <w:rsid w:val="00A82383"/>
    <w:rsid w:val="00A8258F"/>
    <w:rsid w:val="00A82AC2"/>
    <w:rsid w:val="00A83820"/>
    <w:rsid w:val="00A83D1B"/>
    <w:rsid w:val="00A83FE0"/>
    <w:rsid w:val="00A840C6"/>
    <w:rsid w:val="00A84502"/>
    <w:rsid w:val="00A84C55"/>
    <w:rsid w:val="00A856C4"/>
    <w:rsid w:val="00A86A33"/>
    <w:rsid w:val="00A8731D"/>
    <w:rsid w:val="00A87702"/>
    <w:rsid w:val="00A87A30"/>
    <w:rsid w:val="00A90564"/>
    <w:rsid w:val="00A908D5"/>
    <w:rsid w:val="00A917B9"/>
    <w:rsid w:val="00A925CF"/>
    <w:rsid w:val="00A92FDB"/>
    <w:rsid w:val="00A93290"/>
    <w:rsid w:val="00A9342A"/>
    <w:rsid w:val="00A936D0"/>
    <w:rsid w:val="00A94CC4"/>
    <w:rsid w:val="00A95294"/>
    <w:rsid w:val="00A9731F"/>
    <w:rsid w:val="00A97F1D"/>
    <w:rsid w:val="00AA145D"/>
    <w:rsid w:val="00AA16C8"/>
    <w:rsid w:val="00AA19BC"/>
    <w:rsid w:val="00AA2598"/>
    <w:rsid w:val="00AA3358"/>
    <w:rsid w:val="00AA492D"/>
    <w:rsid w:val="00AA4B12"/>
    <w:rsid w:val="00AA5095"/>
    <w:rsid w:val="00AA51F8"/>
    <w:rsid w:val="00AA6240"/>
    <w:rsid w:val="00AA635F"/>
    <w:rsid w:val="00AA64F2"/>
    <w:rsid w:val="00AA768D"/>
    <w:rsid w:val="00AA7DF3"/>
    <w:rsid w:val="00AB1161"/>
    <w:rsid w:val="00AB2420"/>
    <w:rsid w:val="00AB2516"/>
    <w:rsid w:val="00AB2CE1"/>
    <w:rsid w:val="00AB388E"/>
    <w:rsid w:val="00AB3A67"/>
    <w:rsid w:val="00AB4A44"/>
    <w:rsid w:val="00AB4DCE"/>
    <w:rsid w:val="00AB60EA"/>
    <w:rsid w:val="00AB627C"/>
    <w:rsid w:val="00AB6346"/>
    <w:rsid w:val="00AB654F"/>
    <w:rsid w:val="00AB6A9A"/>
    <w:rsid w:val="00AC0BCA"/>
    <w:rsid w:val="00AC0D15"/>
    <w:rsid w:val="00AC1749"/>
    <w:rsid w:val="00AC1FD6"/>
    <w:rsid w:val="00AC254E"/>
    <w:rsid w:val="00AC2C8D"/>
    <w:rsid w:val="00AC2C98"/>
    <w:rsid w:val="00AC34C6"/>
    <w:rsid w:val="00AC3AB8"/>
    <w:rsid w:val="00AC40BA"/>
    <w:rsid w:val="00AC4EA1"/>
    <w:rsid w:val="00AC61D1"/>
    <w:rsid w:val="00AC63E7"/>
    <w:rsid w:val="00AC6763"/>
    <w:rsid w:val="00AC6D8B"/>
    <w:rsid w:val="00AC7835"/>
    <w:rsid w:val="00AD0846"/>
    <w:rsid w:val="00AD113E"/>
    <w:rsid w:val="00AD1434"/>
    <w:rsid w:val="00AD180F"/>
    <w:rsid w:val="00AD1B5F"/>
    <w:rsid w:val="00AD206B"/>
    <w:rsid w:val="00AD2807"/>
    <w:rsid w:val="00AD3284"/>
    <w:rsid w:val="00AD3FD0"/>
    <w:rsid w:val="00AD5784"/>
    <w:rsid w:val="00AD58AD"/>
    <w:rsid w:val="00AD686A"/>
    <w:rsid w:val="00AD6A9D"/>
    <w:rsid w:val="00AD6CD4"/>
    <w:rsid w:val="00AD75BF"/>
    <w:rsid w:val="00AD7B27"/>
    <w:rsid w:val="00AD7F54"/>
    <w:rsid w:val="00AE06F7"/>
    <w:rsid w:val="00AE2171"/>
    <w:rsid w:val="00AE29F4"/>
    <w:rsid w:val="00AE2A03"/>
    <w:rsid w:val="00AE3C4D"/>
    <w:rsid w:val="00AE41E6"/>
    <w:rsid w:val="00AE46E0"/>
    <w:rsid w:val="00AE5557"/>
    <w:rsid w:val="00AE5B5E"/>
    <w:rsid w:val="00AE5FD6"/>
    <w:rsid w:val="00AE659C"/>
    <w:rsid w:val="00AF05F5"/>
    <w:rsid w:val="00AF0CC0"/>
    <w:rsid w:val="00AF1D9F"/>
    <w:rsid w:val="00AF220A"/>
    <w:rsid w:val="00AF30C7"/>
    <w:rsid w:val="00AF431F"/>
    <w:rsid w:val="00AF4545"/>
    <w:rsid w:val="00AF6158"/>
    <w:rsid w:val="00AF7F53"/>
    <w:rsid w:val="00AF7FA2"/>
    <w:rsid w:val="00B00CDA"/>
    <w:rsid w:val="00B02AA3"/>
    <w:rsid w:val="00B02C1F"/>
    <w:rsid w:val="00B030F1"/>
    <w:rsid w:val="00B048E3"/>
    <w:rsid w:val="00B055BA"/>
    <w:rsid w:val="00B05C9B"/>
    <w:rsid w:val="00B069DE"/>
    <w:rsid w:val="00B069EE"/>
    <w:rsid w:val="00B06B1B"/>
    <w:rsid w:val="00B111C5"/>
    <w:rsid w:val="00B1141C"/>
    <w:rsid w:val="00B1209F"/>
    <w:rsid w:val="00B125DB"/>
    <w:rsid w:val="00B125FF"/>
    <w:rsid w:val="00B12CA8"/>
    <w:rsid w:val="00B1303A"/>
    <w:rsid w:val="00B13111"/>
    <w:rsid w:val="00B13238"/>
    <w:rsid w:val="00B141DC"/>
    <w:rsid w:val="00B143BD"/>
    <w:rsid w:val="00B14F97"/>
    <w:rsid w:val="00B16DF2"/>
    <w:rsid w:val="00B16EBC"/>
    <w:rsid w:val="00B1758D"/>
    <w:rsid w:val="00B20751"/>
    <w:rsid w:val="00B20849"/>
    <w:rsid w:val="00B20F90"/>
    <w:rsid w:val="00B213A2"/>
    <w:rsid w:val="00B215D3"/>
    <w:rsid w:val="00B21AA7"/>
    <w:rsid w:val="00B23049"/>
    <w:rsid w:val="00B23112"/>
    <w:rsid w:val="00B242EE"/>
    <w:rsid w:val="00B2474F"/>
    <w:rsid w:val="00B252A2"/>
    <w:rsid w:val="00B258B7"/>
    <w:rsid w:val="00B25F07"/>
    <w:rsid w:val="00B260E0"/>
    <w:rsid w:val="00B26947"/>
    <w:rsid w:val="00B27290"/>
    <w:rsid w:val="00B30252"/>
    <w:rsid w:val="00B30E6D"/>
    <w:rsid w:val="00B3175E"/>
    <w:rsid w:val="00B31B50"/>
    <w:rsid w:val="00B337EF"/>
    <w:rsid w:val="00B34532"/>
    <w:rsid w:val="00B35870"/>
    <w:rsid w:val="00B3618C"/>
    <w:rsid w:val="00B367E8"/>
    <w:rsid w:val="00B36E58"/>
    <w:rsid w:val="00B37365"/>
    <w:rsid w:val="00B3756B"/>
    <w:rsid w:val="00B40035"/>
    <w:rsid w:val="00B4028F"/>
    <w:rsid w:val="00B40722"/>
    <w:rsid w:val="00B40DFE"/>
    <w:rsid w:val="00B4165E"/>
    <w:rsid w:val="00B439F9"/>
    <w:rsid w:val="00B43ED4"/>
    <w:rsid w:val="00B44EFD"/>
    <w:rsid w:val="00B4585C"/>
    <w:rsid w:val="00B45D64"/>
    <w:rsid w:val="00B46B8D"/>
    <w:rsid w:val="00B47409"/>
    <w:rsid w:val="00B50DBD"/>
    <w:rsid w:val="00B5140F"/>
    <w:rsid w:val="00B5178B"/>
    <w:rsid w:val="00B51A0C"/>
    <w:rsid w:val="00B51D86"/>
    <w:rsid w:val="00B524B9"/>
    <w:rsid w:val="00B542BB"/>
    <w:rsid w:val="00B54881"/>
    <w:rsid w:val="00B54FB6"/>
    <w:rsid w:val="00B553D6"/>
    <w:rsid w:val="00B55471"/>
    <w:rsid w:val="00B5564A"/>
    <w:rsid w:val="00B559A1"/>
    <w:rsid w:val="00B55B3E"/>
    <w:rsid w:val="00B57BDD"/>
    <w:rsid w:val="00B6081D"/>
    <w:rsid w:val="00B60BF7"/>
    <w:rsid w:val="00B60DD1"/>
    <w:rsid w:val="00B6113C"/>
    <w:rsid w:val="00B6135E"/>
    <w:rsid w:val="00B6196D"/>
    <w:rsid w:val="00B61E8E"/>
    <w:rsid w:val="00B620F4"/>
    <w:rsid w:val="00B626D9"/>
    <w:rsid w:val="00B62864"/>
    <w:rsid w:val="00B629D6"/>
    <w:rsid w:val="00B62B47"/>
    <w:rsid w:val="00B631A2"/>
    <w:rsid w:val="00B631D9"/>
    <w:rsid w:val="00B63AC6"/>
    <w:rsid w:val="00B63AEB"/>
    <w:rsid w:val="00B64098"/>
    <w:rsid w:val="00B6417D"/>
    <w:rsid w:val="00B64820"/>
    <w:rsid w:val="00B659CC"/>
    <w:rsid w:val="00B65CB0"/>
    <w:rsid w:val="00B665A8"/>
    <w:rsid w:val="00B66BCE"/>
    <w:rsid w:val="00B67426"/>
    <w:rsid w:val="00B70F83"/>
    <w:rsid w:val="00B712C2"/>
    <w:rsid w:val="00B716F4"/>
    <w:rsid w:val="00B72747"/>
    <w:rsid w:val="00B72991"/>
    <w:rsid w:val="00B73707"/>
    <w:rsid w:val="00B738D6"/>
    <w:rsid w:val="00B749B3"/>
    <w:rsid w:val="00B74CC7"/>
    <w:rsid w:val="00B753E6"/>
    <w:rsid w:val="00B7578B"/>
    <w:rsid w:val="00B75DCB"/>
    <w:rsid w:val="00B75E52"/>
    <w:rsid w:val="00B762B9"/>
    <w:rsid w:val="00B76978"/>
    <w:rsid w:val="00B7703B"/>
    <w:rsid w:val="00B77C65"/>
    <w:rsid w:val="00B7C6F2"/>
    <w:rsid w:val="00B80060"/>
    <w:rsid w:val="00B804DE"/>
    <w:rsid w:val="00B8069B"/>
    <w:rsid w:val="00B81630"/>
    <w:rsid w:val="00B81718"/>
    <w:rsid w:val="00B81765"/>
    <w:rsid w:val="00B824D0"/>
    <w:rsid w:val="00B82FB9"/>
    <w:rsid w:val="00B83329"/>
    <w:rsid w:val="00B84129"/>
    <w:rsid w:val="00B8417C"/>
    <w:rsid w:val="00B844C5"/>
    <w:rsid w:val="00B84767"/>
    <w:rsid w:val="00B84839"/>
    <w:rsid w:val="00B84FCF"/>
    <w:rsid w:val="00B859B3"/>
    <w:rsid w:val="00B87546"/>
    <w:rsid w:val="00B87764"/>
    <w:rsid w:val="00B93742"/>
    <w:rsid w:val="00B93749"/>
    <w:rsid w:val="00B93AF2"/>
    <w:rsid w:val="00B93F6B"/>
    <w:rsid w:val="00B9401C"/>
    <w:rsid w:val="00B945FA"/>
    <w:rsid w:val="00B96AF9"/>
    <w:rsid w:val="00B96CF9"/>
    <w:rsid w:val="00B97C01"/>
    <w:rsid w:val="00BA0518"/>
    <w:rsid w:val="00BA0849"/>
    <w:rsid w:val="00BA095C"/>
    <w:rsid w:val="00BA0BBE"/>
    <w:rsid w:val="00BA0D45"/>
    <w:rsid w:val="00BA0F09"/>
    <w:rsid w:val="00BA2921"/>
    <w:rsid w:val="00BA3151"/>
    <w:rsid w:val="00BA4852"/>
    <w:rsid w:val="00BA63CF"/>
    <w:rsid w:val="00BA7DC8"/>
    <w:rsid w:val="00BB2558"/>
    <w:rsid w:val="00BB2CA1"/>
    <w:rsid w:val="00BB3291"/>
    <w:rsid w:val="00BB32EF"/>
    <w:rsid w:val="00BB434A"/>
    <w:rsid w:val="00BB5978"/>
    <w:rsid w:val="00BB6ED5"/>
    <w:rsid w:val="00BB7D64"/>
    <w:rsid w:val="00BC015A"/>
    <w:rsid w:val="00BC0814"/>
    <w:rsid w:val="00BC083C"/>
    <w:rsid w:val="00BC1559"/>
    <w:rsid w:val="00BC1BD8"/>
    <w:rsid w:val="00BC2AEC"/>
    <w:rsid w:val="00BC2ECA"/>
    <w:rsid w:val="00BC2F14"/>
    <w:rsid w:val="00BC39D7"/>
    <w:rsid w:val="00BC4A8C"/>
    <w:rsid w:val="00BC4BC6"/>
    <w:rsid w:val="00BC6172"/>
    <w:rsid w:val="00BC625D"/>
    <w:rsid w:val="00BC67FD"/>
    <w:rsid w:val="00BC68C8"/>
    <w:rsid w:val="00BC784D"/>
    <w:rsid w:val="00BD0159"/>
    <w:rsid w:val="00BD1CA3"/>
    <w:rsid w:val="00BD2401"/>
    <w:rsid w:val="00BD33A6"/>
    <w:rsid w:val="00BD4ADC"/>
    <w:rsid w:val="00BD5176"/>
    <w:rsid w:val="00BD659E"/>
    <w:rsid w:val="00BD67DB"/>
    <w:rsid w:val="00BD6CFA"/>
    <w:rsid w:val="00BE1F96"/>
    <w:rsid w:val="00BE223D"/>
    <w:rsid w:val="00BE2852"/>
    <w:rsid w:val="00BE2EF4"/>
    <w:rsid w:val="00BE3387"/>
    <w:rsid w:val="00BE3622"/>
    <w:rsid w:val="00BE38D8"/>
    <w:rsid w:val="00BE5172"/>
    <w:rsid w:val="00BE5D09"/>
    <w:rsid w:val="00BE5F04"/>
    <w:rsid w:val="00BE6012"/>
    <w:rsid w:val="00BE6D82"/>
    <w:rsid w:val="00BF08D0"/>
    <w:rsid w:val="00BF0CB6"/>
    <w:rsid w:val="00BF11B1"/>
    <w:rsid w:val="00BF12BC"/>
    <w:rsid w:val="00BF13A5"/>
    <w:rsid w:val="00BF17F1"/>
    <w:rsid w:val="00BF19F2"/>
    <w:rsid w:val="00BF1A58"/>
    <w:rsid w:val="00BF2703"/>
    <w:rsid w:val="00BF37F6"/>
    <w:rsid w:val="00BF590D"/>
    <w:rsid w:val="00BF5B7B"/>
    <w:rsid w:val="00C00D87"/>
    <w:rsid w:val="00C01F49"/>
    <w:rsid w:val="00C034C0"/>
    <w:rsid w:val="00C03FC8"/>
    <w:rsid w:val="00C04240"/>
    <w:rsid w:val="00C0491E"/>
    <w:rsid w:val="00C04EBB"/>
    <w:rsid w:val="00C05678"/>
    <w:rsid w:val="00C05D21"/>
    <w:rsid w:val="00C062B9"/>
    <w:rsid w:val="00C07493"/>
    <w:rsid w:val="00C07D30"/>
    <w:rsid w:val="00C10BF1"/>
    <w:rsid w:val="00C11416"/>
    <w:rsid w:val="00C1176A"/>
    <w:rsid w:val="00C12270"/>
    <w:rsid w:val="00C1235C"/>
    <w:rsid w:val="00C12ED1"/>
    <w:rsid w:val="00C1355B"/>
    <w:rsid w:val="00C13AA5"/>
    <w:rsid w:val="00C14980"/>
    <w:rsid w:val="00C14FCA"/>
    <w:rsid w:val="00C15597"/>
    <w:rsid w:val="00C15616"/>
    <w:rsid w:val="00C156AF"/>
    <w:rsid w:val="00C159D1"/>
    <w:rsid w:val="00C1604F"/>
    <w:rsid w:val="00C16660"/>
    <w:rsid w:val="00C17107"/>
    <w:rsid w:val="00C1755D"/>
    <w:rsid w:val="00C20026"/>
    <w:rsid w:val="00C20358"/>
    <w:rsid w:val="00C203DB"/>
    <w:rsid w:val="00C2059D"/>
    <w:rsid w:val="00C210F7"/>
    <w:rsid w:val="00C21640"/>
    <w:rsid w:val="00C21D68"/>
    <w:rsid w:val="00C21DCE"/>
    <w:rsid w:val="00C21F8A"/>
    <w:rsid w:val="00C22971"/>
    <w:rsid w:val="00C238E3"/>
    <w:rsid w:val="00C2417C"/>
    <w:rsid w:val="00C247F0"/>
    <w:rsid w:val="00C25064"/>
    <w:rsid w:val="00C25366"/>
    <w:rsid w:val="00C2595C"/>
    <w:rsid w:val="00C25DD2"/>
    <w:rsid w:val="00C26A64"/>
    <w:rsid w:val="00C31019"/>
    <w:rsid w:val="00C31BA5"/>
    <w:rsid w:val="00C320AA"/>
    <w:rsid w:val="00C32E31"/>
    <w:rsid w:val="00C33AB1"/>
    <w:rsid w:val="00C341CF"/>
    <w:rsid w:val="00C346EF"/>
    <w:rsid w:val="00C34F61"/>
    <w:rsid w:val="00C34FA2"/>
    <w:rsid w:val="00C3622E"/>
    <w:rsid w:val="00C3773C"/>
    <w:rsid w:val="00C37B73"/>
    <w:rsid w:val="00C40A60"/>
    <w:rsid w:val="00C40A90"/>
    <w:rsid w:val="00C41C27"/>
    <w:rsid w:val="00C42523"/>
    <w:rsid w:val="00C42EA0"/>
    <w:rsid w:val="00C4362D"/>
    <w:rsid w:val="00C43E61"/>
    <w:rsid w:val="00C4431E"/>
    <w:rsid w:val="00C44829"/>
    <w:rsid w:val="00C44D94"/>
    <w:rsid w:val="00C45967"/>
    <w:rsid w:val="00C462E4"/>
    <w:rsid w:val="00C46409"/>
    <w:rsid w:val="00C47CDA"/>
    <w:rsid w:val="00C5134D"/>
    <w:rsid w:val="00C51B73"/>
    <w:rsid w:val="00C51E7E"/>
    <w:rsid w:val="00C5248D"/>
    <w:rsid w:val="00C5270B"/>
    <w:rsid w:val="00C528A7"/>
    <w:rsid w:val="00C53329"/>
    <w:rsid w:val="00C53355"/>
    <w:rsid w:val="00C5361B"/>
    <w:rsid w:val="00C537BA"/>
    <w:rsid w:val="00C53C2E"/>
    <w:rsid w:val="00C543C3"/>
    <w:rsid w:val="00C555A7"/>
    <w:rsid w:val="00C55C6A"/>
    <w:rsid w:val="00C55DAC"/>
    <w:rsid w:val="00C56AA3"/>
    <w:rsid w:val="00C56D90"/>
    <w:rsid w:val="00C572EF"/>
    <w:rsid w:val="00C60FA3"/>
    <w:rsid w:val="00C610B3"/>
    <w:rsid w:val="00C613E2"/>
    <w:rsid w:val="00C613F0"/>
    <w:rsid w:val="00C615EC"/>
    <w:rsid w:val="00C61989"/>
    <w:rsid w:val="00C61BD6"/>
    <w:rsid w:val="00C634E6"/>
    <w:rsid w:val="00C638B4"/>
    <w:rsid w:val="00C6401E"/>
    <w:rsid w:val="00C644F9"/>
    <w:rsid w:val="00C6458C"/>
    <w:rsid w:val="00C646C6"/>
    <w:rsid w:val="00C64D6C"/>
    <w:rsid w:val="00C6507A"/>
    <w:rsid w:val="00C65356"/>
    <w:rsid w:val="00C65694"/>
    <w:rsid w:val="00C65747"/>
    <w:rsid w:val="00C65F71"/>
    <w:rsid w:val="00C66036"/>
    <w:rsid w:val="00C66EDD"/>
    <w:rsid w:val="00C67005"/>
    <w:rsid w:val="00C67434"/>
    <w:rsid w:val="00C676FE"/>
    <w:rsid w:val="00C67E44"/>
    <w:rsid w:val="00C705B8"/>
    <w:rsid w:val="00C706BA"/>
    <w:rsid w:val="00C70CE0"/>
    <w:rsid w:val="00C70FCD"/>
    <w:rsid w:val="00C712AB"/>
    <w:rsid w:val="00C719C1"/>
    <w:rsid w:val="00C71BCA"/>
    <w:rsid w:val="00C71C0B"/>
    <w:rsid w:val="00C7296D"/>
    <w:rsid w:val="00C72EBE"/>
    <w:rsid w:val="00C730B0"/>
    <w:rsid w:val="00C73B42"/>
    <w:rsid w:val="00C73FF4"/>
    <w:rsid w:val="00C74774"/>
    <w:rsid w:val="00C752C9"/>
    <w:rsid w:val="00C762FE"/>
    <w:rsid w:val="00C76FED"/>
    <w:rsid w:val="00C77230"/>
    <w:rsid w:val="00C77452"/>
    <w:rsid w:val="00C77993"/>
    <w:rsid w:val="00C80214"/>
    <w:rsid w:val="00C8067F"/>
    <w:rsid w:val="00C80B53"/>
    <w:rsid w:val="00C823C8"/>
    <w:rsid w:val="00C83EA6"/>
    <w:rsid w:val="00C85679"/>
    <w:rsid w:val="00C85B81"/>
    <w:rsid w:val="00C86062"/>
    <w:rsid w:val="00C8609C"/>
    <w:rsid w:val="00C8612F"/>
    <w:rsid w:val="00C86DCC"/>
    <w:rsid w:val="00C90E25"/>
    <w:rsid w:val="00C9153A"/>
    <w:rsid w:val="00C920DD"/>
    <w:rsid w:val="00C92BAD"/>
    <w:rsid w:val="00C93AFD"/>
    <w:rsid w:val="00C9470C"/>
    <w:rsid w:val="00C94E3E"/>
    <w:rsid w:val="00C951AE"/>
    <w:rsid w:val="00C95575"/>
    <w:rsid w:val="00C955DA"/>
    <w:rsid w:val="00C9785B"/>
    <w:rsid w:val="00C9787C"/>
    <w:rsid w:val="00C97E1B"/>
    <w:rsid w:val="00CA0322"/>
    <w:rsid w:val="00CA1946"/>
    <w:rsid w:val="00CA1D1E"/>
    <w:rsid w:val="00CA20B7"/>
    <w:rsid w:val="00CA2D77"/>
    <w:rsid w:val="00CA3D64"/>
    <w:rsid w:val="00CA526D"/>
    <w:rsid w:val="00CA71D4"/>
    <w:rsid w:val="00CB0057"/>
    <w:rsid w:val="00CB0286"/>
    <w:rsid w:val="00CB1CDC"/>
    <w:rsid w:val="00CB26CC"/>
    <w:rsid w:val="00CB39B3"/>
    <w:rsid w:val="00CB3F05"/>
    <w:rsid w:val="00CB739B"/>
    <w:rsid w:val="00CB7803"/>
    <w:rsid w:val="00CC0DAB"/>
    <w:rsid w:val="00CC1367"/>
    <w:rsid w:val="00CC193A"/>
    <w:rsid w:val="00CC1CAA"/>
    <w:rsid w:val="00CC2B70"/>
    <w:rsid w:val="00CC30E8"/>
    <w:rsid w:val="00CC3F3B"/>
    <w:rsid w:val="00CC3F52"/>
    <w:rsid w:val="00CC4C10"/>
    <w:rsid w:val="00CC6E63"/>
    <w:rsid w:val="00CC71E9"/>
    <w:rsid w:val="00CC75F1"/>
    <w:rsid w:val="00CD054F"/>
    <w:rsid w:val="00CD07CA"/>
    <w:rsid w:val="00CD18FF"/>
    <w:rsid w:val="00CD19BB"/>
    <w:rsid w:val="00CD4137"/>
    <w:rsid w:val="00CD5F33"/>
    <w:rsid w:val="00CD7AE3"/>
    <w:rsid w:val="00CD7F7A"/>
    <w:rsid w:val="00CE097D"/>
    <w:rsid w:val="00CE0F96"/>
    <w:rsid w:val="00CE17EA"/>
    <w:rsid w:val="00CE200A"/>
    <w:rsid w:val="00CE271E"/>
    <w:rsid w:val="00CE2E77"/>
    <w:rsid w:val="00CE38BA"/>
    <w:rsid w:val="00CE4E2E"/>
    <w:rsid w:val="00CE54E0"/>
    <w:rsid w:val="00CE56AB"/>
    <w:rsid w:val="00CE57C7"/>
    <w:rsid w:val="00CE5DC8"/>
    <w:rsid w:val="00CE6F09"/>
    <w:rsid w:val="00CF0521"/>
    <w:rsid w:val="00CF0BF5"/>
    <w:rsid w:val="00CF111A"/>
    <w:rsid w:val="00CF151B"/>
    <w:rsid w:val="00CF17E2"/>
    <w:rsid w:val="00CF18DF"/>
    <w:rsid w:val="00CF1B93"/>
    <w:rsid w:val="00CF225D"/>
    <w:rsid w:val="00CF2A0C"/>
    <w:rsid w:val="00CF2BA4"/>
    <w:rsid w:val="00CF2CE6"/>
    <w:rsid w:val="00CF3FD7"/>
    <w:rsid w:val="00CF46B0"/>
    <w:rsid w:val="00CF588C"/>
    <w:rsid w:val="00CF5B65"/>
    <w:rsid w:val="00CF633E"/>
    <w:rsid w:val="00CF6570"/>
    <w:rsid w:val="00CF7510"/>
    <w:rsid w:val="00CF7A8A"/>
    <w:rsid w:val="00D00B44"/>
    <w:rsid w:val="00D0130B"/>
    <w:rsid w:val="00D01EB3"/>
    <w:rsid w:val="00D021B9"/>
    <w:rsid w:val="00D02C5C"/>
    <w:rsid w:val="00D03182"/>
    <w:rsid w:val="00D04761"/>
    <w:rsid w:val="00D04A69"/>
    <w:rsid w:val="00D05A42"/>
    <w:rsid w:val="00D05B25"/>
    <w:rsid w:val="00D05D33"/>
    <w:rsid w:val="00D06194"/>
    <w:rsid w:val="00D061C9"/>
    <w:rsid w:val="00D06D7D"/>
    <w:rsid w:val="00D06ECB"/>
    <w:rsid w:val="00D0718B"/>
    <w:rsid w:val="00D07306"/>
    <w:rsid w:val="00D1097A"/>
    <w:rsid w:val="00D10BC6"/>
    <w:rsid w:val="00D10C3E"/>
    <w:rsid w:val="00D1124A"/>
    <w:rsid w:val="00D11512"/>
    <w:rsid w:val="00D127FC"/>
    <w:rsid w:val="00D13F6D"/>
    <w:rsid w:val="00D14291"/>
    <w:rsid w:val="00D145C4"/>
    <w:rsid w:val="00D157EE"/>
    <w:rsid w:val="00D15D54"/>
    <w:rsid w:val="00D17A93"/>
    <w:rsid w:val="00D17ED2"/>
    <w:rsid w:val="00D17FEE"/>
    <w:rsid w:val="00D2134B"/>
    <w:rsid w:val="00D228B4"/>
    <w:rsid w:val="00D23E7A"/>
    <w:rsid w:val="00D2437C"/>
    <w:rsid w:val="00D2456E"/>
    <w:rsid w:val="00D24935"/>
    <w:rsid w:val="00D25733"/>
    <w:rsid w:val="00D2643A"/>
    <w:rsid w:val="00D27410"/>
    <w:rsid w:val="00D319D1"/>
    <w:rsid w:val="00D319FB"/>
    <w:rsid w:val="00D31F3D"/>
    <w:rsid w:val="00D327F1"/>
    <w:rsid w:val="00D32A45"/>
    <w:rsid w:val="00D33197"/>
    <w:rsid w:val="00D344B9"/>
    <w:rsid w:val="00D34F5D"/>
    <w:rsid w:val="00D35922"/>
    <w:rsid w:val="00D360F6"/>
    <w:rsid w:val="00D378CC"/>
    <w:rsid w:val="00D40215"/>
    <w:rsid w:val="00D4075C"/>
    <w:rsid w:val="00D41A34"/>
    <w:rsid w:val="00D41AC4"/>
    <w:rsid w:val="00D41F32"/>
    <w:rsid w:val="00D42E1D"/>
    <w:rsid w:val="00D43117"/>
    <w:rsid w:val="00D43BC3"/>
    <w:rsid w:val="00D43D20"/>
    <w:rsid w:val="00D43F99"/>
    <w:rsid w:val="00D442E9"/>
    <w:rsid w:val="00D44895"/>
    <w:rsid w:val="00D44D83"/>
    <w:rsid w:val="00D45506"/>
    <w:rsid w:val="00D4660D"/>
    <w:rsid w:val="00D4688B"/>
    <w:rsid w:val="00D46E59"/>
    <w:rsid w:val="00D47836"/>
    <w:rsid w:val="00D47853"/>
    <w:rsid w:val="00D47A08"/>
    <w:rsid w:val="00D51B42"/>
    <w:rsid w:val="00D51C92"/>
    <w:rsid w:val="00D52014"/>
    <w:rsid w:val="00D52462"/>
    <w:rsid w:val="00D52639"/>
    <w:rsid w:val="00D53930"/>
    <w:rsid w:val="00D53CBC"/>
    <w:rsid w:val="00D54474"/>
    <w:rsid w:val="00D5492E"/>
    <w:rsid w:val="00D54EFE"/>
    <w:rsid w:val="00D55BDA"/>
    <w:rsid w:val="00D55C55"/>
    <w:rsid w:val="00D55CC2"/>
    <w:rsid w:val="00D56049"/>
    <w:rsid w:val="00D56637"/>
    <w:rsid w:val="00D56728"/>
    <w:rsid w:val="00D56DD1"/>
    <w:rsid w:val="00D57829"/>
    <w:rsid w:val="00D57A92"/>
    <w:rsid w:val="00D60060"/>
    <w:rsid w:val="00D6063B"/>
    <w:rsid w:val="00D6122B"/>
    <w:rsid w:val="00D617A7"/>
    <w:rsid w:val="00D61DD6"/>
    <w:rsid w:val="00D6257A"/>
    <w:rsid w:val="00D63234"/>
    <w:rsid w:val="00D63A14"/>
    <w:rsid w:val="00D657BC"/>
    <w:rsid w:val="00D65D86"/>
    <w:rsid w:val="00D65EC9"/>
    <w:rsid w:val="00D66C9E"/>
    <w:rsid w:val="00D679F7"/>
    <w:rsid w:val="00D67AC1"/>
    <w:rsid w:val="00D67E3F"/>
    <w:rsid w:val="00D714B7"/>
    <w:rsid w:val="00D71DFB"/>
    <w:rsid w:val="00D7244B"/>
    <w:rsid w:val="00D72668"/>
    <w:rsid w:val="00D7270A"/>
    <w:rsid w:val="00D72CBF"/>
    <w:rsid w:val="00D72DCA"/>
    <w:rsid w:val="00D7428C"/>
    <w:rsid w:val="00D74987"/>
    <w:rsid w:val="00D77BBB"/>
    <w:rsid w:val="00D81B0E"/>
    <w:rsid w:val="00D83051"/>
    <w:rsid w:val="00D83F61"/>
    <w:rsid w:val="00D84038"/>
    <w:rsid w:val="00D8482B"/>
    <w:rsid w:val="00D84C15"/>
    <w:rsid w:val="00D87418"/>
    <w:rsid w:val="00D901AA"/>
    <w:rsid w:val="00D902DF"/>
    <w:rsid w:val="00D908DE"/>
    <w:rsid w:val="00D91995"/>
    <w:rsid w:val="00D91AA8"/>
    <w:rsid w:val="00D9350B"/>
    <w:rsid w:val="00D93C5A"/>
    <w:rsid w:val="00D93C8A"/>
    <w:rsid w:val="00D950AF"/>
    <w:rsid w:val="00D959C0"/>
    <w:rsid w:val="00D95F5E"/>
    <w:rsid w:val="00D95F92"/>
    <w:rsid w:val="00D9629B"/>
    <w:rsid w:val="00D96317"/>
    <w:rsid w:val="00D963D5"/>
    <w:rsid w:val="00D9669C"/>
    <w:rsid w:val="00D96E14"/>
    <w:rsid w:val="00D97903"/>
    <w:rsid w:val="00D97CAD"/>
    <w:rsid w:val="00D9807D"/>
    <w:rsid w:val="00DA0140"/>
    <w:rsid w:val="00DA030B"/>
    <w:rsid w:val="00DA1AF0"/>
    <w:rsid w:val="00DA1FEB"/>
    <w:rsid w:val="00DA20B9"/>
    <w:rsid w:val="00DA28B3"/>
    <w:rsid w:val="00DA2AD4"/>
    <w:rsid w:val="00DA2DDC"/>
    <w:rsid w:val="00DA34D1"/>
    <w:rsid w:val="00DA38D9"/>
    <w:rsid w:val="00DA3FBD"/>
    <w:rsid w:val="00DA4299"/>
    <w:rsid w:val="00DA4C46"/>
    <w:rsid w:val="00DA4C6B"/>
    <w:rsid w:val="00DA4D54"/>
    <w:rsid w:val="00DA4E9B"/>
    <w:rsid w:val="00DA673A"/>
    <w:rsid w:val="00DA6F82"/>
    <w:rsid w:val="00DA6F9F"/>
    <w:rsid w:val="00DA7E54"/>
    <w:rsid w:val="00DB004E"/>
    <w:rsid w:val="00DB0B1A"/>
    <w:rsid w:val="00DB0B42"/>
    <w:rsid w:val="00DB1289"/>
    <w:rsid w:val="00DB130E"/>
    <w:rsid w:val="00DB17F5"/>
    <w:rsid w:val="00DB1C36"/>
    <w:rsid w:val="00DB22BD"/>
    <w:rsid w:val="00DB24C5"/>
    <w:rsid w:val="00DB2A2E"/>
    <w:rsid w:val="00DB3081"/>
    <w:rsid w:val="00DB34D6"/>
    <w:rsid w:val="00DB42D4"/>
    <w:rsid w:val="00DB4528"/>
    <w:rsid w:val="00DB49DB"/>
    <w:rsid w:val="00DB4B80"/>
    <w:rsid w:val="00DB516B"/>
    <w:rsid w:val="00DB591A"/>
    <w:rsid w:val="00DB6966"/>
    <w:rsid w:val="00DB7621"/>
    <w:rsid w:val="00DB78B6"/>
    <w:rsid w:val="00DB7C0B"/>
    <w:rsid w:val="00DB7DFF"/>
    <w:rsid w:val="00DB7E5A"/>
    <w:rsid w:val="00DC2286"/>
    <w:rsid w:val="00DC2926"/>
    <w:rsid w:val="00DC2C32"/>
    <w:rsid w:val="00DC3B75"/>
    <w:rsid w:val="00DC3E73"/>
    <w:rsid w:val="00DC44B3"/>
    <w:rsid w:val="00DC5983"/>
    <w:rsid w:val="00DC5A6C"/>
    <w:rsid w:val="00DC5AE8"/>
    <w:rsid w:val="00DC662A"/>
    <w:rsid w:val="00DC6E61"/>
    <w:rsid w:val="00DC75C6"/>
    <w:rsid w:val="00DC79F0"/>
    <w:rsid w:val="00DC7EA7"/>
    <w:rsid w:val="00DC7F78"/>
    <w:rsid w:val="00DD00F3"/>
    <w:rsid w:val="00DD0BCD"/>
    <w:rsid w:val="00DD0F7E"/>
    <w:rsid w:val="00DD1439"/>
    <w:rsid w:val="00DD267E"/>
    <w:rsid w:val="00DD34A2"/>
    <w:rsid w:val="00DD352B"/>
    <w:rsid w:val="00DD3A28"/>
    <w:rsid w:val="00DD3AA8"/>
    <w:rsid w:val="00DD453F"/>
    <w:rsid w:val="00DD47D1"/>
    <w:rsid w:val="00DD500A"/>
    <w:rsid w:val="00DD5565"/>
    <w:rsid w:val="00DD7A19"/>
    <w:rsid w:val="00DE0557"/>
    <w:rsid w:val="00DE069A"/>
    <w:rsid w:val="00DE0D9D"/>
    <w:rsid w:val="00DE0E73"/>
    <w:rsid w:val="00DE119E"/>
    <w:rsid w:val="00DE1646"/>
    <w:rsid w:val="00DE22FE"/>
    <w:rsid w:val="00DE28F5"/>
    <w:rsid w:val="00DE294C"/>
    <w:rsid w:val="00DE2AAB"/>
    <w:rsid w:val="00DE3A53"/>
    <w:rsid w:val="00DE3B4F"/>
    <w:rsid w:val="00DE4917"/>
    <w:rsid w:val="00DE5752"/>
    <w:rsid w:val="00DE5B07"/>
    <w:rsid w:val="00DE7C7B"/>
    <w:rsid w:val="00DF024A"/>
    <w:rsid w:val="00DF0338"/>
    <w:rsid w:val="00DF089D"/>
    <w:rsid w:val="00DF0FDD"/>
    <w:rsid w:val="00DF14C6"/>
    <w:rsid w:val="00DF1670"/>
    <w:rsid w:val="00DF1898"/>
    <w:rsid w:val="00DF190F"/>
    <w:rsid w:val="00DF1FF8"/>
    <w:rsid w:val="00DF3312"/>
    <w:rsid w:val="00DF39CD"/>
    <w:rsid w:val="00DF3C10"/>
    <w:rsid w:val="00DF4961"/>
    <w:rsid w:val="00DF4ECC"/>
    <w:rsid w:val="00DF5C75"/>
    <w:rsid w:val="00DF5DF6"/>
    <w:rsid w:val="00DF6174"/>
    <w:rsid w:val="00DF6FCE"/>
    <w:rsid w:val="00DF70C9"/>
    <w:rsid w:val="00DF7CAD"/>
    <w:rsid w:val="00E0026F"/>
    <w:rsid w:val="00E00C41"/>
    <w:rsid w:val="00E00F01"/>
    <w:rsid w:val="00E01ACB"/>
    <w:rsid w:val="00E01FC8"/>
    <w:rsid w:val="00E023C3"/>
    <w:rsid w:val="00E02659"/>
    <w:rsid w:val="00E028AB"/>
    <w:rsid w:val="00E03139"/>
    <w:rsid w:val="00E03B6D"/>
    <w:rsid w:val="00E04A1F"/>
    <w:rsid w:val="00E04B11"/>
    <w:rsid w:val="00E04C68"/>
    <w:rsid w:val="00E04D18"/>
    <w:rsid w:val="00E05429"/>
    <w:rsid w:val="00E05584"/>
    <w:rsid w:val="00E06CEA"/>
    <w:rsid w:val="00E071A9"/>
    <w:rsid w:val="00E074B8"/>
    <w:rsid w:val="00E07B4E"/>
    <w:rsid w:val="00E11226"/>
    <w:rsid w:val="00E128CE"/>
    <w:rsid w:val="00E13961"/>
    <w:rsid w:val="00E13B37"/>
    <w:rsid w:val="00E13C32"/>
    <w:rsid w:val="00E13C69"/>
    <w:rsid w:val="00E1453B"/>
    <w:rsid w:val="00E14C1B"/>
    <w:rsid w:val="00E15FDD"/>
    <w:rsid w:val="00E163C7"/>
    <w:rsid w:val="00E170FB"/>
    <w:rsid w:val="00E17AFA"/>
    <w:rsid w:val="00E21203"/>
    <w:rsid w:val="00E21397"/>
    <w:rsid w:val="00E214BE"/>
    <w:rsid w:val="00E2296C"/>
    <w:rsid w:val="00E22DE7"/>
    <w:rsid w:val="00E230A9"/>
    <w:rsid w:val="00E240A4"/>
    <w:rsid w:val="00E24A93"/>
    <w:rsid w:val="00E25440"/>
    <w:rsid w:val="00E26851"/>
    <w:rsid w:val="00E269D1"/>
    <w:rsid w:val="00E269E3"/>
    <w:rsid w:val="00E26A36"/>
    <w:rsid w:val="00E303F7"/>
    <w:rsid w:val="00E31394"/>
    <w:rsid w:val="00E3194C"/>
    <w:rsid w:val="00E323E1"/>
    <w:rsid w:val="00E32C1E"/>
    <w:rsid w:val="00E32E77"/>
    <w:rsid w:val="00E3380D"/>
    <w:rsid w:val="00E347E3"/>
    <w:rsid w:val="00E34FCB"/>
    <w:rsid w:val="00E35847"/>
    <w:rsid w:val="00E35E48"/>
    <w:rsid w:val="00E36CAB"/>
    <w:rsid w:val="00E37EA0"/>
    <w:rsid w:val="00E40941"/>
    <w:rsid w:val="00E43E1D"/>
    <w:rsid w:val="00E44691"/>
    <w:rsid w:val="00E44AB6"/>
    <w:rsid w:val="00E45DA8"/>
    <w:rsid w:val="00E466EC"/>
    <w:rsid w:val="00E47870"/>
    <w:rsid w:val="00E47A31"/>
    <w:rsid w:val="00E5092A"/>
    <w:rsid w:val="00E513C1"/>
    <w:rsid w:val="00E51665"/>
    <w:rsid w:val="00E51AEB"/>
    <w:rsid w:val="00E51F25"/>
    <w:rsid w:val="00E52810"/>
    <w:rsid w:val="00E53611"/>
    <w:rsid w:val="00E54845"/>
    <w:rsid w:val="00E54F76"/>
    <w:rsid w:val="00E55D55"/>
    <w:rsid w:val="00E56089"/>
    <w:rsid w:val="00E563D4"/>
    <w:rsid w:val="00E56464"/>
    <w:rsid w:val="00E56CA9"/>
    <w:rsid w:val="00E60A8F"/>
    <w:rsid w:val="00E60B4B"/>
    <w:rsid w:val="00E619F2"/>
    <w:rsid w:val="00E64686"/>
    <w:rsid w:val="00E64E86"/>
    <w:rsid w:val="00E655BE"/>
    <w:rsid w:val="00E65A91"/>
    <w:rsid w:val="00E6661A"/>
    <w:rsid w:val="00E66A90"/>
    <w:rsid w:val="00E7037D"/>
    <w:rsid w:val="00E70926"/>
    <w:rsid w:val="00E7093B"/>
    <w:rsid w:val="00E70A93"/>
    <w:rsid w:val="00E70AAC"/>
    <w:rsid w:val="00E72E74"/>
    <w:rsid w:val="00E73993"/>
    <w:rsid w:val="00E740B8"/>
    <w:rsid w:val="00E747B2"/>
    <w:rsid w:val="00E74EF3"/>
    <w:rsid w:val="00E76E5E"/>
    <w:rsid w:val="00E7752A"/>
    <w:rsid w:val="00E77959"/>
    <w:rsid w:val="00E8013A"/>
    <w:rsid w:val="00E80922"/>
    <w:rsid w:val="00E80C9A"/>
    <w:rsid w:val="00E80CC2"/>
    <w:rsid w:val="00E81CB9"/>
    <w:rsid w:val="00E82183"/>
    <w:rsid w:val="00E835FD"/>
    <w:rsid w:val="00E83683"/>
    <w:rsid w:val="00E83DBB"/>
    <w:rsid w:val="00E83E64"/>
    <w:rsid w:val="00E83F84"/>
    <w:rsid w:val="00E8438D"/>
    <w:rsid w:val="00E84919"/>
    <w:rsid w:val="00E84A7C"/>
    <w:rsid w:val="00E8515D"/>
    <w:rsid w:val="00E85179"/>
    <w:rsid w:val="00E85591"/>
    <w:rsid w:val="00E85B06"/>
    <w:rsid w:val="00E85BBB"/>
    <w:rsid w:val="00E86929"/>
    <w:rsid w:val="00E86C21"/>
    <w:rsid w:val="00E86DDA"/>
    <w:rsid w:val="00E86E08"/>
    <w:rsid w:val="00E8731D"/>
    <w:rsid w:val="00E87602"/>
    <w:rsid w:val="00E87BF0"/>
    <w:rsid w:val="00E90554"/>
    <w:rsid w:val="00E915EF"/>
    <w:rsid w:val="00E92089"/>
    <w:rsid w:val="00E92763"/>
    <w:rsid w:val="00E9296E"/>
    <w:rsid w:val="00E936C3"/>
    <w:rsid w:val="00E936CB"/>
    <w:rsid w:val="00E938BB"/>
    <w:rsid w:val="00E9391F"/>
    <w:rsid w:val="00E9553C"/>
    <w:rsid w:val="00E959C0"/>
    <w:rsid w:val="00E959E7"/>
    <w:rsid w:val="00E962B2"/>
    <w:rsid w:val="00E967D6"/>
    <w:rsid w:val="00E96FE7"/>
    <w:rsid w:val="00EA0338"/>
    <w:rsid w:val="00EA0664"/>
    <w:rsid w:val="00EA0F2A"/>
    <w:rsid w:val="00EA10C6"/>
    <w:rsid w:val="00EA1585"/>
    <w:rsid w:val="00EA1CF6"/>
    <w:rsid w:val="00EA1D86"/>
    <w:rsid w:val="00EA2A01"/>
    <w:rsid w:val="00EA2FD4"/>
    <w:rsid w:val="00EA3C57"/>
    <w:rsid w:val="00EA4136"/>
    <w:rsid w:val="00EA4307"/>
    <w:rsid w:val="00EA588A"/>
    <w:rsid w:val="00EA588B"/>
    <w:rsid w:val="00EA5955"/>
    <w:rsid w:val="00EA5DC9"/>
    <w:rsid w:val="00EA5E01"/>
    <w:rsid w:val="00EA618B"/>
    <w:rsid w:val="00EA65AC"/>
    <w:rsid w:val="00EA7496"/>
    <w:rsid w:val="00EB1796"/>
    <w:rsid w:val="00EB1860"/>
    <w:rsid w:val="00EB1FA2"/>
    <w:rsid w:val="00EB2ECC"/>
    <w:rsid w:val="00EB31D7"/>
    <w:rsid w:val="00EB3278"/>
    <w:rsid w:val="00EB5278"/>
    <w:rsid w:val="00EB5BB6"/>
    <w:rsid w:val="00EB5FC1"/>
    <w:rsid w:val="00EB7492"/>
    <w:rsid w:val="00EB77AD"/>
    <w:rsid w:val="00EC1CA2"/>
    <w:rsid w:val="00EC1EBD"/>
    <w:rsid w:val="00EC2DFD"/>
    <w:rsid w:val="00EC37DA"/>
    <w:rsid w:val="00EC3AE0"/>
    <w:rsid w:val="00EC4B84"/>
    <w:rsid w:val="00EC4C1F"/>
    <w:rsid w:val="00EC4E3A"/>
    <w:rsid w:val="00EC53DF"/>
    <w:rsid w:val="00EC610E"/>
    <w:rsid w:val="00EC6895"/>
    <w:rsid w:val="00EC69E4"/>
    <w:rsid w:val="00EC7623"/>
    <w:rsid w:val="00EC793B"/>
    <w:rsid w:val="00EC7DA2"/>
    <w:rsid w:val="00ED122E"/>
    <w:rsid w:val="00ED1562"/>
    <w:rsid w:val="00ED2BF9"/>
    <w:rsid w:val="00ED36DD"/>
    <w:rsid w:val="00ED3AAD"/>
    <w:rsid w:val="00ED4274"/>
    <w:rsid w:val="00ED429F"/>
    <w:rsid w:val="00ED4A3B"/>
    <w:rsid w:val="00ED4CDF"/>
    <w:rsid w:val="00ED4ED2"/>
    <w:rsid w:val="00ED5CC6"/>
    <w:rsid w:val="00ED5F4C"/>
    <w:rsid w:val="00ED64A2"/>
    <w:rsid w:val="00ED6977"/>
    <w:rsid w:val="00ED69A0"/>
    <w:rsid w:val="00ED6DB6"/>
    <w:rsid w:val="00ED75A1"/>
    <w:rsid w:val="00ED7824"/>
    <w:rsid w:val="00ED7C74"/>
    <w:rsid w:val="00EE0D7D"/>
    <w:rsid w:val="00EE0FF9"/>
    <w:rsid w:val="00EE1891"/>
    <w:rsid w:val="00EE2DD4"/>
    <w:rsid w:val="00EE33C1"/>
    <w:rsid w:val="00EE4962"/>
    <w:rsid w:val="00EE4D07"/>
    <w:rsid w:val="00EE7855"/>
    <w:rsid w:val="00EE7D12"/>
    <w:rsid w:val="00EE7D34"/>
    <w:rsid w:val="00EE7D72"/>
    <w:rsid w:val="00EF319C"/>
    <w:rsid w:val="00EF3DC2"/>
    <w:rsid w:val="00EF5F3E"/>
    <w:rsid w:val="00EF6253"/>
    <w:rsid w:val="00EF68CB"/>
    <w:rsid w:val="00EF6CF9"/>
    <w:rsid w:val="00EF7425"/>
    <w:rsid w:val="00EF75E1"/>
    <w:rsid w:val="00F00199"/>
    <w:rsid w:val="00F005C2"/>
    <w:rsid w:val="00F00894"/>
    <w:rsid w:val="00F008CF"/>
    <w:rsid w:val="00F009D5"/>
    <w:rsid w:val="00F0138E"/>
    <w:rsid w:val="00F01CC0"/>
    <w:rsid w:val="00F02251"/>
    <w:rsid w:val="00F02AB3"/>
    <w:rsid w:val="00F02C29"/>
    <w:rsid w:val="00F02CC6"/>
    <w:rsid w:val="00F02D8E"/>
    <w:rsid w:val="00F02ED4"/>
    <w:rsid w:val="00F030B9"/>
    <w:rsid w:val="00F0365C"/>
    <w:rsid w:val="00F03E20"/>
    <w:rsid w:val="00F04B00"/>
    <w:rsid w:val="00F0515D"/>
    <w:rsid w:val="00F051F0"/>
    <w:rsid w:val="00F06516"/>
    <w:rsid w:val="00F0661D"/>
    <w:rsid w:val="00F06E57"/>
    <w:rsid w:val="00F07802"/>
    <w:rsid w:val="00F0798D"/>
    <w:rsid w:val="00F07E24"/>
    <w:rsid w:val="00F1136B"/>
    <w:rsid w:val="00F1173B"/>
    <w:rsid w:val="00F12018"/>
    <w:rsid w:val="00F123B1"/>
    <w:rsid w:val="00F138DD"/>
    <w:rsid w:val="00F13C1F"/>
    <w:rsid w:val="00F14177"/>
    <w:rsid w:val="00F14A77"/>
    <w:rsid w:val="00F15772"/>
    <w:rsid w:val="00F15A54"/>
    <w:rsid w:val="00F15F71"/>
    <w:rsid w:val="00F167E3"/>
    <w:rsid w:val="00F168DA"/>
    <w:rsid w:val="00F16BE3"/>
    <w:rsid w:val="00F17BFE"/>
    <w:rsid w:val="00F20BD7"/>
    <w:rsid w:val="00F20D2C"/>
    <w:rsid w:val="00F21865"/>
    <w:rsid w:val="00F2218B"/>
    <w:rsid w:val="00F227A7"/>
    <w:rsid w:val="00F22C14"/>
    <w:rsid w:val="00F22C4E"/>
    <w:rsid w:val="00F23F29"/>
    <w:rsid w:val="00F24272"/>
    <w:rsid w:val="00F25790"/>
    <w:rsid w:val="00F26E4A"/>
    <w:rsid w:val="00F2787E"/>
    <w:rsid w:val="00F30903"/>
    <w:rsid w:val="00F30F72"/>
    <w:rsid w:val="00F31C4B"/>
    <w:rsid w:val="00F32014"/>
    <w:rsid w:val="00F321A2"/>
    <w:rsid w:val="00F336BA"/>
    <w:rsid w:val="00F33D35"/>
    <w:rsid w:val="00F34C7A"/>
    <w:rsid w:val="00F35037"/>
    <w:rsid w:val="00F3536C"/>
    <w:rsid w:val="00F35BFE"/>
    <w:rsid w:val="00F361E3"/>
    <w:rsid w:val="00F362B4"/>
    <w:rsid w:val="00F36CC3"/>
    <w:rsid w:val="00F372D4"/>
    <w:rsid w:val="00F3732C"/>
    <w:rsid w:val="00F37E95"/>
    <w:rsid w:val="00F40332"/>
    <w:rsid w:val="00F4051C"/>
    <w:rsid w:val="00F41F42"/>
    <w:rsid w:val="00F429F1"/>
    <w:rsid w:val="00F42EED"/>
    <w:rsid w:val="00F434F0"/>
    <w:rsid w:val="00F435A6"/>
    <w:rsid w:val="00F43F4C"/>
    <w:rsid w:val="00F442D2"/>
    <w:rsid w:val="00F44BC9"/>
    <w:rsid w:val="00F4519D"/>
    <w:rsid w:val="00F45492"/>
    <w:rsid w:val="00F46909"/>
    <w:rsid w:val="00F46DE9"/>
    <w:rsid w:val="00F471FB"/>
    <w:rsid w:val="00F477D7"/>
    <w:rsid w:val="00F50D01"/>
    <w:rsid w:val="00F517F2"/>
    <w:rsid w:val="00F51F3E"/>
    <w:rsid w:val="00F5295C"/>
    <w:rsid w:val="00F52BF4"/>
    <w:rsid w:val="00F548C9"/>
    <w:rsid w:val="00F55251"/>
    <w:rsid w:val="00F55B22"/>
    <w:rsid w:val="00F5774E"/>
    <w:rsid w:val="00F57ABA"/>
    <w:rsid w:val="00F57C33"/>
    <w:rsid w:val="00F57F8C"/>
    <w:rsid w:val="00F60DF4"/>
    <w:rsid w:val="00F61179"/>
    <w:rsid w:val="00F61696"/>
    <w:rsid w:val="00F628DA"/>
    <w:rsid w:val="00F63A39"/>
    <w:rsid w:val="00F63A6F"/>
    <w:rsid w:val="00F646EC"/>
    <w:rsid w:val="00F6482D"/>
    <w:rsid w:val="00F64D25"/>
    <w:rsid w:val="00F6511E"/>
    <w:rsid w:val="00F666E2"/>
    <w:rsid w:val="00F675B2"/>
    <w:rsid w:val="00F709E8"/>
    <w:rsid w:val="00F70BBB"/>
    <w:rsid w:val="00F71680"/>
    <w:rsid w:val="00F71738"/>
    <w:rsid w:val="00F71DAA"/>
    <w:rsid w:val="00F71F3F"/>
    <w:rsid w:val="00F721D8"/>
    <w:rsid w:val="00F728CF"/>
    <w:rsid w:val="00F72EB6"/>
    <w:rsid w:val="00F72F96"/>
    <w:rsid w:val="00F73361"/>
    <w:rsid w:val="00F73ABB"/>
    <w:rsid w:val="00F7479C"/>
    <w:rsid w:val="00F750A0"/>
    <w:rsid w:val="00F756E3"/>
    <w:rsid w:val="00F75752"/>
    <w:rsid w:val="00F76B8C"/>
    <w:rsid w:val="00F77798"/>
    <w:rsid w:val="00F77D22"/>
    <w:rsid w:val="00F80D2F"/>
    <w:rsid w:val="00F81A6C"/>
    <w:rsid w:val="00F81DB7"/>
    <w:rsid w:val="00F82325"/>
    <w:rsid w:val="00F8232D"/>
    <w:rsid w:val="00F82764"/>
    <w:rsid w:val="00F82A9F"/>
    <w:rsid w:val="00F82E3F"/>
    <w:rsid w:val="00F83368"/>
    <w:rsid w:val="00F83490"/>
    <w:rsid w:val="00F83F0F"/>
    <w:rsid w:val="00F84C6E"/>
    <w:rsid w:val="00F84FC3"/>
    <w:rsid w:val="00F85708"/>
    <w:rsid w:val="00F8588A"/>
    <w:rsid w:val="00F8590D"/>
    <w:rsid w:val="00F86049"/>
    <w:rsid w:val="00F86171"/>
    <w:rsid w:val="00F87CCF"/>
    <w:rsid w:val="00F87D82"/>
    <w:rsid w:val="00F90544"/>
    <w:rsid w:val="00F92024"/>
    <w:rsid w:val="00F92F3F"/>
    <w:rsid w:val="00F9329B"/>
    <w:rsid w:val="00F9434D"/>
    <w:rsid w:val="00F94CA1"/>
    <w:rsid w:val="00F956C4"/>
    <w:rsid w:val="00F966CD"/>
    <w:rsid w:val="00F96BF1"/>
    <w:rsid w:val="00F97421"/>
    <w:rsid w:val="00F97A88"/>
    <w:rsid w:val="00FA0F4C"/>
    <w:rsid w:val="00FA1134"/>
    <w:rsid w:val="00FA1877"/>
    <w:rsid w:val="00FA1CEC"/>
    <w:rsid w:val="00FA2837"/>
    <w:rsid w:val="00FA2D81"/>
    <w:rsid w:val="00FA4DA7"/>
    <w:rsid w:val="00FA6046"/>
    <w:rsid w:val="00FA7823"/>
    <w:rsid w:val="00FB24CB"/>
    <w:rsid w:val="00FB2BC9"/>
    <w:rsid w:val="00FB36A5"/>
    <w:rsid w:val="00FB37C4"/>
    <w:rsid w:val="00FB39B2"/>
    <w:rsid w:val="00FB750E"/>
    <w:rsid w:val="00FB750F"/>
    <w:rsid w:val="00FB7741"/>
    <w:rsid w:val="00FB7D00"/>
    <w:rsid w:val="00FB7E37"/>
    <w:rsid w:val="00FC0576"/>
    <w:rsid w:val="00FC07B0"/>
    <w:rsid w:val="00FC13DD"/>
    <w:rsid w:val="00FC1F67"/>
    <w:rsid w:val="00FC28B7"/>
    <w:rsid w:val="00FC3041"/>
    <w:rsid w:val="00FC3604"/>
    <w:rsid w:val="00FC3B05"/>
    <w:rsid w:val="00FC3DC3"/>
    <w:rsid w:val="00FC3DFD"/>
    <w:rsid w:val="00FC41C1"/>
    <w:rsid w:val="00FC78FE"/>
    <w:rsid w:val="00FD0014"/>
    <w:rsid w:val="00FD0984"/>
    <w:rsid w:val="00FD18B8"/>
    <w:rsid w:val="00FD1B1F"/>
    <w:rsid w:val="00FD1F82"/>
    <w:rsid w:val="00FD2180"/>
    <w:rsid w:val="00FD6650"/>
    <w:rsid w:val="00FD68A7"/>
    <w:rsid w:val="00FD7A60"/>
    <w:rsid w:val="00FE0753"/>
    <w:rsid w:val="00FE0F09"/>
    <w:rsid w:val="00FE12AA"/>
    <w:rsid w:val="00FE1F80"/>
    <w:rsid w:val="00FE2715"/>
    <w:rsid w:val="00FE314E"/>
    <w:rsid w:val="00FE3E34"/>
    <w:rsid w:val="00FE4CB3"/>
    <w:rsid w:val="00FE4CF8"/>
    <w:rsid w:val="00FE5268"/>
    <w:rsid w:val="00FE5A26"/>
    <w:rsid w:val="00FE5DA1"/>
    <w:rsid w:val="00FE5DBF"/>
    <w:rsid w:val="00FE5E59"/>
    <w:rsid w:val="00FE68B2"/>
    <w:rsid w:val="00FE6E23"/>
    <w:rsid w:val="00FE7BD7"/>
    <w:rsid w:val="00FF0221"/>
    <w:rsid w:val="00FF0F97"/>
    <w:rsid w:val="00FF10CD"/>
    <w:rsid w:val="00FF1506"/>
    <w:rsid w:val="00FF1722"/>
    <w:rsid w:val="00FF1AD9"/>
    <w:rsid w:val="00FF203F"/>
    <w:rsid w:val="00FF4889"/>
    <w:rsid w:val="00FF4E62"/>
    <w:rsid w:val="00FF691A"/>
    <w:rsid w:val="00FF72CB"/>
    <w:rsid w:val="00FF7684"/>
    <w:rsid w:val="0101F34E"/>
    <w:rsid w:val="0104512E"/>
    <w:rsid w:val="011FD72A"/>
    <w:rsid w:val="01213A76"/>
    <w:rsid w:val="01411A16"/>
    <w:rsid w:val="017BB50B"/>
    <w:rsid w:val="017CD10B"/>
    <w:rsid w:val="01CEB9C2"/>
    <w:rsid w:val="01D4921E"/>
    <w:rsid w:val="02043FA5"/>
    <w:rsid w:val="0211DBF6"/>
    <w:rsid w:val="02419549"/>
    <w:rsid w:val="024CBE22"/>
    <w:rsid w:val="02645ED7"/>
    <w:rsid w:val="0265945E"/>
    <w:rsid w:val="0293B930"/>
    <w:rsid w:val="02B483FB"/>
    <w:rsid w:val="02C58D3F"/>
    <w:rsid w:val="02D20172"/>
    <w:rsid w:val="02D452D1"/>
    <w:rsid w:val="02EC0B75"/>
    <w:rsid w:val="031C2AB6"/>
    <w:rsid w:val="031C338F"/>
    <w:rsid w:val="031DE7BF"/>
    <w:rsid w:val="033A6E6A"/>
    <w:rsid w:val="033D2F14"/>
    <w:rsid w:val="033EBF80"/>
    <w:rsid w:val="035A1E7B"/>
    <w:rsid w:val="035FAB2E"/>
    <w:rsid w:val="0362AF65"/>
    <w:rsid w:val="03847638"/>
    <w:rsid w:val="03AAEC33"/>
    <w:rsid w:val="03EBB390"/>
    <w:rsid w:val="043C859B"/>
    <w:rsid w:val="044FA2A7"/>
    <w:rsid w:val="045A9E4A"/>
    <w:rsid w:val="045F93AA"/>
    <w:rsid w:val="04671E1D"/>
    <w:rsid w:val="046BEC17"/>
    <w:rsid w:val="047AF089"/>
    <w:rsid w:val="047CA06E"/>
    <w:rsid w:val="04881780"/>
    <w:rsid w:val="049F0F8A"/>
    <w:rsid w:val="04AA877F"/>
    <w:rsid w:val="04D128F8"/>
    <w:rsid w:val="04D71602"/>
    <w:rsid w:val="04F80754"/>
    <w:rsid w:val="04F9FFFB"/>
    <w:rsid w:val="04FE0BCF"/>
    <w:rsid w:val="05011CDD"/>
    <w:rsid w:val="05103164"/>
    <w:rsid w:val="057240A3"/>
    <w:rsid w:val="05837409"/>
    <w:rsid w:val="05973716"/>
    <w:rsid w:val="05ADDFA4"/>
    <w:rsid w:val="05C142AE"/>
    <w:rsid w:val="05C56AB3"/>
    <w:rsid w:val="05D69F38"/>
    <w:rsid w:val="0633D189"/>
    <w:rsid w:val="06392E5E"/>
    <w:rsid w:val="0654E79A"/>
    <w:rsid w:val="06622FEE"/>
    <w:rsid w:val="0692712C"/>
    <w:rsid w:val="069C3261"/>
    <w:rsid w:val="06A12B9E"/>
    <w:rsid w:val="06BBAB33"/>
    <w:rsid w:val="06D0B17D"/>
    <w:rsid w:val="06DDEA91"/>
    <w:rsid w:val="0732FB46"/>
    <w:rsid w:val="0741985F"/>
    <w:rsid w:val="074C0C24"/>
    <w:rsid w:val="0766DB2C"/>
    <w:rsid w:val="0766EDD2"/>
    <w:rsid w:val="07725283"/>
    <w:rsid w:val="0792780F"/>
    <w:rsid w:val="07A1F1DF"/>
    <w:rsid w:val="07B6EAEF"/>
    <w:rsid w:val="07C434D0"/>
    <w:rsid w:val="07D51F75"/>
    <w:rsid w:val="07EE2319"/>
    <w:rsid w:val="07F0F875"/>
    <w:rsid w:val="07FF2471"/>
    <w:rsid w:val="081735DB"/>
    <w:rsid w:val="0817EBB4"/>
    <w:rsid w:val="084080D9"/>
    <w:rsid w:val="084D266E"/>
    <w:rsid w:val="08564AE8"/>
    <w:rsid w:val="086452FE"/>
    <w:rsid w:val="0867E77F"/>
    <w:rsid w:val="086E7745"/>
    <w:rsid w:val="087BC914"/>
    <w:rsid w:val="088B320E"/>
    <w:rsid w:val="0897A168"/>
    <w:rsid w:val="08A6E34D"/>
    <w:rsid w:val="08B9FDDD"/>
    <w:rsid w:val="08C5D982"/>
    <w:rsid w:val="08C7E7FE"/>
    <w:rsid w:val="08E47432"/>
    <w:rsid w:val="08ED99C3"/>
    <w:rsid w:val="091585F7"/>
    <w:rsid w:val="09314A8D"/>
    <w:rsid w:val="093682E3"/>
    <w:rsid w:val="093A7BD4"/>
    <w:rsid w:val="09426526"/>
    <w:rsid w:val="09546FA3"/>
    <w:rsid w:val="095B7D3F"/>
    <w:rsid w:val="095CC863"/>
    <w:rsid w:val="097D267F"/>
    <w:rsid w:val="09A8586C"/>
    <w:rsid w:val="09DA99F5"/>
    <w:rsid w:val="09EC954B"/>
    <w:rsid w:val="09F56C56"/>
    <w:rsid w:val="0A1F72DA"/>
    <w:rsid w:val="0A323EA7"/>
    <w:rsid w:val="0A3ECEA9"/>
    <w:rsid w:val="0A569545"/>
    <w:rsid w:val="0A5EBA35"/>
    <w:rsid w:val="0A64A8EE"/>
    <w:rsid w:val="0A70B5B7"/>
    <w:rsid w:val="0A77B2ED"/>
    <w:rsid w:val="0A7FAE47"/>
    <w:rsid w:val="0A80EC36"/>
    <w:rsid w:val="0A86B552"/>
    <w:rsid w:val="0AB791FD"/>
    <w:rsid w:val="0ABC69A8"/>
    <w:rsid w:val="0ACD8248"/>
    <w:rsid w:val="0B0872D5"/>
    <w:rsid w:val="0B0EF4F0"/>
    <w:rsid w:val="0B17D34D"/>
    <w:rsid w:val="0B23F248"/>
    <w:rsid w:val="0B423B67"/>
    <w:rsid w:val="0B4A9187"/>
    <w:rsid w:val="0B4BD191"/>
    <w:rsid w:val="0B567175"/>
    <w:rsid w:val="0B737904"/>
    <w:rsid w:val="0B7C4B83"/>
    <w:rsid w:val="0B8E5024"/>
    <w:rsid w:val="0BB37FCF"/>
    <w:rsid w:val="0BB9D15D"/>
    <w:rsid w:val="0BBBDBA1"/>
    <w:rsid w:val="0BBC2B38"/>
    <w:rsid w:val="0BD93770"/>
    <w:rsid w:val="0BE481EA"/>
    <w:rsid w:val="0BE77B6A"/>
    <w:rsid w:val="0BF79455"/>
    <w:rsid w:val="0BFF058E"/>
    <w:rsid w:val="0C095800"/>
    <w:rsid w:val="0C0962F4"/>
    <w:rsid w:val="0C2D7743"/>
    <w:rsid w:val="0C2E303E"/>
    <w:rsid w:val="0C2E3B59"/>
    <w:rsid w:val="0C31FFC0"/>
    <w:rsid w:val="0C447BFA"/>
    <w:rsid w:val="0C77BB5A"/>
    <w:rsid w:val="0C7FF390"/>
    <w:rsid w:val="0C82AC78"/>
    <w:rsid w:val="0C89825C"/>
    <w:rsid w:val="0C8CBD11"/>
    <w:rsid w:val="0CA45435"/>
    <w:rsid w:val="0CDBE423"/>
    <w:rsid w:val="0CF113E8"/>
    <w:rsid w:val="0CF1CB27"/>
    <w:rsid w:val="0CF519C4"/>
    <w:rsid w:val="0CF6F366"/>
    <w:rsid w:val="0CFEFE96"/>
    <w:rsid w:val="0D10A3BE"/>
    <w:rsid w:val="0D118535"/>
    <w:rsid w:val="0D1EBBAA"/>
    <w:rsid w:val="0D255A2D"/>
    <w:rsid w:val="0D3F244D"/>
    <w:rsid w:val="0D431357"/>
    <w:rsid w:val="0D515510"/>
    <w:rsid w:val="0D5EDAA5"/>
    <w:rsid w:val="0D6729EE"/>
    <w:rsid w:val="0D7AE3F1"/>
    <w:rsid w:val="0D8C87E8"/>
    <w:rsid w:val="0DA0E538"/>
    <w:rsid w:val="0DA9B892"/>
    <w:rsid w:val="0DB65BC8"/>
    <w:rsid w:val="0DBCF02D"/>
    <w:rsid w:val="0DD04FE7"/>
    <w:rsid w:val="0DD0BFDB"/>
    <w:rsid w:val="0DECEB74"/>
    <w:rsid w:val="0DEF9B83"/>
    <w:rsid w:val="0E15D169"/>
    <w:rsid w:val="0E18D791"/>
    <w:rsid w:val="0E1DA63C"/>
    <w:rsid w:val="0E2324CA"/>
    <w:rsid w:val="0E2EDF7A"/>
    <w:rsid w:val="0E61B51E"/>
    <w:rsid w:val="0E7BD603"/>
    <w:rsid w:val="0E972291"/>
    <w:rsid w:val="0EA6417E"/>
    <w:rsid w:val="0EB670E4"/>
    <w:rsid w:val="0EC2AEF8"/>
    <w:rsid w:val="0EE5D638"/>
    <w:rsid w:val="0F109EE6"/>
    <w:rsid w:val="0F1282AD"/>
    <w:rsid w:val="0F271F83"/>
    <w:rsid w:val="0F35CA6A"/>
    <w:rsid w:val="0F36004A"/>
    <w:rsid w:val="0F5674B6"/>
    <w:rsid w:val="0F585D67"/>
    <w:rsid w:val="0F692B26"/>
    <w:rsid w:val="0F6C5DF7"/>
    <w:rsid w:val="0F7EB14D"/>
    <w:rsid w:val="0F8362F6"/>
    <w:rsid w:val="0FB2F543"/>
    <w:rsid w:val="0FB44E3F"/>
    <w:rsid w:val="0FBC4D1E"/>
    <w:rsid w:val="0FBCCAD1"/>
    <w:rsid w:val="0FC88665"/>
    <w:rsid w:val="0FCC1AE6"/>
    <w:rsid w:val="0FD64DC6"/>
    <w:rsid w:val="0FE4E889"/>
    <w:rsid w:val="0FE684F8"/>
    <w:rsid w:val="0FF04B8F"/>
    <w:rsid w:val="1000D356"/>
    <w:rsid w:val="1001CF3C"/>
    <w:rsid w:val="1009D373"/>
    <w:rsid w:val="10305F8B"/>
    <w:rsid w:val="10772CE7"/>
    <w:rsid w:val="107E3F98"/>
    <w:rsid w:val="10838CBF"/>
    <w:rsid w:val="109126FD"/>
    <w:rsid w:val="10A84C83"/>
    <w:rsid w:val="10A89488"/>
    <w:rsid w:val="10B2EAEF"/>
    <w:rsid w:val="10B5CAE2"/>
    <w:rsid w:val="10CA90FF"/>
    <w:rsid w:val="10D2BB82"/>
    <w:rsid w:val="10DA32A1"/>
    <w:rsid w:val="10F0A658"/>
    <w:rsid w:val="11060F6B"/>
    <w:rsid w:val="110CF5E3"/>
    <w:rsid w:val="111F3357"/>
    <w:rsid w:val="112FCBB9"/>
    <w:rsid w:val="11318E7A"/>
    <w:rsid w:val="1150BDE2"/>
    <w:rsid w:val="115F9C8A"/>
    <w:rsid w:val="1163A104"/>
    <w:rsid w:val="116FF4BE"/>
    <w:rsid w:val="1174160E"/>
    <w:rsid w:val="11761BDC"/>
    <w:rsid w:val="11876377"/>
    <w:rsid w:val="11A3C87A"/>
    <w:rsid w:val="11A47DBB"/>
    <w:rsid w:val="11A7986A"/>
    <w:rsid w:val="11B311BF"/>
    <w:rsid w:val="11BDA618"/>
    <w:rsid w:val="11C79D2F"/>
    <w:rsid w:val="11E64D7C"/>
    <w:rsid w:val="11E7E31B"/>
    <w:rsid w:val="11ECCB12"/>
    <w:rsid w:val="11F5425F"/>
    <w:rsid w:val="11F7CFF3"/>
    <w:rsid w:val="1203EDA0"/>
    <w:rsid w:val="120CEE73"/>
    <w:rsid w:val="12271D87"/>
    <w:rsid w:val="124E5514"/>
    <w:rsid w:val="126DA10C"/>
    <w:rsid w:val="1271DB34"/>
    <w:rsid w:val="127492C7"/>
    <w:rsid w:val="127B049E"/>
    <w:rsid w:val="1290B5A4"/>
    <w:rsid w:val="12B01998"/>
    <w:rsid w:val="12D55C65"/>
    <w:rsid w:val="12DD9D93"/>
    <w:rsid w:val="1301B6C1"/>
    <w:rsid w:val="13099DB9"/>
    <w:rsid w:val="131634AA"/>
    <w:rsid w:val="13266177"/>
    <w:rsid w:val="132D1B07"/>
    <w:rsid w:val="1334B9DC"/>
    <w:rsid w:val="133F5882"/>
    <w:rsid w:val="13577E3B"/>
    <w:rsid w:val="135F54B5"/>
    <w:rsid w:val="136C2EFC"/>
    <w:rsid w:val="136C6980"/>
    <w:rsid w:val="13832DD3"/>
    <w:rsid w:val="138FA1C4"/>
    <w:rsid w:val="13927253"/>
    <w:rsid w:val="13A712F4"/>
    <w:rsid w:val="13C3047D"/>
    <w:rsid w:val="13D269CD"/>
    <w:rsid w:val="13D412AA"/>
    <w:rsid w:val="13E69F1D"/>
    <w:rsid w:val="13E74258"/>
    <w:rsid w:val="14092697"/>
    <w:rsid w:val="1423F831"/>
    <w:rsid w:val="1429A833"/>
    <w:rsid w:val="142B6E48"/>
    <w:rsid w:val="143A6CE4"/>
    <w:rsid w:val="14454BE6"/>
    <w:rsid w:val="1455D6A5"/>
    <w:rsid w:val="1456D419"/>
    <w:rsid w:val="146293E6"/>
    <w:rsid w:val="1489D7F8"/>
    <w:rsid w:val="14979431"/>
    <w:rsid w:val="149CD1AB"/>
    <w:rsid w:val="14B3FE44"/>
    <w:rsid w:val="14C240DF"/>
    <w:rsid w:val="14D0E4A2"/>
    <w:rsid w:val="14D2831D"/>
    <w:rsid w:val="14D5526A"/>
    <w:rsid w:val="14E8419E"/>
    <w:rsid w:val="15021D64"/>
    <w:rsid w:val="15164E00"/>
    <w:rsid w:val="152C4E34"/>
    <w:rsid w:val="15587A3F"/>
    <w:rsid w:val="155D9712"/>
    <w:rsid w:val="155EA11D"/>
    <w:rsid w:val="15604901"/>
    <w:rsid w:val="1566A251"/>
    <w:rsid w:val="1588B479"/>
    <w:rsid w:val="158FEA65"/>
    <w:rsid w:val="15DB130A"/>
    <w:rsid w:val="15E68157"/>
    <w:rsid w:val="15E9C28F"/>
    <w:rsid w:val="16004CFE"/>
    <w:rsid w:val="161EB684"/>
    <w:rsid w:val="1620F3CA"/>
    <w:rsid w:val="16318C93"/>
    <w:rsid w:val="163DE1CA"/>
    <w:rsid w:val="164AD677"/>
    <w:rsid w:val="164D0A35"/>
    <w:rsid w:val="16647227"/>
    <w:rsid w:val="166CBF45"/>
    <w:rsid w:val="1671DCC8"/>
    <w:rsid w:val="1677399D"/>
    <w:rsid w:val="1681B41F"/>
    <w:rsid w:val="16ABC1E7"/>
    <w:rsid w:val="16B047F2"/>
    <w:rsid w:val="16B9BE9F"/>
    <w:rsid w:val="16D104B4"/>
    <w:rsid w:val="16F44AA0"/>
    <w:rsid w:val="1700DEFC"/>
    <w:rsid w:val="170D72FD"/>
    <w:rsid w:val="171E1E85"/>
    <w:rsid w:val="17273CFE"/>
    <w:rsid w:val="172B25B3"/>
    <w:rsid w:val="17477D71"/>
    <w:rsid w:val="1772F4B1"/>
    <w:rsid w:val="17849E44"/>
    <w:rsid w:val="1790950F"/>
    <w:rsid w:val="179A49D5"/>
    <w:rsid w:val="179C1D5F"/>
    <w:rsid w:val="17A0D244"/>
    <w:rsid w:val="17A7A3DD"/>
    <w:rsid w:val="17AE2FFB"/>
    <w:rsid w:val="17B5B5B1"/>
    <w:rsid w:val="17BDDD30"/>
    <w:rsid w:val="17BEBC69"/>
    <w:rsid w:val="17C0F9C6"/>
    <w:rsid w:val="17C6A9EF"/>
    <w:rsid w:val="17CAE341"/>
    <w:rsid w:val="17CBFF55"/>
    <w:rsid w:val="17E63C93"/>
    <w:rsid w:val="17ED8E93"/>
    <w:rsid w:val="17EE7DC1"/>
    <w:rsid w:val="17EFE343"/>
    <w:rsid w:val="17F57F2C"/>
    <w:rsid w:val="181AF382"/>
    <w:rsid w:val="182095C9"/>
    <w:rsid w:val="18301602"/>
    <w:rsid w:val="1831D67A"/>
    <w:rsid w:val="18386B7A"/>
    <w:rsid w:val="18459A0A"/>
    <w:rsid w:val="1849B8B4"/>
    <w:rsid w:val="184F0983"/>
    <w:rsid w:val="184FADCF"/>
    <w:rsid w:val="18558F00"/>
    <w:rsid w:val="1859E7BD"/>
    <w:rsid w:val="186618B3"/>
    <w:rsid w:val="186ADF62"/>
    <w:rsid w:val="186D4800"/>
    <w:rsid w:val="188CC26F"/>
    <w:rsid w:val="189C7F7C"/>
    <w:rsid w:val="18BFE04F"/>
    <w:rsid w:val="18E21742"/>
    <w:rsid w:val="18F98B6F"/>
    <w:rsid w:val="1912AB20"/>
    <w:rsid w:val="192C6DA3"/>
    <w:rsid w:val="1937EDC0"/>
    <w:rsid w:val="19434E7C"/>
    <w:rsid w:val="19770069"/>
    <w:rsid w:val="197C4B78"/>
    <w:rsid w:val="19ADA3B7"/>
    <w:rsid w:val="19AE4128"/>
    <w:rsid w:val="19BC26A3"/>
    <w:rsid w:val="19BC662A"/>
    <w:rsid w:val="19C0F13E"/>
    <w:rsid w:val="19C874C9"/>
    <w:rsid w:val="19CEC057"/>
    <w:rsid w:val="19E4D4B7"/>
    <w:rsid w:val="19E4DC3E"/>
    <w:rsid w:val="19EB9826"/>
    <w:rsid w:val="19F7DCF7"/>
    <w:rsid w:val="1A0D4B94"/>
    <w:rsid w:val="1A16EFDE"/>
    <w:rsid w:val="1A2CE5F1"/>
    <w:rsid w:val="1A45ACF6"/>
    <w:rsid w:val="1A4F458E"/>
    <w:rsid w:val="1A5E4176"/>
    <w:rsid w:val="1A7242FA"/>
    <w:rsid w:val="1A7C2BA6"/>
    <w:rsid w:val="1A955BD0"/>
    <w:rsid w:val="1AA95323"/>
    <w:rsid w:val="1AD19153"/>
    <w:rsid w:val="1AF99EFB"/>
    <w:rsid w:val="1B03D5C5"/>
    <w:rsid w:val="1B0616B9"/>
    <w:rsid w:val="1B0EEF5F"/>
    <w:rsid w:val="1B15E98A"/>
    <w:rsid w:val="1B1B8E62"/>
    <w:rsid w:val="1B2DE297"/>
    <w:rsid w:val="1B30AE7D"/>
    <w:rsid w:val="1B30E92C"/>
    <w:rsid w:val="1B318263"/>
    <w:rsid w:val="1B4ECC4E"/>
    <w:rsid w:val="1B56E05D"/>
    <w:rsid w:val="1B93B809"/>
    <w:rsid w:val="1BA4D5DB"/>
    <w:rsid w:val="1BABFD42"/>
    <w:rsid w:val="1BBDD105"/>
    <w:rsid w:val="1BCF9282"/>
    <w:rsid w:val="1BDE71CB"/>
    <w:rsid w:val="1BE2FA01"/>
    <w:rsid w:val="1BF016A0"/>
    <w:rsid w:val="1C0BB4A4"/>
    <w:rsid w:val="1C18F04B"/>
    <w:rsid w:val="1C2A6372"/>
    <w:rsid w:val="1C50BD15"/>
    <w:rsid w:val="1C5BE15C"/>
    <w:rsid w:val="1C7ACCE6"/>
    <w:rsid w:val="1C7BB53B"/>
    <w:rsid w:val="1CCBE4AC"/>
    <w:rsid w:val="1CD12A71"/>
    <w:rsid w:val="1CD27358"/>
    <w:rsid w:val="1CF3001D"/>
    <w:rsid w:val="1D02433B"/>
    <w:rsid w:val="1D1B6E13"/>
    <w:rsid w:val="1D1C5F8E"/>
    <w:rsid w:val="1D5B25DE"/>
    <w:rsid w:val="1D5E9994"/>
    <w:rsid w:val="1DB31214"/>
    <w:rsid w:val="1DBA3C11"/>
    <w:rsid w:val="1DE2E866"/>
    <w:rsid w:val="1DF69903"/>
    <w:rsid w:val="1E0C3933"/>
    <w:rsid w:val="1E11DBCD"/>
    <w:rsid w:val="1E26BABC"/>
    <w:rsid w:val="1E2BDA1E"/>
    <w:rsid w:val="1E2E7CB6"/>
    <w:rsid w:val="1E419DAA"/>
    <w:rsid w:val="1E456131"/>
    <w:rsid w:val="1E502142"/>
    <w:rsid w:val="1E686AE3"/>
    <w:rsid w:val="1E6A6406"/>
    <w:rsid w:val="1E6B15F0"/>
    <w:rsid w:val="1E749619"/>
    <w:rsid w:val="1E840CD5"/>
    <w:rsid w:val="1E880FCD"/>
    <w:rsid w:val="1E8B0DA4"/>
    <w:rsid w:val="1E8C4A7C"/>
    <w:rsid w:val="1E9D8B02"/>
    <w:rsid w:val="1EB93A6C"/>
    <w:rsid w:val="1EBB95BC"/>
    <w:rsid w:val="1EC72737"/>
    <w:rsid w:val="1EE5AF04"/>
    <w:rsid w:val="1F0C5E45"/>
    <w:rsid w:val="1F10F425"/>
    <w:rsid w:val="1F3F414B"/>
    <w:rsid w:val="1F5575EB"/>
    <w:rsid w:val="1F62F592"/>
    <w:rsid w:val="1F818CF9"/>
    <w:rsid w:val="1F819B41"/>
    <w:rsid w:val="1F89634A"/>
    <w:rsid w:val="1F90004D"/>
    <w:rsid w:val="1F9B6EFD"/>
    <w:rsid w:val="1FD06656"/>
    <w:rsid w:val="20045A4F"/>
    <w:rsid w:val="2007B44E"/>
    <w:rsid w:val="202E34EB"/>
    <w:rsid w:val="202F86D1"/>
    <w:rsid w:val="203CE357"/>
    <w:rsid w:val="2058CB4B"/>
    <w:rsid w:val="206AF3F0"/>
    <w:rsid w:val="206DD1EB"/>
    <w:rsid w:val="2078A695"/>
    <w:rsid w:val="2094411D"/>
    <w:rsid w:val="2096175A"/>
    <w:rsid w:val="209A8EF7"/>
    <w:rsid w:val="209E1450"/>
    <w:rsid w:val="20A8896A"/>
    <w:rsid w:val="20BC149B"/>
    <w:rsid w:val="20C2B6D2"/>
    <w:rsid w:val="20CCE6C4"/>
    <w:rsid w:val="20FE6B9E"/>
    <w:rsid w:val="210017E1"/>
    <w:rsid w:val="21018F63"/>
    <w:rsid w:val="21087CDA"/>
    <w:rsid w:val="211CF0D0"/>
    <w:rsid w:val="214C916C"/>
    <w:rsid w:val="214DEF04"/>
    <w:rsid w:val="215677EC"/>
    <w:rsid w:val="21630943"/>
    <w:rsid w:val="2163675B"/>
    <w:rsid w:val="21749E01"/>
    <w:rsid w:val="2174CAE9"/>
    <w:rsid w:val="21867A7B"/>
    <w:rsid w:val="218AC386"/>
    <w:rsid w:val="21A02AB0"/>
    <w:rsid w:val="21A6730E"/>
    <w:rsid w:val="21C8B9C5"/>
    <w:rsid w:val="21CE8D12"/>
    <w:rsid w:val="21DB6C73"/>
    <w:rsid w:val="21DC0AC7"/>
    <w:rsid w:val="21E35386"/>
    <w:rsid w:val="21E95729"/>
    <w:rsid w:val="21F03558"/>
    <w:rsid w:val="221048DE"/>
    <w:rsid w:val="221ECF8A"/>
    <w:rsid w:val="223B9B1B"/>
    <w:rsid w:val="2247F6D1"/>
    <w:rsid w:val="225758E8"/>
    <w:rsid w:val="225961A2"/>
    <w:rsid w:val="225CCFDB"/>
    <w:rsid w:val="226306C9"/>
    <w:rsid w:val="226F41A1"/>
    <w:rsid w:val="228D9BDD"/>
    <w:rsid w:val="22A14750"/>
    <w:rsid w:val="22AEFD3F"/>
    <w:rsid w:val="22C8700E"/>
    <w:rsid w:val="22CDCFDE"/>
    <w:rsid w:val="22DFCA19"/>
    <w:rsid w:val="22EB9ED7"/>
    <w:rsid w:val="230C396F"/>
    <w:rsid w:val="231F2BEE"/>
    <w:rsid w:val="232F7AFF"/>
    <w:rsid w:val="2331CDE3"/>
    <w:rsid w:val="23407EB4"/>
    <w:rsid w:val="23478A39"/>
    <w:rsid w:val="23610170"/>
    <w:rsid w:val="23666C4D"/>
    <w:rsid w:val="236F0330"/>
    <w:rsid w:val="2380B656"/>
    <w:rsid w:val="238E33AF"/>
    <w:rsid w:val="239522E3"/>
    <w:rsid w:val="239AE8D8"/>
    <w:rsid w:val="23A0DB2F"/>
    <w:rsid w:val="23B2AD01"/>
    <w:rsid w:val="23D1030C"/>
    <w:rsid w:val="23D311D2"/>
    <w:rsid w:val="23DAD66E"/>
    <w:rsid w:val="23F07DF9"/>
    <w:rsid w:val="23F53203"/>
    <w:rsid w:val="23FBA1E8"/>
    <w:rsid w:val="24187E6C"/>
    <w:rsid w:val="24253F1D"/>
    <w:rsid w:val="2445D766"/>
    <w:rsid w:val="2446C1C3"/>
    <w:rsid w:val="246D930C"/>
    <w:rsid w:val="2485B5A4"/>
    <w:rsid w:val="24905F3F"/>
    <w:rsid w:val="24997D34"/>
    <w:rsid w:val="24C589E4"/>
    <w:rsid w:val="24C85B90"/>
    <w:rsid w:val="24F09449"/>
    <w:rsid w:val="24FF98E5"/>
    <w:rsid w:val="250E9DBB"/>
    <w:rsid w:val="2535A155"/>
    <w:rsid w:val="25422B7C"/>
    <w:rsid w:val="254C0D8D"/>
    <w:rsid w:val="25536422"/>
    <w:rsid w:val="255FBD62"/>
    <w:rsid w:val="2572A365"/>
    <w:rsid w:val="257724C6"/>
    <w:rsid w:val="2582CE38"/>
    <w:rsid w:val="259210D1"/>
    <w:rsid w:val="2596DAD1"/>
    <w:rsid w:val="25E54FF9"/>
    <w:rsid w:val="25F381E7"/>
    <w:rsid w:val="26030318"/>
    <w:rsid w:val="2607D323"/>
    <w:rsid w:val="2617258D"/>
    <w:rsid w:val="2640128C"/>
    <w:rsid w:val="26477F7D"/>
    <w:rsid w:val="26510737"/>
    <w:rsid w:val="267437EE"/>
    <w:rsid w:val="268046FB"/>
    <w:rsid w:val="26850646"/>
    <w:rsid w:val="26961468"/>
    <w:rsid w:val="26A2A0F0"/>
    <w:rsid w:val="26A5F65F"/>
    <w:rsid w:val="26CDE3B1"/>
    <w:rsid w:val="26DA3A18"/>
    <w:rsid w:val="26E4F617"/>
    <w:rsid w:val="270AB294"/>
    <w:rsid w:val="271A32AF"/>
    <w:rsid w:val="272396A9"/>
    <w:rsid w:val="27647501"/>
    <w:rsid w:val="27760E8A"/>
    <w:rsid w:val="2785E89B"/>
    <w:rsid w:val="279F7D94"/>
    <w:rsid w:val="27A0BBDD"/>
    <w:rsid w:val="27B00C2A"/>
    <w:rsid w:val="27B79C3F"/>
    <w:rsid w:val="27C94E7E"/>
    <w:rsid w:val="27CF6442"/>
    <w:rsid w:val="27D59ED7"/>
    <w:rsid w:val="27F00B7C"/>
    <w:rsid w:val="27F5C6CC"/>
    <w:rsid w:val="281CE6D6"/>
    <w:rsid w:val="281EAA70"/>
    <w:rsid w:val="28314E87"/>
    <w:rsid w:val="28380E06"/>
    <w:rsid w:val="28489C5B"/>
    <w:rsid w:val="2867F08D"/>
    <w:rsid w:val="286CF5C7"/>
    <w:rsid w:val="2873A050"/>
    <w:rsid w:val="28808C9E"/>
    <w:rsid w:val="28878B33"/>
    <w:rsid w:val="288A33F4"/>
    <w:rsid w:val="289236D5"/>
    <w:rsid w:val="289BBD29"/>
    <w:rsid w:val="28A049FB"/>
    <w:rsid w:val="28BA4B62"/>
    <w:rsid w:val="28C56018"/>
    <w:rsid w:val="290801FF"/>
    <w:rsid w:val="290E7CF0"/>
    <w:rsid w:val="29120151"/>
    <w:rsid w:val="2912BAED"/>
    <w:rsid w:val="29231286"/>
    <w:rsid w:val="29239B98"/>
    <w:rsid w:val="2924A6B5"/>
    <w:rsid w:val="292B237C"/>
    <w:rsid w:val="293D8F77"/>
    <w:rsid w:val="295F84F5"/>
    <w:rsid w:val="29654A24"/>
    <w:rsid w:val="297DE3A7"/>
    <w:rsid w:val="2985C391"/>
    <w:rsid w:val="29ACA0F6"/>
    <w:rsid w:val="29AF5FE2"/>
    <w:rsid w:val="29AFAD6B"/>
    <w:rsid w:val="29B987B2"/>
    <w:rsid w:val="29BEA27B"/>
    <w:rsid w:val="29C43221"/>
    <w:rsid w:val="29CD5221"/>
    <w:rsid w:val="29DE62F4"/>
    <w:rsid w:val="2A13A29C"/>
    <w:rsid w:val="2A1CE94B"/>
    <w:rsid w:val="2A4756C6"/>
    <w:rsid w:val="2A5758D7"/>
    <w:rsid w:val="2A5FC264"/>
    <w:rsid w:val="2A6FF3E3"/>
    <w:rsid w:val="2A8CACFB"/>
    <w:rsid w:val="2A93AE66"/>
    <w:rsid w:val="2A9BEF94"/>
    <w:rsid w:val="2A9CECEC"/>
    <w:rsid w:val="2A9F36FC"/>
    <w:rsid w:val="2AA1DD37"/>
    <w:rsid w:val="2AA9AE9A"/>
    <w:rsid w:val="2AB85980"/>
    <w:rsid w:val="2AC062C9"/>
    <w:rsid w:val="2AC44DE8"/>
    <w:rsid w:val="2AD85C9F"/>
    <w:rsid w:val="2AF18D40"/>
    <w:rsid w:val="2AF961ED"/>
    <w:rsid w:val="2B02FC55"/>
    <w:rsid w:val="2B0EF76A"/>
    <w:rsid w:val="2B294C13"/>
    <w:rsid w:val="2B2F83C3"/>
    <w:rsid w:val="2B326D88"/>
    <w:rsid w:val="2B33CBB0"/>
    <w:rsid w:val="2B34A173"/>
    <w:rsid w:val="2B4295A8"/>
    <w:rsid w:val="2B5247CF"/>
    <w:rsid w:val="2B690DF9"/>
    <w:rsid w:val="2B6BBE99"/>
    <w:rsid w:val="2B84447B"/>
    <w:rsid w:val="2B87D67A"/>
    <w:rsid w:val="2B92818F"/>
    <w:rsid w:val="2B99E227"/>
    <w:rsid w:val="2BA45B6A"/>
    <w:rsid w:val="2BA49689"/>
    <w:rsid w:val="2BB66905"/>
    <w:rsid w:val="2BE727CE"/>
    <w:rsid w:val="2BEFB1DC"/>
    <w:rsid w:val="2BFCA6EA"/>
    <w:rsid w:val="2C166A75"/>
    <w:rsid w:val="2C23DB3A"/>
    <w:rsid w:val="2C373881"/>
    <w:rsid w:val="2C37C954"/>
    <w:rsid w:val="2C38447D"/>
    <w:rsid w:val="2C3AB9A5"/>
    <w:rsid w:val="2C4094D5"/>
    <w:rsid w:val="2C53FCE9"/>
    <w:rsid w:val="2C5A2B26"/>
    <w:rsid w:val="2C8E77D5"/>
    <w:rsid w:val="2C96C8C9"/>
    <w:rsid w:val="2C97167F"/>
    <w:rsid w:val="2CA3D304"/>
    <w:rsid w:val="2CBDB776"/>
    <w:rsid w:val="2CDD0ADC"/>
    <w:rsid w:val="2CE58C19"/>
    <w:rsid w:val="2CE85718"/>
    <w:rsid w:val="2CEACADD"/>
    <w:rsid w:val="2D0E2672"/>
    <w:rsid w:val="2D1208D7"/>
    <w:rsid w:val="2D3BA83B"/>
    <w:rsid w:val="2D649AA3"/>
    <w:rsid w:val="2D7B9B39"/>
    <w:rsid w:val="2D86CFA1"/>
    <w:rsid w:val="2D8B3CCA"/>
    <w:rsid w:val="2D9C1449"/>
    <w:rsid w:val="2DB21F47"/>
    <w:rsid w:val="2DBC86CB"/>
    <w:rsid w:val="2DC792F7"/>
    <w:rsid w:val="2DDC6FB8"/>
    <w:rsid w:val="2DDEB5C4"/>
    <w:rsid w:val="2DE5B4B5"/>
    <w:rsid w:val="2DF69D57"/>
    <w:rsid w:val="2DF6B777"/>
    <w:rsid w:val="2DF92400"/>
    <w:rsid w:val="2DF9BB9F"/>
    <w:rsid w:val="2E016911"/>
    <w:rsid w:val="2E077E44"/>
    <w:rsid w:val="2E0AF960"/>
    <w:rsid w:val="2E1047D6"/>
    <w:rsid w:val="2E37AB5B"/>
    <w:rsid w:val="2E398ACF"/>
    <w:rsid w:val="2E3E9CBF"/>
    <w:rsid w:val="2E4C4F47"/>
    <w:rsid w:val="2E503DF3"/>
    <w:rsid w:val="2E5B056A"/>
    <w:rsid w:val="2E6DC3CE"/>
    <w:rsid w:val="2E71528A"/>
    <w:rsid w:val="2E7A9CE0"/>
    <w:rsid w:val="2E869B3E"/>
    <w:rsid w:val="2E93E91B"/>
    <w:rsid w:val="2E971F83"/>
    <w:rsid w:val="2E985699"/>
    <w:rsid w:val="2E9D84F1"/>
    <w:rsid w:val="2EA92027"/>
    <w:rsid w:val="2EBF1120"/>
    <w:rsid w:val="2EC7961E"/>
    <w:rsid w:val="2ED75E6E"/>
    <w:rsid w:val="2ED93EF2"/>
    <w:rsid w:val="2EEEB346"/>
    <w:rsid w:val="2EF01876"/>
    <w:rsid w:val="2EFF20C4"/>
    <w:rsid w:val="2F09AE6B"/>
    <w:rsid w:val="2F2C34E7"/>
    <w:rsid w:val="2F411273"/>
    <w:rsid w:val="2F455D44"/>
    <w:rsid w:val="2F4F6B55"/>
    <w:rsid w:val="2F56F753"/>
    <w:rsid w:val="2FC5B089"/>
    <w:rsid w:val="2FCAB103"/>
    <w:rsid w:val="2FD260C9"/>
    <w:rsid w:val="2FE3590A"/>
    <w:rsid w:val="2FEDA4E3"/>
    <w:rsid w:val="2FF8F7D8"/>
    <w:rsid w:val="2FF9847E"/>
    <w:rsid w:val="305BC8B6"/>
    <w:rsid w:val="305D66F3"/>
    <w:rsid w:val="30643D1F"/>
    <w:rsid w:val="3072E4DD"/>
    <w:rsid w:val="3080BDE6"/>
    <w:rsid w:val="3085827B"/>
    <w:rsid w:val="309D4E35"/>
    <w:rsid w:val="30CC0CA4"/>
    <w:rsid w:val="30CEFE5C"/>
    <w:rsid w:val="30E12DA5"/>
    <w:rsid w:val="30E7659A"/>
    <w:rsid w:val="30F22EEA"/>
    <w:rsid w:val="31051A08"/>
    <w:rsid w:val="3117F8F1"/>
    <w:rsid w:val="311A670F"/>
    <w:rsid w:val="31358E6B"/>
    <w:rsid w:val="313B4DE1"/>
    <w:rsid w:val="314330B7"/>
    <w:rsid w:val="31500821"/>
    <w:rsid w:val="31690AFC"/>
    <w:rsid w:val="31787F6B"/>
    <w:rsid w:val="318197B4"/>
    <w:rsid w:val="31BFF71B"/>
    <w:rsid w:val="31C078D5"/>
    <w:rsid w:val="31C13636"/>
    <w:rsid w:val="31C19504"/>
    <w:rsid w:val="31E50717"/>
    <w:rsid w:val="31F34B2D"/>
    <w:rsid w:val="31F85691"/>
    <w:rsid w:val="322CFEE8"/>
    <w:rsid w:val="324E8EDE"/>
    <w:rsid w:val="32565D0F"/>
    <w:rsid w:val="32921593"/>
    <w:rsid w:val="32B6E041"/>
    <w:rsid w:val="32BDCE8E"/>
    <w:rsid w:val="32C65FFD"/>
    <w:rsid w:val="32D98357"/>
    <w:rsid w:val="32DE55EE"/>
    <w:rsid w:val="331D9AD4"/>
    <w:rsid w:val="331F10E0"/>
    <w:rsid w:val="331F299D"/>
    <w:rsid w:val="33252BB3"/>
    <w:rsid w:val="33356011"/>
    <w:rsid w:val="3340E404"/>
    <w:rsid w:val="334125E0"/>
    <w:rsid w:val="334ADD3E"/>
    <w:rsid w:val="3360068A"/>
    <w:rsid w:val="3360C38E"/>
    <w:rsid w:val="33657457"/>
    <w:rsid w:val="337A1C72"/>
    <w:rsid w:val="337DB643"/>
    <w:rsid w:val="3380D778"/>
    <w:rsid w:val="338C945C"/>
    <w:rsid w:val="338EC70D"/>
    <w:rsid w:val="33CF8E66"/>
    <w:rsid w:val="33E062D7"/>
    <w:rsid w:val="33E361CC"/>
    <w:rsid w:val="33EA909C"/>
    <w:rsid w:val="33EBA2FA"/>
    <w:rsid w:val="3405DEEB"/>
    <w:rsid w:val="34060E8D"/>
    <w:rsid w:val="34127E64"/>
    <w:rsid w:val="3429CFAC"/>
    <w:rsid w:val="343F8D7D"/>
    <w:rsid w:val="34443224"/>
    <w:rsid w:val="345406D0"/>
    <w:rsid w:val="34556295"/>
    <w:rsid w:val="34587035"/>
    <w:rsid w:val="345BC185"/>
    <w:rsid w:val="345E5705"/>
    <w:rsid w:val="34681CA7"/>
    <w:rsid w:val="346EA06C"/>
    <w:rsid w:val="3471CE84"/>
    <w:rsid w:val="347F895A"/>
    <w:rsid w:val="34C62F84"/>
    <w:rsid w:val="34D77CB4"/>
    <w:rsid w:val="34E4DEE4"/>
    <w:rsid w:val="34E8171E"/>
    <w:rsid w:val="34EF55A0"/>
    <w:rsid w:val="34F8DF7D"/>
    <w:rsid w:val="34FB2888"/>
    <w:rsid w:val="34FEC15B"/>
    <w:rsid w:val="3524392A"/>
    <w:rsid w:val="3547E7A3"/>
    <w:rsid w:val="35563771"/>
    <w:rsid w:val="3595035D"/>
    <w:rsid w:val="35A7299A"/>
    <w:rsid w:val="35A98CC0"/>
    <w:rsid w:val="35AD0AFA"/>
    <w:rsid w:val="35D39AA1"/>
    <w:rsid w:val="35E7AF0A"/>
    <w:rsid w:val="35E9B9A6"/>
    <w:rsid w:val="360ACCE8"/>
    <w:rsid w:val="360D4353"/>
    <w:rsid w:val="3611B030"/>
    <w:rsid w:val="3643D1BF"/>
    <w:rsid w:val="3647BFF2"/>
    <w:rsid w:val="3652F1DD"/>
    <w:rsid w:val="3659586C"/>
    <w:rsid w:val="3662B298"/>
    <w:rsid w:val="36684C03"/>
    <w:rsid w:val="3670049D"/>
    <w:rsid w:val="36A03625"/>
    <w:rsid w:val="36A84972"/>
    <w:rsid w:val="36C2F576"/>
    <w:rsid w:val="36D09EC6"/>
    <w:rsid w:val="36D27532"/>
    <w:rsid w:val="36DF6FC2"/>
    <w:rsid w:val="36E31BC8"/>
    <w:rsid w:val="36EEBF47"/>
    <w:rsid w:val="36F830E9"/>
    <w:rsid w:val="37205785"/>
    <w:rsid w:val="372585D2"/>
    <w:rsid w:val="3736540A"/>
    <w:rsid w:val="374404FC"/>
    <w:rsid w:val="375E21D8"/>
    <w:rsid w:val="3763FA2F"/>
    <w:rsid w:val="37645A33"/>
    <w:rsid w:val="3767EFD8"/>
    <w:rsid w:val="3773951B"/>
    <w:rsid w:val="377EE8F4"/>
    <w:rsid w:val="37815DC1"/>
    <w:rsid w:val="3794F58D"/>
    <w:rsid w:val="37A0388E"/>
    <w:rsid w:val="37ADF602"/>
    <w:rsid w:val="37C300C1"/>
    <w:rsid w:val="37E49060"/>
    <w:rsid w:val="37EF16FD"/>
    <w:rsid w:val="37F0AA94"/>
    <w:rsid w:val="3806C0D4"/>
    <w:rsid w:val="3819D170"/>
    <w:rsid w:val="38239C63"/>
    <w:rsid w:val="3839016E"/>
    <w:rsid w:val="383C7AC0"/>
    <w:rsid w:val="383E1606"/>
    <w:rsid w:val="3846403F"/>
    <w:rsid w:val="3849484D"/>
    <w:rsid w:val="384D854E"/>
    <w:rsid w:val="3876A986"/>
    <w:rsid w:val="3894232E"/>
    <w:rsid w:val="3895E319"/>
    <w:rsid w:val="38B7A7D0"/>
    <w:rsid w:val="38C1E377"/>
    <w:rsid w:val="38CCA14D"/>
    <w:rsid w:val="38E0B898"/>
    <w:rsid w:val="38E78F17"/>
    <w:rsid w:val="38F9F239"/>
    <w:rsid w:val="38FAD2BD"/>
    <w:rsid w:val="39022533"/>
    <w:rsid w:val="391B018B"/>
    <w:rsid w:val="392EAC0F"/>
    <w:rsid w:val="392FE627"/>
    <w:rsid w:val="393CA223"/>
    <w:rsid w:val="393CF280"/>
    <w:rsid w:val="39673828"/>
    <w:rsid w:val="39772655"/>
    <w:rsid w:val="399F0924"/>
    <w:rsid w:val="39AFC584"/>
    <w:rsid w:val="39C7A445"/>
    <w:rsid w:val="39D3CA26"/>
    <w:rsid w:val="39D8F3B0"/>
    <w:rsid w:val="39EDF32F"/>
    <w:rsid w:val="39F4A540"/>
    <w:rsid w:val="3A0ABCA7"/>
    <w:rsid w:val="3A3B8916"/>
    <w:rsid w:val="3A5A9D79"/>
    <w:rsid w:val="3A5B7710"/>
    <w:rsid w:val="3A5E06AC"/>
    <w:rsid w:val="3A6064A6"/>
    <w:rsid w:val="3A6A0669"/>
    <w:rsid w:val="3A6FD3F3"/>
    <w:rsid w:val="3A980CAE"/>
    <w:rsid w:val="3AA840E0"/>
    <w:rsid w:val="3AAF93AC"/>
    <w:rsid w:val="3ABF99F1"/>
    <w:rsid w:val="3ADD500A"/>
    <w:rsid w:val="3ADD62B2"/>
    <w:rsid w:val="3B048D99"/>
    <w:rsid w:val="3B2DD1F4"/>
    <w:rsid w:val="3B37C315"/>
    <w:rsid w:val="3B5BA1CC"/>
    <w:rsid w:val="3B64EB75"/>
    <w:rsid w:val="3B6C3368"/>
    <w:rsid w:val="3B74FB42"/>
    <w:rsid w:val="3B8C8C22"/>
    <w:rsid w:val="3B941E5E"/>
    <w:rsid w:val="3B9C3DFA"/>
    <w:rsid w:val="3BAC8389"/>
    <w:rsid w:val="3BAD1530"/>
    <w:rsid w:val="3BBB740A"/>
    <w:rsid w:val="3BC8675A"/>
    <w:rsid w:val="3BD05421"/>
    <w:rsid w:val="3C0348AA"/>
    <w:rsid w:val="3C10227B"/>
    <w:rsid w:val="3C395EED"/>
    <w:rsid w:val="3C58C6E3"/>
    <w:rsid w:val="3C5AEB72"/>
    <w:rsid w:val="3C691A39"/>
    <w:rsid w:val="3C894C7A"/>
    <w:rsid w:val="3CB2666B"/>
    <w:rsid w:val="3CB33B7E"/>
    <w:rsid w:val="3CEEF98E"/>
    <w:rsid w:val="3CF04D07"/>
    <w:rsid w:val="3CFBA33F"/>
    <w:rsid w:val="3D1278A1"/>
    <w:rsid w:val="3D12A2D0"/>
    <w:rsid w:val="3D16E81E"/>
    <w:rsid w:val="3D3B2351"/>
    <w:rsid w:val="3D3DFCC5"/>
    <w:rsid w:val="3D4BFA66"/>
    <w:rsid w:val="3D51BFFF"/>
    <w:rsid w:val="3D5476F1"/>
    <w:rsid w:val="3D784490"/>
    <w:rsid w:val="3D78BE9C"/>
    <w:rsid w:val="3D99FC39"/>
    <w:rsid w:val="3DA72CAB"/>
    <w:rsid w:val="3DCA7F18"/>
    <w:rsid w:val="3DDB70A6"/>
    <w:rsid w:val="3DE56728"/>
    <w:rsid w:val="3DFD094B"/>
    <w:rsid w:val="3E03615E"/>
    <w:rsid w:val="3E0D4343"/>
    <w:rsid w:val="3E0FF498"/>
    <w:rsid w:val="3E10DA57"/>
    <w:rsid w:val="3E22786A"/>
    <w:rsid w:val="3E52C674"/>
    <w:rsid w:val="3E56FDD0"/>
    <w:rsid w:val="3E582CC0"/>
    <w:rsid w:val="3E5DEBB2"/>
    <w:rsid w:val="3E676F59"/>
    <w:rsid w:val="3E75D330"/>
    <w:rsid w:val="3E81D7C7"/>
    <w:rsid w:val="3E8C1D68"/>
    <w:rsid w:val="3E994C2F"/>
    <w:rsid w:val="3EAE07E7"/>
    <w:rsid w:val="3EC025C0"/>
    <w:rsid w:val="3ED14911"/>
    <w:rsid w:val="3EDD572D"/>
    <w:rsid w:val="3EF0E8D0"/>
    <w:rsid w:val="3EF2D380"/>
    <w:rsid w:val="3EFAFDDC"/>
    <w:rsid w:val="3F0B889B"/>
    <w:rsid w:val="3F1A4C25"/>
    <w:rsid w:val="3F1D50AC"/>
    <w:rsid w:val="3F21C10F"/>
    <w:rsid w:val="3F32BF9A"/>
    <w:rsid w:val="3F338CB2"/>
    <w:rsid w:val="3F379023"/>
    <w:rsid w:val="3F4E0874"/>
    <w:rsid w:val="3F4FC8DC"/>
    <w:rsid w:val="3F919E4B"/>
    <w:rsid w:val="3FCE62BA"/>
    <w:rsid w:val="3FE429E7"/>
    <w:rsid w:val="40028E63"/>
    <w:rsid w:val="400E07F1"/>
    <w:rsid w:val="40137B88"/>
    <w:rsid w:val="40455C1E"/>
    <w:rsid w:val="40465F42"/>
    <w:rsid w:val="406CA9CB"/>
    <w:rsid w:val="4086EC0A"/>
    <w:rsid w:val="409D5B51"/>
    <w:rsid w:val="40A92E79"/>
    <w:rsid w:val="40B8471F"/>
    <w:rsid w:val="40E8762D"/>
    <w:rsid w:val="40F0F87B"/>
    <w:rsid w:val="40F7AB7E"/>
    <w:rsid w:val="4146B08D"/>
    <w:rsid w:val="4159B928"/>
    <w:rsid w:val="41658456"/>
    <w:rsid w:val="41785A8E"/>
    <w:rsid w:val="417CE92F"/>
    <w:rsid w:val="41882F7C"/>
    <w:rsid w:val="418C2741"/>
    <w:rsid w:val="4195AB37"/>
    <w:rsid w:val="41AAC0E2"/>
    <w:rsid w:val="41B02374"/>
    <w:rsid w:val="41BCBA05"/>
    <w:rsid w:val="41C6F612"/>
    <w:rsid w:val="41DD40D4"/>
    <w:rsid w:val="41DD9BC8"/>
    <w:rsid w:val="4206432C"/>
    <w:rsid w:val="42084320"/>
    <w:rsid w:val="421261DA"/>
    <w:rsid w:val="4216CCDF"/>
    <w:rsid w:val="42244DCC"/>
    <w:rsid w:val="42336861"/>
    <w:rsid w:val="42503904"/>
    <w:rsid w:val="425C490E"/>
    <w:rsid w:val="4276B836"/>
    <w:rsid w:val="427D3275"/>
    <w:rsid w:val="428E7FE8"/>
    <w:rsid w:val="42AE5850"/>
    <w:rsid w:val="42BCA84D"/>
    <w:rsid w:val="42C8BBF4"/>
    <w:rsid w:val="42D448C0"/>
    <w:rsid w:val="42DA7B85"/>
    <w:rsid w:val="42E4E96A"/>
    <w:rsid w:val="42EF3095"/>
    <w:rsid w:val="42F21E22"/>
    <w:rsid w:val="430F00EB"/>
    <w:rsid w:val="431DF271"/>
    <w:rsid w:val="4322FD05"/>
    <w:rsid w:val="434FE934"/>
    <w:rsid w:val="436043CC"/>
    <w:rsid w:val="43661FBF"/>
    <w:rsid w:val="437B46CB"/>
    <w:rsid w:val="437EC375"/>
    <w:rsid w:val="43943163"/>
    <w:rsid w:val="43B4C178"/>
    <w:rsid w:val="43B55757"/>
    <w:rsid w:val="43C40411"/>
    <w:rsid w:val="43C8B484"/>
    <w:rsid w:val="43D12E91"/>
    <w:rsid w:val="43DA4F6C"/>
    <w:rsid w:val="43E7EABB"/>
    <w:rsid w:val="43EDDA65"/>
    <w:rsid w:val="43FD2C20"/>
    <w:rsid w:val="441485CA"/>
    <w:rsid w:val="442163AC"/>
    <w:rsid w:val="44353B6B"/>
    <w:rsid w:val="443B81B2"/>
    <w:rsid w:val="443EBFBA"/>
    <w:rsid w:val="44437A51"/>
    <w:rsid w:val="445081A5"/>
    <w:rsid w:val="44892FE0"/>
    <w:rsid w:val="449B6194"/>
    <w:rsid w:val="44ACEDE5"/>
    <w:rsid w:val="44B6822F"/>
    <w:rsid w:val="44C43917"/>
    <w:rsid w:val="44D133E3"/>
    <w:rsid w:val="44E2368F"/>
    <w:rsid w:val="44E36863"/>
    <w:rsid w:val="44FA32E0"/>
    <w:rsid w:val="44FDFDA5"/>
    <w:rsid w:val="4520EB70"/>
    <w:rsid w:val="452C6B4C"/>
    <w:rsid w:val="4595B79F"/>
    <w:rsid w:val="45AEE5E2"/>
    <w:rsid w:val="45AF44C4"/>
    <w:rsid w:val="45B35715"/>
    <w:rsid w:val="45BCDE98"/>
    <w:rsid w:val="45BE88B8"/>
    <w:rsid w:val="45D621B8"/>
    <w:rsid w:val="45DC2EC5"/>
    <w:rsid w:val="45EDDEE2"/>
    <w:rsid w:val="462E5292"/>
    <w:rsid w:val="4670F011"/>
    <w:rsid w:val="467C9BBF"/>
    <w:rsid w:val="467D6DB9"/>
    <w:rsid w:val="46972F4D"/>
    <w:rsid w:val="46A08690"/>
    <w:rsid w:val="46A10231"/>
    <w:rsid w:val="46B5A4D2"/>
    <w:rsid w:val="46BA2531"/>
    <w:rsid w:val="46C94F9B"/>
    <w:rsid w:val="46EFF483"/>
    <w:rsid w:val="46F81B13"/>
    <w:rsid w:val="47169A80"/>
    <w:rsid w:val="4721460F"/>
    <w:rsid w:val="4725B29B"/>
    <w:rsid w:val="472E01E4"/>
    <w:rsid w:val="47470049"/>
    <w:rsid w:val="474E9AFD"/>
    <w:rsid w:val="47591A59"/>
    <w:rsid w:val="4766DD08"/>
    <w:rsid w:val="4780ABF2"/>
    <w:rsid w:val="4792FDE3"/>
    <w:rsid w:val="479AEA1A"/>
    <w:rsid w:val="479DB422"/>
    <w:rsid w:val="47A269C6"/>
    <w:rsid w:val="47B0A44F"/>
    <w:rsid w:val="47B1171B"/>
    <w:rsid w:val="47CEFDC4"/>
    <w:rsid w:val="47D01DE9"/>
    <w:rsid w:val="47D34260"/>
    <w:rsid w:val="47EC2AB3"/>
    <w:rsid w:val="4809154D"/>
    <w:rsid w:val="48179FEB"/>
    <w:rsid w:val="481BAEBE"/>
    <w:rsid w:val="48273542"/>
    <w:rsid w:val="482AA2A6"/>
    <w:rsid w:val="482DF8A7"/>
    <w:rsid w:val="482F8B1A"/>
    <w:rsid w:val="48476BD3"/>
    <w:rsid w:val="486D4974"/>
    <w:rsid w:val="48797824"/>
    <w:rsid w:val="487B3F17"/>
    <w:rsid w:val="4893E3AD"/>
    <w:rsid w:val="48BB36BE"/>
    <w:rsid w:val="48DAA92B"/>
    <w:rsid w:val="48F453C0"/>
    <w:rsid w:val="48F8D0DE"/>
    <w:rsid w:val="49077924"/>
    <w:rsid w:val="490BD21D"/>
    <w:rsid w:val="4921E8B3"/>
    <w:rsid w:val="493AD188"/>
    <w:rsid w:val="4955191F"/>
    <w:rsid w:val="495865A5"/>
    <w:rsid w:val="4967792B"/>
    <w:rsid w:val="4967D7B3"/>
    <w:rsid w:val="498AA41F"/>
    <w:rsid w:val="49905110"/>
    <w:rsid w:val="49B43E39"/>
    <w:rsid w:val="49C48888"/>
    <w:rsid w:val="49EEA349"/>
    <w:rsid w:val="4A14392E"/>
    <w:rsid w:val="4A1EA627"/>
    <w:rsid w:val="4A2933D7"/>
    <w:rsid w:val="4A442E4A"/>
    <w:rsid w:val="4A4EDC1A"/>
    <w:rsid w:val="4A5CE13A"/>
    <w:rsid w:val="4A5D6704"/>
    <w:rsid w:val="4A81F8D6"/>
    <w:rsid w:val="4AAAE97C"/>
    <w:rsid w:val="4ABA0C45"/>
    <w:rsid w:val="4ACAE718"/>
    <w:rsid w:val="4AF72766"/>
    <w:rsid w:val="4B0816A6"/>
    <w:rsid w:val="4B0DF26B"/>
    <w:rsid w:val="4B166B77"/>
    <w:rsid w:val="4B1767C8"/>
    <w:rsid w:val="4B1F3ACC"/>
    <w:rsid w:val="4B283778"/>
    <w:rsid w:val="4B37B67F"/>
    <w:rsid w:val="4B48D276"/>
    <w:rsid w:val="4B4C6D27"/>
    <w:rsid w:val="4B64178F"/>
    <w:rsid w:val="4B641C8A"/>
    <w:rsid w:val="4B736B25"/>
    <w:rsid w:val="4B79BA61"/>
    <w:rsid w:val="4B7A7D0C"/>
    <w:rsid w:val="4B8915F5"/>
    <w:rsid w:val="4BA293C4"/>
    <w:rsid w:val="4BAF38CF"/>
    <w:rsid w:val="4BBA4F4A"/>
    <w:rsid w:val="4BC2D7F0"/>
    <w:rsid w:val="4BDEFE0F"/>
    <w:rsid w:val="4BF8B19B"/>
    <w:rsid w:val="4C166CB1"/>
    <w:rsid w:val="4C171178"/>
    <w:rsid w:val="4C1A0132"/>
    <w:rsid w:val="4C1D44DE"/>
    <w:rsid w:val="4C324A89"/>
    <w:rsid w:val="4C3C844D"/>
    <w:rsid w:val="4C5ECDBD"/>
    <w:rsid w:val="4C73625E"/>
    <w:rsid w:val="4C8F8432"/>
    <w:rsid w:val="4CB95DB7"/>
    <w:rsid w:val="4CC7258F"/>
    <w:rsid w:val="4CD386E0"/>
    <w:rsid w:val="4CDE9A6F"/>
    <w:rsid w:val="4CDF6A6A"/>
    <w:rsid w:val="4D08CBF7"/>
    <w:rsid w:val="4D149EAC"/>
    <w:rsid w:val="4D164D6D"/>
    <w:rsid w:val="4D29E26B"/>
    <w:rsid w:val="4D373222"/>
    <w:rsid w:val="4D48B8A6"/>
    <w:rsid w:val="4D4F6132"/>
    <w:rsid w:val="4D561FAB"/>
    <w:rsid w:val="4D6B7F66"/>
    <w:rsid w:val="4D7572CE"/>
    <w:rsid w:val="4D8E03B3"/>
    <w:rsid w:val="4D9FABD1"/>
    <w:rsid w:val="4DA119DB"/>
    <w:rsid w:val="4DA78609"/>
    <w:rsid w:val="4DB29D2F"/>
    <w:rsid w:val="4DB9D112"/>
    <w:rsid w:val="4DD884AA"/>
    <w:rsid w:val="4DF10341"/>
    <w:rsid w:val="4DF21C46"/>
    <w:rsid w:val="4DFBF8BE"/>
    <w:rsid w:val="4E019538"/>
    <w:rsid w:val="4E0EF40F"/>
    <w:rsid w:val="4E10C8B6"/>
    <w:rsid w:val="4E21076E"/>
    <w:rsid w:val="4E4C1AC1"/>
    <w:rsid w:val="4E53DD63"/>
    <w:rsid w:val="4E5BFABF"/>
    <w:rsid w:val="4E6E835B"/>
    <w:rsid w:val="4E86F335"/>
    <w:rsid w:val="4E8C7E22"/>
    <w:rsid w:val="4E8CC4BD"/>
    <w:rsid w:val="4E8FEDC0"/>
    <w:rsid w:val="4E9C09C8"/>
    <w:rsid w:val="4EBA39A4"/>
    <w:rsid w:val="4ECD7B30"/>
    <w:rsid w:val="4EDE6959"/>
    <w:rsid w:val="4EE6FD86"/>
    <w:rsid w:val="4EEDFE95"/>
    <w:rsid w:val="4EF3A464"/>
    <w:rsid w:val="4EF8E84C"/>
    <w:rsid w:val="4F02395C"/>
    <w:rsid w:val="4F088408"/>
    <w:rsid w:val="4F11B4E0"/>
    <w:rsid w:val="4F13000B"/>
    <w:rsid w:val="4F13FB08"/>
    <w:rsid w:val="4F393DD5"/>
    <w:rsid w:val="4F7FBD67"/>
    <w:rsid w:val="4F9BFA5B"/>
    <w:rsid w:val="4FDE895F"/>
    <w:rsid w:val="4FDF049D"/>
    <w:rsid w:val="4FF84635"/>
    <w:rsid w:val="500040C5"/>
    <w:rsid w:val="50029FEF"/>
    <w:rsid w:val="500AD6A3"/>
    <w:rsid w:val="5015BAB7"/>
    <w:rsid w:val="5049274B"/>
    <w:rsid w:val="504C4454"/>
    <w:rsid w:val="5065180E"/>
    <w:rsid w:val="5095B19B"/>
    <w:rsid w:val="50A35162"/>
    <w:rsid w:val="50AAB915"/>
    <w:rsid w:val="50AB987B"/>
    <w:rsid w:val="50BF7831"/>
    <w:rsid w:val="50DA4374"/>
    <w:rsid w:val="50FF01CF"/>
    <w:rsid w:val="510FF0FD"/>
    <w:rsid w:val="51131697"/>
    <w:rsid w:val="511B3EC3"/>
    <w:rsid w:val="512C1050"/>
    <w:rsid w:val="51354729"/>
    <w:rsid w:val="5151531D"/>
    <w:rsid w:val="51611A2A"/>
    <w:rsid w:val="5175C84C"/>
    <w:rsid w:val="517F81DC"/>
    <w:rsid w:val="5183A8C1"/>
    <w:rsid w:val="519AFAA1"/>
    <w:rsid w:val="519E2BAC"/>
    <w:rsid w:val="51ADD24C"/>
    <w:rsid w:val="51B7F82B"/>
    <w:rsid w:val="51C5B285"/>
    <w:rsid w:val="51E32462"/>
    <w:rsid w:val="51F0123F"/>
    <w:rsid w:val="522FFCEA"/>
    <w:rsid w:val="524ECAEF"/>
    <w:rsid w:val="526E7F11"/>
    <w:rsid w:val="52864524"/>
    <w:rsid w:val="52885CAB"/>
    <w:rsid w:val="528C1FF0"/>
    <w:rsid w:val="528D137F"/>
    <w:rsid w:val="5290EADB"/>
    <w:rsid w:val="52B4FBAD"/>
    <w:rsid w:val="52B7FB8D"/>
    <w:rsid w:val="52BFD4E2"/>
    <w:rsid w:val="52D81F69"/>
    <w:rsid w:val="52E33BE2"/>
    <w:rsid w:val="5315D5C4"/>
    <w:rsid w:val="531C2746"/>
    <w:rsid w:val="532E3489"/>
    <w:rsid w:val="533155C2"/>
    <w:rsid w:val="533AA02F"/>
    <w:rsid w:val="53546004"/>
    <w:rsid w:val="536667F2"/>
    <w:rsid w:val="5375B255"/>
    <w:rsid w:val="537AFF7D"/>
    <w:rsid w:val="5384B9AA"/>
    <w:rsid w:val="538CBC95"/>
    <w:rsid w:val="53902844"/>
    <w:rsid w:val="5394C4A5"/>
    <w:rsid w:val="539563BD"/>
    <w:rsid w:val="53990E97"/>
    <w:rsid w:val="539FB8C0"/>
    <w:rsid w:val="53A2C70D"/>
    <w:rsid w:val="53B40BFA"/>
    <w:rsid w:val="53BEA73C"/>
    <w:rsid w:val="53C5DBAB"/>
    <w:rsid w:val="53CE465D"/>
    <w:rsid w:val="53D711AA"/>
    <w:rsid w:val="53F1DE73"/>
    <w:rsid w:val="541F8116"/>
    <w:rsid w:val="543422DF"/>
    <w:rsid w:val="5440C7A7"/>
    <w:rsid w:val="5456A6EF"/>
    <w:rsid w:val="545AE93F"/>
    <w:rsid w:val="5460EE8B"/>
    <w:rsid w:val="5463C06D"/>
    <w:rsid w:val="5470CD3F"/>
    <w:rsid w:val="547E408D"/>
    <w:rsid w:val="5484D535"/>
    <w:rsid w:val="54AEE1D6"/>
    <w:rsid w:val="54B5B15A"/>
    <w:rsid w:val="54C92624"/>
    <w:rsid w:val="54F03065"/>
    <w:rsid w:val="55089BF5"/>
    <w:rsid w:val="550E1421"/>
    <w:rsid w:val="552D79B9"/>
    <w:rsid w:val="5538C7A2"/>
    <w:rsid w:val="553DB8D3"/>
    <w:rsid w:val="554871A0"/>
    <w:rsid w:val="5551FAFD"/>
    <w:rsid w:val="5555A5AC"/>
    <w:rsid w:val="5562787A"/>
    <w:rsid w:val="556D1CF4"/>
    <w:rsid w:val="5577FF0A"/>
    <w:rsid w:val="5584BC53"/>
    <w:rsid w:val="558A31DA"/>
    <w:rsid w:val="5593F047"/>
    <w:rsid w:val="559A11B7"/>
    <w:rsid w:val="55D98632"/>
    <w:rsid w:val="5629D547"/>
    <w:rsid w:val="56304CD6"/>
    <w:rsid w:val="56461628"/>
    <w:rsid w:val="564DFB6B"/>
    <w:rsid w:val="564F6980"/>
    <w:rsid w:val="56522C07"/>
    <w:rsid w:val="565E172C"/>
    <w:rsid w:val="5684AC4A"/>
    <w:rsid w:val="56877618"/>
    <w:rsid w:val="56A0447A"/>
    <w:rsid w:val="56A81828"/>
    <w:rsid w:val="56B00B44"/>
    <w:rsid w:val="56C0EBFB"/>
    <w:rsid w:val="56E6F6B8"/>
    <w:rsid w:val="56E6FB79"/>
    <w:rsid w:val="56F44544"/>
    <w:rsid w:val="56F8CA1D"/>
    <w:rsid w:val="56F9F945"/>
    <w:rsid w:val="56FCA7E2"/>
    <w:rsid w:val="570AF8B4"/>
    <w:rsid w:val="570C165C"/>
    <w:rsid w:val="5724A9FA"/>
    <w:rsid w:val="574CFB9A"/>
    <w:rsid w:val="575D5228"/>
    <w:rsid w:val="57617E77"/>
    <w:rsid w:val="5788826B"/>
    <w:rsid w:val="579DC17A"/>
    <w:rsid w:val="57C49194"/>
    <w:rsid w:val="57C71DC2"/>
    <w:rsid w:val="57CC280F"/>
    <w:rsid w:val="57DE6691"/>
    <w:rsid w:val="58105F42"/>
    <w:rsid w:val="5810DEF6"/>
    <w:rsid w:val="58183763"/>
    <w:rsid w:val="58278999"/>
    <w:rsid w:val="5843E889"/>
    <w:rsid w:val="584938F5"/>
    <w:rsid w:val="584E70A0"/>
    <w:rsid w:val="5866E73A"/>
    <w:rsid w:val="587A37DC"/>
    <w:rsid w:val="587AF696"/>
    <w:rsid w:val="588E94F7"/>
    <w:rsid w:val="58937A20"/>
    <w:rsid w:val="58A92F38"/>
    <w:rsid w:val="58BA7361"/>
    <w:rsid w:val="58DD8927"/>
    <w:rsid w:val="58E24277"/>
    <w:rsid w:val="58FE6305"/>
    <w:rsid w:val="591B0EEC"/>
    <w:rsid w:val="591D2CD7"/>
    <w:rsid w:val="592B22A6"/>
    <w:rsid w:val="593D9BAC"/>
    <w:rsid w:val="593F421C"/>
    <w:rsid w:val="59602D62"/>
    <w:rsid w:val="5969FC10"/>
    <w:rsid w:val="5973D6D9"/>
    <w:rsid w:val="598FF520"/>
    <w:rsid w:val="599025BD"/>
    <w:rsid w:val="59A7503E"/>
    <w:rsid w:val="59A877B4"/>
    <w:rsid w:val="59AC2FA3"/>
    <w:rsid w:val="59B4782C"/>
    <w:rsid w:val="59B961B5"/>
    <w:rsid w:val="59B99754"/>
    <w:rsid w:val="59D27605"/>
    <w:rsid w:val="59DFB8EA"/>
    <w:rsid w:val="59EA4101"/>
    <w:rsid w:val="59F304C8"/>
    <w:rsid w:val="5A3912A9"/>
    <w:rsid w:val="5A401A30"/>
    <w:rsid w:val="5A51BD78"/>
    <w:rsid w:val="5A794CAB"/>
    <w:rsid w:val="5A855515"/>
    <w:rsid w:val="5A8A9172"/>
    <w:rsid w:val="5A96905A"/>
    <w:rsid w:val="5A97AA75"/>
    <w:rsid w:val="5AB5DF50"/>
    <w:rsid w:val="5ABF8E6F"/>
    <w:rsid w:val="5AC34A5B"/>
    <w:rsid w:val="5AEAEDEF"/>
    <w:rsid w:val="5B055190"/>
    <w:rsid w:val="5B2ACD8C"/>
    <w:rsid w:val="5B2BA8C5"/>
    <w:rsid w:val="5B317E18"/>
    <w:rsid w:val="5B42C09B"/>
    <w:rsid w:val="5B6B7693"/>
    <w:rsid w:val="5B7B894B"/>
    <w:rsid w:val="5B8BE4BF"/>
    <w:rsid w:val="5B9360FF"/>
    <w:rsid w:val="5B961764"/>
    <w:rsid w:val="5B985646"/>
    <w:rsid w:val="5BAC7721"/>
    <w:rsid w:val="5BC549F0"/>
    <w:rsid w:val="5BD4EF82"/>
    <w:rsid w:val="5BE52D2A"/>
    <w:rsid w:val="5BEC8FCE"/>
    <w:rsid w:val="5BEF2BFA"/>
    <w:rsid w:val="5C0133DF"/>
    <w:rsid w:val="5C1057EE"/>
    <w:rsid w:val="5C1330C3"/>
    <w:rsid w:val="5C13D2BC"/>
    <w:rsid w:val="5C1F7654"/>
    <w:rsid w:val="5C31ED0E"/>
    <w:rsid w:val="5C457305"/>
    <w:rsid w:val="5C4FE3AB"/>
    <w:rsid w:val="5C69E84D"/>
    <w:rsid w:val="5C6CC4AE"/>
    <w:rsid w:val="5C73238B"/>
    <w:rsid w:val="5CA7FEA1"/>
    <w:rsid w:val="5CB3C25F"/>
    <w:rsid w:val="5CB7587C"/>
    <w:rsid w:val="5CB8E5EA"/>
    <w:rsid w:val="5CBA2418"/>
    <w:rsid w:val="5CBE9E75"/>
    <w:rsid w:val="5CC72F07"/>
    <w:rsid w:val="5CCDC3DB"/>
    <w:rsid w:val="5CF96EEF"/>
    <w:rsid w:val="5CFB9FEA"/>
    <w:rsid w:val="5D239D06"/>
    <w:rsid w:val="5D253762"/>
    <w:rsid w:val="5D35521D"/>
    <w:rsid w:val="5D36A998"/>
    <w:rsid w:val="5D3D6208"/>
    <w:rsid w:val="5D400936"/>
    <w:rsid w:val="5D54FC66"/>
    <w:rsid w:val="5D7B8587"/>
    <w:rsid w:val="5D886592"/>
    <w:rsid w:val="5D89CEA4"/>
    <w:rsid w:val="5D94803D"/>
    <w:rsid w:val="5DA83307"/>
    <w:rsid w:val="5DAF419D"/>
    <w:rsid w:val="5DB33D0D"/>
    <w:rsid w:val="5DB42B11"/>
    <w:rsid w:val="5DB9858B"/>
    <w:rsid w:val="5DBC09F9"/>
    <w:rsid w:val="5DC7BFD8"/>
    <w:rsid w:val="5DCACBBA"/>
    <w:rsid w:val="5DCD244D"/>
    <w:rsid w:val="5DECEB6D"/>
    <w:rsid w:val="5DF0B59E"/>
    <w:rsid w:val="5E15683C"/>
    <w:rsid w:val="5E28FE36"/>
    <w:rsid w:val="5E3BC6E8"/>
    <w:rsid w:val="5E4281F8"/>
    <w:rsid w:val="5E4A3DE6"/>
    <w:rsid w:val="5E50AC70"/>
    <w:rsid w:val="5E51C491"/>
    <w:rsid w:val="5E6D9154"/>
    <w:rsid w:val="5E7F598B"/>
    <w:rsid w:val="5E9C3AF0"/>
    <w:rsid w:val="5EB5D72F"/>
    <w:rsid w:val="5EC952B3"/>
    <w:rsid w:val="5ECC894F"/>
    <w:rsid w:val="5EE3049E"/>
    <w:rsid w:val="5EEC27C4"/>
    <w:rsid w:val="5EFA38DA"/>
    <w:rsid w:val="5EFCC493"/>
    <w:rsid w:val="5F06E51F"/>
    <w:rsid w:val="5F12FD77"/>
    <w:rsid w:val="5F408F56"/>
    <w:rsid w:val="5F452F93"/>
    <w:rsid w:val="5F47191E"/>
    <w:rsid w:val="5F568F8A"/>
    <w:rsid w:val="5F6912C7"/>
    <w:rsid w:val="5F8CED64"/>
    <w:rsid w:val="5FA18A4C"/>
    <w:rsid w:val="5FB6F2BE"/>
    <w:rsid w:val="5FDB8097"/>
    <w:rsid w:val="5FDC19FB"/>
    <w:rsid w:val="5FFA3FDC"/>
    <w:rsid w:val="6000EDDC"/>
    <w:rsid w:val="60058E5F"/>
    <w:rsid w:val="60112D4D"/>
    <w:rsid w:val="60353515"/>
    <w:rsid w:val="603C3ED4"/>
    <w:rsid w:val="604066A4"/>
    <w:rsid w:val="6042FA86"/>
    <w:rsid w:val="604C18CF"/>
    <w:rsid w:val="60512861"/>
    <w:rsid w:val="605271D9"/>
    <w:rsid w:val="605F8963"/>
    <w:rsid w:val="606C572B"/>
    <w:rsid w:val="606FF2F3"/>
    <w:rsid w:val="607ED4FF"/>
    <w:rsid w:val="607FD788"/>
    <w:rsid w:val="6092A960"/>
    <w:rsid w:val="60966C50"/>
    <w:rsid w:val="6097FD5C"/>
    <w:rsid w:val="60A0BF7E"/>
    <w:rsid w:val="60D84D9C"/>
    <w:rsid w:val="60F6945E"/>
    <w:rsid w:val="60F6BEED"/>
    <w:rsid w:val="60FBE108"/>
    <w:rsid w:val="611BB15E"/>
    <w:rsid w:val="61200C68"/>
    <w:rsid w:val="614C86C2"/>
    <w:rsid w:val="614D7F31"/>
    <w:rsid w:val="615A698F"/>
    <w:rsid w:val="617071BD"/>
    <w:rsid w:val="61816B79"/>
    <w:rsid w:val="6184FFFA"/>
    <w:rsid w:val="61A3E13A"/>
    <w:rsid w:val="61A7D42B"/>
    <w:rsid w:val="61ACFDAE"/>
    <w:rsid w:val="61B8DBE5"/>
    <w:rsid w:val="61BD5341"/>
    <w:rsid w:val="61C5729D"/>
    <w:rsid w:val="61C6514C"/>
    <w:rsid w:val="61E5165A"/>
    <w:rsid w:val="6200D254"/>
    <w:rsid w:val="6211A005"/>
    <w:rsid w:val="6212F25A"/>
    <w:rsid w:val="62303572"/>
    <w:rsid w:val="6231FFED"/>
    <w:rsid w:val="625004F3"/>
    <w:rsid w:val="627D8CED"/>
    <w:rsid w:val="62857CFE"/>
    <w:rsid w:val="628E9BE3"/>
    <w:rsid w:val="629CF3B6"/>
    <w:rsid w:val="62A0FA17"/>
    <w:rsid w:val="62B0DEC0"/>
    <w:rsid w:val="62B13EE5"/>
    <w:rsid w:val="62B83EAF"/>
    <w:rsid w:val="62C251E5"/>
    <w:rsid w:val="62C89DAB"/>
    <w:rsid w:val="62CF17BE"/>
    <w:rsid w:val="62E0D5C3"/>
    <w:rsid w:val="62F59EEB"/>
    <w:rsid w:val="62FF7B35"/>
    <w:rsid w:val="6300C1EA"/>
    <w:rsid w:val="630538E1"/>
    <w:rsid w:val="630AA1B9"/>
    <w:rsid w:val="630BEB4E"/>
    <w:rsid w:val="630E5B51"/>
    <w:rsid w:val="632223EB"/>
    <w:rsid w:val="63245575"/>
    <w:rsid w:val="632E3F0C"/>
    <w:rsid w:val="633B8B54"/>
    <w:rsid w:val="634E30D9"/>
    <w:rsid w:val="635A0688"/>
    <w:rsid w:val="637A82A9"/>
    <w:rsid w:val="63A66CBE"/>
    <w:rsid w:val="63AF9AE0"/>
    <w:rsid w:val="63BD6C97"/>
    <w:rsid w:val="63CA4A22"/>
    <w:rsid w:val="63CF04E7"/>
    <w:rsid w:val="63DD29E9"/>
    <w:rsid w:val="63DFCA18"/>
    <w:rsid w:val="63E43A93"/>
    <w:rsid w:val="63E47936"/>
    <w:rsid w:val="63EBD19D"/>
    <w:rsid w:val="6404C82D"/>
    <w:rsid w:val="6409B60E"/>
    <w:rsid w:val="64122320"/>
    <w:rsid w:val="6414C524"/>
    <w:rsid w:val="64301658"/>
    <w:rsid w:val="643379D1"/>
    <w:rsid w:val="643B8B84"/>
    <w:rsid w:val="6441B00F"/>
    <w:rsid w:val="64775F8A"/>
    <w:rsid w:val="648A2B20"/>
    <w:rsid w:val="648FA3A4"/>
    <w:rsid w:val="64B4094F"/>
    <w:rsid w:val="64CDB0FF"/>
    <w:rsid w:val="64CE7DB2"/>
    <w:rsid w:val="64CED729"/>
    <w:rsid w:val="64E01D21"/>
    <w:rsid w:val="64ECFA29"/>
    <w:rsid w:val="64F56406"/>
    <w:rsid w:val="64F87D26"/>
    <w:rsid w:val="650BB801"/>
    <w:rsid w:val="65217F8F"/>
    <w:rsid w:val="65249984"/>
    <w:rsid w:val="65302F25"/>
    <w:rsid w:val="6536B6F5"/>
    <w:rsid w:val="6558F0AB"/>
    <w:rsid w:val="656126F8"/>
    <w:rsid w:val="65630994"/>
    <w:rsid w:val="656AD548"/>
    <w:rsid w:val="656BFFAF"/>
    <w:rsid w:val="658F721A"/>
    <w:rsid w:val="65A4ECC9"/>
    <w:rsid w:val="65A6F1A8"/>
    <w:rsid w:val="65C04141"/>
    <w:rsid w:val="65EAA5A3"/>
    <w:rsid w:val="66038FE7"/>
    <w:rsid w:val="660C88C7"/>
    <w:rsid w:val="66377D48"/>
    <w:rsid w:val="66407670"/>
    <w:rsid w:val="6651C9BB"/>
    <w:rsid w:val="665EF2DD"/>
    <w:rsid w:val="6671756C"/>
    <w:rsid w:val="667DA2EB"/>
    <w:rsid w:val="6690774A"/>
    <w:rsid w:val="6696BAE5"/>
    <w:rsid w:val="6697D0C3"/>
    <w:rsid w:val="66AC11DF"/>
    <w:rsid w:val="66C1070C"/>
    <w:rsid w:val="672988F8"/>
    <w:rsid w:val="673079A2"/>
    <w:rsid w:val="67349752"/>
    <w:rsid w:val="6737191B"/>
    <w:rsid w:val="6760727F"/>
    <w:rsid w:val="676634F6"/>
    <w:rsid w:val="67844FE3"/>
    <w:rsid w:val="678D4574"/>
    <w:rsid w:val="679C10C2"/>
    <w:rsid w:val="67CCC9ED"/>
    <w:rsid w:val="67E78370"/>
    <w:rsid w:val="680551C1"/>
    <w:rsid w:val="680AF9AD"/>
    <w:rsid w:val="680CE3DB"/>
    <w:rsid w:val="682C1B5E"/>
    <w:rsid w:val="6834BA16"/>
    <w:rsid w:val="6840BB38"/>
    <w:rsid w:val="6844F2D9"/>
    <w:rsid w:val="6854C23C"/>
    <w:rsid w:val="68696C58"/>
    <w:rsid w:val="6869BBF2"/>
    <w:rsid w:val="686EE70C"/>
    <w:rsid w:val="687632B9"/>
    <w:rsid w:val="687809EB"/>
    <w:rsid w:val="688492E8"/>
    <w:rsid w:val="6897856C"/>
    <w:rsid w:val="68EC3BCC"/>
    <w:rsid w:val="69004279"/>
    <w:rsid w:val="69006334"/>
    <w:rsid w:val="693A9719"/>
    <w:rsid w:val="694E8ECD"/>
    <w:rsid w:val="69560E99"/>
    <w:rsid w:val="695C4309"/>
    <w:rsid w:val="69629772"/>
    <w:rsid w:val="6970D0C2"/>
    <w:rsid w:val="6971F6DC"/>
    <w:rsid w:val="6972F02D"/>
    <w:rsid w:val="6975869B"/>
    <w:rsid w:val="698DA1B1"/>
    <w:rsid w:val="69A74E0B"/>
    <w:rsid w:val="69A94556"/>
    <w:rsid w:val="69AAD32E"/>
    <w:rsid w:val="69C7F303"/>
    <w:rsid w:val="69D30F95"/>
    <w:rsid w:val="69E1C009"/>
    <w:rsid w:val="69F22C3F"/>
    <w:rsid w:val="6A052D7E"/>
    <w:rsid w:val="6A09AB63"/>
    <w:rsid w:val="6A247F3F"/>
    <w:rsid w:val="6A451BE3"/>
    <w:rsid w:val="6A4DFB0E"/>
    <w:rsid w:val="6A4FB318"/>
    <w:rsid w:val="6A5EA01F"/>
    <w:rsid w:val="6A634750"/>
    <w:rsid w:val="6A73E9C2"/>
    <w:rsid w:val="6A785DEC"/>
    <w:rsid w:val="6AA05977"/>
    <w:rsid w:val="6AA21634"/>
    <w:rsid w:val="6AB3686F"/>
    <w:rsid w:val="6AC2E699"/>
    <w:rsid w:val="6AED9F4F"/>
    <w:rsid w:val="6AFE0064"/>
    <w:rsid w:val="6B0B0FF9"/>
    <w:rsid w:val="6B0EC08E"/>
    <w:rsid w:val="6B46D497"/>
    <w:rsid w:val="6B583A5B"/>
    <w:rsid w:val="6B69A9E0"/>
    <w:rsid w:val="6B69B5F2"/>
    <w:rsid w:val="6B6E67A5"/>
    <w:rsid w:val="6B800111"/>
    <w:rsid w:val="6B8D75C5"/>
    <w:rsid w:val="6B9EC836"/>
    <w:rsid w:val="6BBC0493"/>
    <w:rsid w:val="6BC915F4"/>
    <w:rsid w:val="6BCB90B6"/>
    <w:rsid w:val="6BDADB04"/>
    <w:rsid w:val="6BE77E98"/>
    <w:rsid w:val="6BE7E201"/>
    <w:rsid w:val="6BE95E08"/>
    <w:rsid w:val="6BEB7375"/>
    <w:rsid w:val="6BF274E0"/>
    <w:rsid w:val="6BFA197D"/>
    <w:rsid w:val="6C0B17A1"/>
    <w:rsid w:val="6C25228B"/>
    <w:rsid w:val="6C3028DC"/>
    <w:rsid w:val="6C3CCD31"/>
    <w:rsid w:val="6C3DAEDE"/>
    <w:rsid w:val="6C463B3B"/>
    <w:rsid w:val="6C4EF707"/>
    <w:rsid w:val="6C51080E"/>
    <w:rsid w:val="6C544F83"/>
    <w:rsid w:val="6C56AD97"/>
    <w:rsid w:val="6C7B503C"/>
    <w:rsid w:val="6C7ED264"/>
    <w:rsid w:val="6CA1C0A3"/>
    <w:rsid w:val="6CABB585"/>
    <w:rsid w:val="6CACC3DC"/>
    <w:rsid w:val="6CAFB934"/>
    <w:rsid w:val="6CC5B968"/>
    <w:rsid w:val="6CC839DD"/>
    <w:rsid w:val="6CDF5649"/>
    <w:rsid w:val="6D1248DF"/>
    <w:rsid w:val="6D3F35BD"/>
    <w:rsid w:val="6D4A59AC"/>
    <w:rsid w:val="6D6960BE"/>
    <w:rsid w:val="6D7088C0"/>
    <w:rsid w:val="6D8B5571"/>
    <w:rsid w:val="6DA026CB"/>
    <w:rsid w:val="6DBA94B3"/>
    <w:rsid w:val="6DD6787E"/>
    <w:rsid w:val="6DEBA871"/>
    <w:rsid w:val="6DED3259"/>
    <w:rsid w:val="6DEE0ED5"/>
    <w:rsid w:val="6DEEE89F"/>
    <w:rsid w:val="6DFE7DA2"/>
    <w:rsid w:val="6E10DEAA"/>
    <w:rsid w:val="6E121E65"/>
    <w:rsid w:val="6E12A023"/>
    <w:rsid w:val="6E1527E2"/>
    <w:rsid w:val="6E25A621"/>
    <w:rsid w:val="6E29E1D8"/>
    <w:rsid w:val="6E53F18A"/>
    <w:rsid w:val="6E5BC84D"/>
    <w:rsid w:val="6E681B2C"/>
    <w:rsid w:val="6E686321"/>
    <w:rsid w:val="6E7A4D7F"/>
    <w:rsid w:val="6EAF100E"/>
    <w:rsid w:val="6EB1BFE1"/>
    <w:rsid w:val="6EB6B2AC"/>
    <w:rsid w:val="6EBB284F"/>
    <w:rsid w:val="6EC0A296"/>
    <w:rsid w:val="6ED8B790"/>
    <w:rsid w:val="6EE039F6"/>
    <w:rsid w:val="6EEFAB2A"/>
    <w:rsid w:val="6EFBA794"/>
    <w:rsid w:val="6EFD87DD"/>
    <w:rsid w:val="6F0E6EE8"/>
    <w:rsid w:val="6F405A9F"/>
    <w:rsid w:val="6F489F22"/>
    <w:rsid w:val="6F4FDAAF"/>
    <w:rsid w:val="6F54ECB8"/>
    <w:rsid w:val="6F643919"/>
    <w:rsid w:val="6F6CD1A5"/>
    <w:rsid w:val="6F7A97B2"/>
    <w:rsid w:val="6F7AA28A"/>
    <w:rsid w:val="6F87D10B"/>
    <w:rsid w:val="6FA0A23D"/>
    <w:rsid w:val="6FA393E3"/>
    <w:rsid w:val="6FD722C1"/>
    <w:rsid w:val="6FFF9280"/>
    <w:rsid w:val="7034C299"/>
    <w:rsid w:val="7042B386"/>
    <w:rsid w:val="7046B489"/>
    <w:rsid w:val="70533BA3"/>
    <w:rsid w:val="7072E9A3"/>
    <w:rsid w:val="7087C8F4"/>
    <w:rsid w:val="70B20CEC"/>
    <w:rsid w:val="70BE338B"/>
    <w:rsid w:val="70CB775B"/>
    <w:rsid w:val="70EC9529"/>
    <w:rsid w:val="7101BF82"/>
    <w:rsid w:val="710383B6"/>
    <w:rsid w:val="71057AD4"/>
    <w:rsid w:val="710AA2D9"/>
    <w:rsid w:val="711039C7"/>
    <w:rsid w:val="713B7584"/>
    <w:rsid w:val="7141E6C1"/>
    <w:rsid w:val="71423DA2"/>
    <w:rsid w:val="71445A86"/>
    <w:rsid w:val="71731D75"/>
    <w:rsid w:val="7181EBFC"/>
    <w:rsid w:val="719DD737"/>
    <w:rsid w:val="71A7E342"/>
    <w:rsid w:val="71AED810"/>
    <w:rsid w:val="71B80F54"/>
    <w:rsid w:val="71CBBD51"/>
    <w:rsid w:val="71D8E7B0"/>
    <w:rsid w:val="71ECDEC6"/>
    <w:rsid w:val="7238B6B0"/>
    <w:rsid w:val="7251997E"/>
    <w:rsid w:val="725AA740"/>
    <w:rsid w:val="726CCF5F"/>
    <w:rsid w:val="72785826"/>
    <w:rsid w:val="72801DF5"/>
    <w:rsid w:val="72977C80"/>
    <w:rsid w:val="729EDC22"/>
    <w:rsid w:val="72C1AA58"/>
    <w:rsid w:val="72D1DB94"/>
    <w:rsid w:val="72D60B35"/>
    <w:rsid w:val="72E623D7"/>
    <w:rsid w:val="72FB2207"/>
    <w:rsid w:val="731B6610"/>
    <w:rsid w:val="733018E9"/>
    <w:rsid w:val="733A2971"/>
    <w:rsid w:val="733E69BB"/>
    <w:rsid w:val="7340CA11"/>
    <w:rsid w:val="735B00FA"/>
    <w:rsid w:val="738F6035"/>
    <w:rsid w:val="7391EB48"/>
    <w:rsid w:val="73AB3CCA"/>
    <w:rsid w:val="73D2C38D"/>
    <w:rsid w:val="73E06A3C"/>
    <w:rsid w:val="73E5C533"/>
    <w:rsid w:val="73F56769"/>
    <w:rsid w:val="73F99F64"/>
    <w:rsid w:val="74089FC0"/>
    <w:rsid w:val="741C9AE6"/>
    <w:rsid w:val="743715B2"/>
    <w:rsid w:val="743E9182"/>
    <w:rsid w:val="744C5466"/>
    <w:rsid w:val="74647215"/>
    <w:rsid w:val="74894A46"/>
    <w:rsid w:val="7489E2F7"/>
    <w:rsid w:val="7492AFE0"/>
    <w:rsid w:val="74B27337"/>
    <w:rsid w:val="74C70707"/>
    <w:rsid w:val="74D743D5"/>
    <w:rsid w:val="74DB3493"/>
    <w:rsid w:val="74E41F6B"/>
    <w:rsid w:val="74FF67F9"/>
    <w:rsid w:val="7502DF5E"/>
    <w:rsid w:val="7507D547"/>
    <w:rsid w:val="750C12FE"/>
    <w:rsid w:val="750DF8BC"/>
    <w:rsid w:val="7513CE7F"/>
    <w:rsid w:val="75387D7C"/>
    <w:rsid w:val="753B2AA4"/>
    <w:rsid w:val="75623E71"/>
    <w:rsid w:val="756DBBE5"/>
    <w:rsid w:val="758B03E2"/>
    <w:rsid w:val="75919D97"/>
    <w:rsid w:val="75E2E3F4"/>
    <w:rsid w:val="75F8B3A2"/>
    <w:rsid w:val="760690D2"/>
    <w:rsid w:val="76473161"/>
    <w:rsid w:val="76487457"/>
    <w:rsid w:val="764DA783"/>
    <w:rsid w:val="7667B9AB"/>
    <w:rsid w:val="76783C9A"/>
    <w:rsid w:val="76ACD496"/>
    <w:rsid w:val="76CA9753"/>
    <w:rsid w:val="76E70444"/>
    <w:rsid w:val="76E779C4"/>
    <w:rsid w:val="76ED911C"/>
    <w:rsid w:val="76F6E78E"/>
    <w:rsid w:val="76FC8149"/>
    <w:rsid w:val="7709CCD7"/>
    <w:rsid w:val="770B92A6"/>
    <w:rsid w:val="773A2458"/>
    <w:rsid w:val="775C256F"/>
    <w:rsid w:val="77678824"/>
    <w:rsid w:val="77712283"/>
    <w:rsid w:val="77754DCC"/>
    <w:rsid w:val="777E75C3"/>
    <w:rsid w:val="778CD483"/>
    <w:rsid w:val="77910F95"/>
    <w:rsid w:val="7796D728"/>
    <w:rsid w:val="77A10415"/>
    <w:rsid w:val="77A5D2D7"/>
    <w:rsid w:val="77B71B11"/>
    <w:rsid w:val="77BCD808"/>
    <w:rsid w:val="77E14B4C"/>
    <w:rsid w:val="77E4F196"/>
    <w:rsid w:val="77F4E9FC"/>
    <w:rsid w:val="77FBCF4F"/>
    <w:rsid w:val="77FE07B1"/>
    <w:rsid w:val="780372A8"/>
    <w:rsid w:val="783528A4"/>
    <w:rsid w:val="783A348C"/>
    <w:rsid w:val="783CC9F7"/>
    <w:rsid w:val="784B3D8D"/>
    <w:rsid w:val="7851A1E5"/>
    <w:rsid w:val="7852CB66"/>
    <w:rsid w:val="7853AA9F"/>
    <w:rsid w:val="785AAE92"/>
    <w:rsid w:val="7871185F"/>
    <w:rsid w:val="787E81DC"/>
    <w:rsid w:val="787FBAB1"/>
    <w:rsid w:val="788C48E2"/>
    <w:rsid w:val="78D1FE9F"/>
    <w:rsid w:val="78E3D2AD"/>
    <w:rsid w:val="78E5226D"/>
    <w:rsid w:val="78EB3979"/>
    <w:rsid w:val="78EC56CF"/>
    <w:rsid w:val="78F7F5D0"/>
    <w:rsid w:val="791C4699"/>
    <w:rsid w:val="7940F8BE"/>
    <w:rsid w:val="794308CE"/>
    <w:rsid w:val="794C954F"/>
    <w:rsid w:val="7963CFA5"/>
    <w:rsid w:val="79662103"/>
    <w:rsid w:val="796BCB31"/>
    <w:rsid w:val="796C5195"/>
    <w:rsid w:val="797824EF"/>
    <w:rsid w:val="798E70CC"/>
    <w:rsid w:val="798E7466"/>
    <w:rsid w:val="79AD47E7"/>
    <w:rsid w:val="79B978F4"/>
    <w:rsid w:val="79BA81C9"/>
    <w:rsid w:val="79CBA799"/>
    <w:rsid w:val="79E8CEB8"/>
    <w:rsid w:val="79EE9BC7"/>
    <w:rsid w:val="7A0A9048"/>
    <w:rsid w:val="7A0C588D"/>
    <w:rsid w:val="7A2F23CF"/>
    <w:rsid w:val="7A428598"/>
    <w:rsid w:val="7A4A7083"/>
    <w:rsid w:val="7A6C3863"/>
    <w:rsid w:val="7A77AC40"/>
    <w:rsid w:val="7A80703B"/>
    <w:rsid w:val="7A8223CF"/>
    <w:rsid w:val="7A848EE5"/>
    <w:rsid w:val="7AA0E940"/>
    <w:rsid w:val="7AC71DA2"/>
    <w:rsid w:val="7AC8B057"/>
    <w:rsid w:val="7AD1D9C0"/>
    <w:rsid w:val="7ADB506D"/>
    <w:rsid w:val="7ADBC762"/>
    <w:rsid w:val="7AEEB5C2"/>
    <w:rsid w:val="7AF3AFD0"/>
    <w:rsid w:val="7B117E3E"/>
    <w:rsid w:val="7B17F7AB"/>
    <w:rsid w:val="7B2B3D79"/>
    <w:rsid w:val="7B2C62C7"/>
    <w:rsid w:val="7B2E0CF6"/>
    <w:rsid w:val="7B3AB6FC"/>
    <w:rsid w:val="7B4891CF"/>
    <w:rsid w:val="7B635CFE"/>
    <w:rsid w:val="7B843A81"/>
    <w:rsid w:val="7BA660A9"/>
    <w:rsid w:val="7BCBE644"/>
    <w:rsid w:val="7BE04E37"/>
    <w:rsid w:val="7BE36B2E"/>
    <w:rsid w:val="7BE4D600"/>
    <w:rsid w:val="7BF859F2"/>
    <w:rsid w:val="7C05CAD6"/>
    <w:rsid w:val="7C05F8EF"/>
    <w:rsid w:val="7C077307"/>
    <w:rsid w:val="7C0D0C21"/>
    <w:rsid w:val="7C175165"/>
    <w:rsid w:val="7C19BEFB"/>
    <w:rsid w:val="7C19CBE1"/>
    <w:rsid w:val="7C2EEDC1"/>
    <w:rsid w:val="7C3CF6E1"/>
    <w:rsid w:val="7C4ACA5B"/>
    <w:rsid w:val="7C5BAD9A"/>
    <w:rsid w:val="7C6480B8"/>
    <w:rsid w:val="7C6B5643"/>
    <w:rsid w:val="7C73346F"/>
    <w:rsid w:val="7C766B8D"/>
    <w:rsid w:val="7C7C856B"/>
    <w:rsid w:val="7C7E5CD3"/>
    <w:rsid w:val="7C85BCFE"/>
    <w:rsid w:val="7C8748AA"/>
    <w:rsid w:val="7C8A6631"/>
    <w:rsid w:val="7C9CD9C4"/>
    <w:rsid w:val="7C9DC1C5"/>
    <w:rsid w:val="7CA587CA"/>
    <w:rsid w:val="7CAD0C12"/>
    <w:rsid w:val="7CBADA9E"/>
    <w:rsid w:val="7CC44F4B"/>
    <w:rsid w:val="7CD19865"/>
    <w:rsid w:val="7CD5B3B8"/>
    <w:rsid w:val="7CDD6393"/>
    <w:rsid w:val="7CE1E034"/>
    <w:rsid w:val="7CF33F78"/>
    <w:rsid w:val="7CFC5456"/>
    <w:rsid w:val="7D280EFE"/>
    <w:rsid w:val="7D2B3BD1"/>
    <w:rsid w:val="7D2F1A9B"/>
    <w:rsid w:val="7D2FB5B2"/>
    <w:rsid w:val="7D7AB690"/>
    <w:rsid w:val="7D7B3F5F"/>
    <w:rsid w:val="7DB72DCA"/>
    <w:rsid w:val="7DC387A1"/>
    <w:rsid w:val="7DCEB90D"/>
    <w:rsid w:val="7DE632C1"/>
    <w:rsid w:val="7E029564"/>
    <w:rsid w:val="7E02C835"/>
    <w:rsid w:val="7E564C14"/>
    <w:rsid w:val="7E61EAC8"/>
    <w:rsid w:val="7E737461"/>
    <w:rsid w:val="7E74CA8F"/>
    <w:rsid w:val="7E9069A9"/>
    <w:rsid w:val="7E913D7E"/>
    <w:rsid w:val="7F0D1AD1"/>
    <w:rsid w:val="7F204473"/>
    <w:rsid w:val="7F20D9ED"/>
    <w:rsid w:val="7F4003FD"/>
    <w:rsid w:val="7F50875F"/>
    <w:rsid w:val="7F77181B"/>
    <w:rsid w:val="7F8AAF02"/>
    <w:rsid w:val="7F9CC12A"/>
    <w:rsid w:val="7FCB0359"/>
    <w:rsid w:val="7FEB78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1EB1B"/>
  <w15:chartTrackingRefBased/>
  <w15:docId w15:val="{F54BC035-5F9C-458C-B605-E60E3715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697C74"/>
    <w:rPr>
      <w:rFonts w:eastAsia="Times New Roman"/>
      <w:sz w:val="24"/>
      <w:szCs w:val="24"/>
    </w:rPr>
  </w:style>
  <w:style w:type="paragraph" w:styleId="Heading1">
    <w:name w:val="heading 1"/>
    <w:basedOn w:val="Normal"/>
    <w:next w:val="Normal"/>
    <w:qFormat/>
    <w:pPr>
      <w:keepNext/>
      <w:keepLines/>
      <w:pageBreakBefore/>
      <w:tabs>
        <w:tab w:val="left" w:pos="284"/>
      </w:tabs>
      <w:suppressAutoHyphens/>
      <w:spacing w:after="1600" w:line="320" w:lineRule="exact"/>
      <w:jc w:val="both"/>
      <w:outlineLvl w:val="0"/>
    </w:pPr>
    <w:rPr>
      <w:rFonts w:ascii="Times" w:eastAsia="PMingLiU" w:hAnsi="Times"/>
      <w:b/>
      <w:sz w:val="28"/>
      <w:szCs w:val="20"/>
      <w:lang w:eastAsia="de-DE"/>
    </w:rPr>
  </w:style>
  <w:style w:type="paragraph" w:styleId="Heading2">
    <w:name w:val="heading 2"/>
    <w:basedOn w:val="Normal"/>
    <w:next w:val="Normal"/>
    <w:qFormat/>
    <w:pPr>
      <w:keepNext/>
      <w:keepLines/>
      <w:tabs>
        <w:tab w:val="left" w:pos="454"/>
      </w:tabs>
      <w:suppressAutoHyphens/>
      <w:spacing w:before="520" w:after="280" w:line="280" w:lineRule="exact"/>
      <w:jc w:val="both"/>
      <w:outlineLvl w:val="1"/>
    </w:pPr>
    <w:rPr>
      <w:rFonts w:ascii="Times" w:eastAsia="PMingLiU" w:hAnsi="Times"/>
      <w:b/>
      <w:sz w:val="20"/>
      <w:szCs w:val="20"/>
      <w:lang w:eastAsia="de-DE"/>
    </w:rPr>
  </w:style>
  <w:style w:type="paragraph" w:styleId="Heading3">
    <w:name w:val="heading 3"/>
    <w:basedOn w:val="Normal"/>
    <w:next w:val="Normal"/>
    <w:qFormat/>
    <w:pPr>
      <w:keepNext/>
      <w:keepLines/>
      <w:tabs>
        <w:tab w:val="left" w:pos="510"/>
      </w:tabs>
      <w:suppressAutoHyphens/>
      <w:spacing w:before="440" w:after="220" w:line="240" w:lineRule="exact"/>
      <w:jc w:val="both"/>
      <w:outlineLvl w:val="2"/>
    </w:pPr>
    <w:rPr>
      <w:rFonts w:ascii="Times" w:eastAsia="PMingLiU" w:hAnsi="Times"/>
      <w:b/>
      <w:sz w:val="20"/>
      <w:szCs w:val="20"/>
      <w:lang w:eastAsia="de-DE"/>
    </w:rPr>
  </w:style>
  <w:style w:type="paragraph" w:styleId="Heading4">
    <w:name w:val="heading 4"/>
    <w:basedOn w:val="Normal"/>
    <w:next w:val="Normal"/>
    <w:qFormat/>
    <w:pPr>
      <w:keepNext/>
      <w:numPr>
        <w:ilvl w:val="3"/>
        <w:numId w:val="1"/>
      </w:numPr>
      <w:spacing w:before="240" w:after="60"/>
      <w:jc w:val="both"/>
      <w:outlineLvl w:val="3"/>
    </w:pPr>
    <w:rPr>
      <w:rFonts w:ascii="Arial" w:eastAsia="PMingLiU" w:hAnsi="Arial"/>
      <w:b/>
      <w:szCs w:val="20"/>
      <w:lang w:eastAsia="de-DE"/>
    </w:rPr>
  </w:style>
  <w:style w:type="paragraph" w:styleId="Heading5">
    <w:name w:val="heading 5"/>
    <w:basedOn w:val="Normal"/>
    <w:next w:val="Normal"/>
    <w:qFormat/>
    <w:pPr>
      <w:numPr>
        <w:ilvl w:val="4"/>
        <w:numId w:val="1"/>
      </w:numPr>
      <w:spacing w:before="240" w:after="60"/>
      <w:jc w:val="both"/>
      <w:outlineLvl w:val="4"/>
    </w:pPr>
    <w:rPr>
      <w:rFonts w:ascii="Arial" w:eastAsia="PMingLiU" w:hAnsi="Arial"/>
      <w:sz w:val="22"/>
      <w:szCs w:val="20"/>
      <w:lang w:eastAsia="de-DE"/>
    </w:rPr>
  </w:style>
  <w:style w:type="paragraph" w:styleId="Heading6">
    <w:name w:val="heading 6"/>
    <w:basedOn w:val="Normal"/>
    <w:next w:val="Normal"/>
    <w:qFormat/>
    <w:pPr>
      <w:numPr>
        <w:ilvl w:val="5"/>
        <w:numId w:val="1"/>
      </w:numPr>
      <w:spacing w:before="240" w:after="60"/>
      <w:jc w:val="both"/>
      <w:outlineLvl w:val="5"/>
    </w:pPr>
    <w:rPr>
      <w:rFonts w:eastAsia="PMingLiU"/>
      <w:i/>
      <w:sz w:val="22"/>
      <w:szCs w:val="20"/>
      <w:lang w:eastAsia="de-DE"/>
    </w:rPr>
  </w:style>
  <w:style w:type="paragraph" w:styleId="Heading7">
    <w:name w:val="heading 7"/>
    <w:basedOn w:val="Normal"/>
    <w:next w:val="Normal"/>
    <w:qFormat/>
    <w:pPr>
      <w:numPr>
        <w:ilvl w:val="6"/>
        <w:numId w:val="1"/>
      </w:numPr>
      <w:spacing w:before="240" w:after="60"/>
      <w:jc w:val="both"/>
      <w:outlineLvl w:val="6"/>
    </w:pPr>
    <w:rPr>
      <w:rFonts w:ascii="Arial" w:eastAsia="PMingLiU" w:hAnsi="Arial"/>
      <w:sz w:val="20"/>
      <w:szCs w:val="20"/>
      <w:lang w:eastAsia="de-DE"/>
    </w:rPr>
  </w:style>
  <w:style w:type="paragraph" w:styleId="Heading8">
    <w:name w:val="heading 8"/>
    <w:basedOn w:val="Normal"/>
    <w:next w:val="Normal"/>
    <w:qFormat/>
    <w:pPr>
      <w:numPr>
        <w:ilvl w:val="7"/>
        <w:numId w:val="1"/>
      </w:numPr>
      <w:spacing w:before="240" w:after="60"/>
      <w:jc w:val="both"/>
      <w:outlineLvl w:val="7"/>
    </w:pPr>
    <w:rPr>
      <w:rFonts w:ascii="Arial" w:eastAsia="PMingLiU" w:hAnsi="Arial"/>
      <w:i/>
      <w:sz w:val="20"/>
      <w:szCs w:val="20"/>
      <w:lang w:eastAsia="de-DE"/>
    </w:rPr>
  </w:style>
  <w:style w:type="paragraph" w:styleId="Heading9">
    <w:name w:val="heading 9"/>
    <w:basedOn w:val="Normal"/>
    <w:next w:val="Normal"/>
    <w:qFormat/>
    <w:pPr>
      <w:numPr>
        <w:ilvl w:val="8"/>
        <w:numId w:val="1"/>
      </w:numPr>
      <w:spacing w:before="240" w:after="60"/>
      <w:jc w:val="both"/>
      <w:outlineLvl w:val="8"/>
    </w:pPr>
    <w:rPr>
      <w:rFonts w:ascii="Arial" w:eastAsia="PMingLiU" w:hAnsi="Arial"/>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ind w:firstLine="227"/>
      <w:jc w:val="both"/>
    </w:pPr>
    <w:rPr>
      <w:rFonts w:ascii="Times" w:eastAsia="PMingLiU" w:hAnsi="Times"/>
      <w:sz w:val="20"/>
      <w:szCs w:val="20"/>
      <w:lang w:eastAsia="de-DE"/>
    </w:rPr>
  </w:style>
  <w:style w:type="paragraph" w:styleId="Footer">
    <w:name w:val="footer"/>
    <w:basedOn w:val="Normal"/>
    <w:pPr>
      <w:tabs>
        <w:tab w:val="center" w:pos="4536"/>
        <w:tab w:val="right" w:pos="9072"/>
      </w:tabs>
      <w:ind w:firstLine="227"/>
      <w:jc w:val="both"/>
    </w:pPr>
    <w:rPr>
      <w:rFonts w:ascii="Times" w:eastAsia="PMingLiU" w:hAnsi="Times"/>
      <w:sz w:val="20"/>
      <w:szCs w:val="20"/>
      <w:lang w:eastAsia="de-DE"/>
    </w:r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ind w:firstLine="227"/>
      <w:jc w:val="center"/>
    </w:pPr>
    <w:rPr>
      <w:rFonts w:ascii="Times" w:eastAsia="PMingLiU" w:hAnsi="Times"/>
      <w:b/>
      <w:sz w:val="28"/>
      <w:szCs w:val="20"/>
      <w:lang w:eastAsia="de-DE"/>
    </w:rPr>
  </w:style>
  <w:style w:type="paragraph" w:customStyle="1" w:styleId="author">
    <w:name w:val="author"/>
    <w:basedOn w:val="Normal"/>
    <w:next w:val="authorinfo"/>
    <w:pPr>
      <w:spacing w:after="220"/>
      <w:ind w:firstLine="227"/>
      <w:jc w:val="center"/>
    </w:pPr>
    <w:rPr>
      <w:rFonts w:ascii="Times" w:eastAsia="PMingLiU" w:hAnsi="Times"/>
      <w:sz w:val="20"/>
      <w:szCs w:val="20"/>
      <w:lang w:eastAsia="de-DE"/>
    </w:rPr>
  </w:style>
  <w:style w:type="paragraph" w:customStyle="1" w:styleId="authorinfo">
    <w:name w:val="authorinfo"/>
    <w:basedOn w:val="Normal"/>
    <w:next w:val="email"/>
    <w:pPr>
      <w:ind w:firstLine="227"/>
      <w:jc w:val="center"/>
    </w:pPr>
    <w:rPr>
      <w:rFonts w:ascii="Times" w:eastAsia="PMingLiU" w:hAnsi="Times"/>
      <w:sz w:val="18"/>
      <w:szCs w:val="20"/>
      <w:lang w:eastAsia="de-DE"/>
    </w:rPr>
  </w:style>
  <w:style w:type="paragraph" w:customStyle="1" w:styleId="email">
    <w:name w:val="email"/>
    <w:basedOn w:val="Normal"/>
    <w:next w:val="abstract"/>
    <w:pPr>
      <w:ind w:firstLine="227"/>
      <w:jc w:val="center"/>
    </w:pPr>
    <w:rPr>
      <w:rFonts w:ascii="Times" w:eastAsia="PMingLiU" w:hAnsi="Times"/>
      <w:sz w:val="18"/>
      <w:szCs w:val="20"/>
      <w:lang w:eastAsia="de-DE"/>
    </w:rPr>
  </w:style>
  <w:style w:type="paragraph" w:customStyle="1" w:styleId="heading10">
    <w:name w:val="heading1"/>
    <w:basedOn w:val="Normal"/>
    <w:next w:val="p1a"/>
    <w:pPr>
      <w:keepNext/>
      <w:keepLines/>
      <w:tabs>
        <w:tab w:val="left" w:pos="454"/>
      </w:tabs>
      <w:suppressAutoHyphens/>
      <w:spacing w:before="520" w:after="280"/>
      <w:jc w:val="both"/>
    </w:pPr>
    <w:rPr>
      <w:rFonts w:ascii="Times" w:eastAsia="PMingLiU" w:hAnsi="Times"/>
      <w:b/>
      <w:szCs w:val="20"/>
      <w:lang w:eastAsia="de-DE"/>
    </w:rPr>
  </w:style>
  <w:style w:type="paragraph" w:customStyle="1" w:styleId="heading20">
    <w:name w:val="heading2"/>
    <w:basedOn w:val="Normal"/>
    <w:next w:val="p1a"/>
    <w:pPr>
      <w:keepNext/>
      <w:keepLines/>
      <w:tabs>
        <w:tab w:val="left" w:pos="510"/>
      </w:tabs>
      <w:suppressAutoHyphens/>
      <w:spacing w:before="440" w:after="220"/>
      <w:jc w:val="both"/>
    </w:pPr>
    <w:rPr>
      <w:rFonts w:ascii="Times" w:eastAsia="PMingLiU" w:hAnsi="Times"/>
      <w:b/>
      <w:sz w:val="20"/>
      <w:szCs w:val="20"/>
      <w:lang w:eastAsia="de-DE"/>
    </w:rPr>
  </w:style>
  <w:style w:type="paragraph" w:customStyle="1" w:styleId="heading30">
    <w:name w:val="heading3"/>
    <w:basedOn w:val="Normal"/>
    <w:next w:val="p1a"/>
    <w:link w:val="heading3Zchn"/>
    <w:pPr>
      <w:keepNext/>
      <w:keepLines/>
      <w:tabs>
        <w:tab w:val="left" w:pos="284"/>
      </w:tabs>
      <w:suppressAutoHyphens/>
      <w:spacing w:before="320"/>
      <w:jc w:val="both"/>
    </w:pPr>
    <w:rPr>
      <w:rFonts w:ascii="Times" w:eastAsia="PMingLiU" w:hAnsi="Times"/>
      <w:b/>
      <w:sz w:val="20"/>
      <w:szCs w:val="20"/>
      <w:lang w:eastAsia="de-DE"/>
    </w:rPr>
  </w:style>
  <w:style w:type="paragraph" w:customStyle="1" w:styleId="equation">
    <w:name w:val="equation"/>
    <w:basedOn w:val="Normal"/>
    <w:next w:val="Normal"/>
    <w:pPr>
      <w:tabs>
        <w:tab w:val="left" w:pos="6237"/>
      </w:tabs>
      <w:spacing w:before="120" w:after="120"/>
      <w:ind w:left="227" w:firstLine="227"/>
      <w:jc w:val="center"/>
    </w:pPr>
    <w:rPr>
      <w:rFonts w:ascii="Times" w:eastAsia="PMingLiU" w:hAnsi="Times"/>
      <w:sz w:val="20"/>
      <w:szCs w:val="20"/>
      <w:lang w:eastAsia="de-DE"/>
    </w:rPr>
  </w:style>
  <w:style w:type="paragraph" w:customStyle="1" w:styleId="figlegend">
    <w:name w:val="figlegend"/>
    <w:basedOn w:val="Normal"/>
    <w:next w:val="Normal"/>
    <w:pPr>
      <w:keepNext/>
      <w:keepLines/>
      <w:spacing w:before="120" w:after="240"/>
      <w:jc w:val="both"/>
    </w:pPr>
    <w:rPr>
      <w:rFonts w:ascii="Times" w:eastAsia="PMingLiU" w:hAnsi="Times"/>
      <w:sz w:val="18"/>
      <w:szCs w:val="20"/>
      <w:lang w:eastAsia="de-DE"/>
    </w:rPr>
  </w:style>
  <w:style w:type="paragraph" w:customStyle="1" w:styleId="tablelegend">
    <w:name w:val="tablelegend"/>
    <w:basedOn w:val="Normal"/>
    <w:next w:val="Normal"/>
    <w:pPr>
      <w:keepNext/>
      <w:keepLines/>
      <w:spacing w:before="240" w:after="120"/>
      <w:jc w:val="both"/>
    </w:pPr>
    <w:rPr>
      <w:rFonts w:ascii="Times" w:eastAsia="PMingLiU" w:hAnsi="Times"/>
      <w:sz w:val="18"/>
      <w:szCs w:val="20"/>
      <w:lang w:val="de-DE" w:eastAsia="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jc w:val="both"/>
    </w:pPr>
    <w:rPr>
      <w:rFonts w:ascii="Times" w:eastAsia="PMingLiU" w:hAnsi="Times"/>
      <w:sz w:val="20"/>
      <w:szCs w:val="20"/>
      <w:lang w:eastAsia="de-DE"/>
    </w:rPr>
  </w:style>
  <w:style w:type="paragraph" w:customStyle="1" w:styleId="reference">
    <w:name w:val="reference"/>
    <w:basedOn w:val="Normal"/>
    <w:pPr>
      <w:ind w:left="227" w:hanging="227"/>
      <w:jc w:val="both"/>
    </w:pPr>
    <w:rPr>
      <w:rFonts w:ascii="Times" w:eastAsia="PMingLiU" w:hAnsi="Times"/>
      <w:sz w:val="18"/>
      <w:szCs w:val="20"/>
      <w:lang w:eastAsia="de-DE"/>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pPr>
    <w:rPr>
      <w:rFonts w:ascii="Times" w:eastAsia="PMingLiU" w:hAnsi="Times"/>
      <w:sz w:val="18"/>
      <w:szCs w:val="20"/>
      <w:lang w:eastAsia="de-DE"/>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jc w:val="both"/>
    </w:pPr>
    <w:rPr>
      <w:rFonts w:ascii="Times" w:eastAsia="PMingLiU" w:hAnsi="Times"/>
      <w:sz w:val="20"/>
      <w:szCs w:val="20"/>
      <w:lang w:eastAsia="de-DE"/>
    </w:r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jc w:val="both"/>
    </w:pPr>
    <w:rPr>
      <w:rFonts w:ascii="Times" w:eastAsia="PMingLiU" w:hAnsi="Times"/>
      <w:sz w:val="18"/>
      <w:szCs w:val="20"/>
      <w:lang w:eastAsia="de-DE"/>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pPr>
    <w:rPr>
      <w:rFonts w:ascii="Courier" w:eastAsia="PMingLiU" w:hAnsi="Courier"/>
      <w:sz w:val="20"/>
      <w:szCs w:val="20"/>
      <w:lang w:eastAsia="de-DE"/>
    </w:rPr>
  </w:style>
  <w:style w:type="paragraph" w:customStyle="1" w:styleId="FunotentextFootnote">
    <w:name w:val="Fußnotentext.Footnote"/>
    <w:basedOn w:val="Normal"/>
    <w:pPr>
      <w:tabs>
        <w:tab w:val="left" w:pos="170"/>
      </w:tabs>
      <w:ind w:left="170" w:hanging="170"/>
      <w:jc w:val="both"/>
    </w:pPr>
    <w:rPr>
      <w:rFonts w:ascii="Times" w:eastAsia="PMingLiU" w:hAnsi="Times"/>
      <w:sz w:val="18"/>
      <w:szCs w:val="20"/>
      <w:lang w:eastAsia="de-DE"/>
    </w:rPr>
  </w:style>
  <w:style w:type="paragraph" w:styleId="Caption">
    <w:name w:val="caption"/>
    <w:basedOn w:val="Normal"/>
    <w:next w:val="Normal"/>
    <w:qFormat/>
    <w:pPr>
      <w:spacing w:before="120" w:after="120"/>
      <w:ind w:firstLine="227"/>
      <w:jc w:val="both"/>
    </w:pPr>
    <w:rPr>
      <w:rFonts w:ascii="Times" w:eastAsia="PMingLiU" w:hAnsi="Times"/>
      <w:b/>
      <w:sz w:val="20"/>
      <w:szCs w:val="20"/>
      <w:lang w:eastAsia="de-DE"/>
    </w:rPr>
  </w:style>
  <w:style w:type="paragraph" w:customStyle="1" w:styleId="heading40">
    <w:name w:val="heading4"/>
    <w:basedOn w:val="Normal"/>
    <w:next w:val="p1a"/>
    <w:pPr>
      <w:spacing w:before="320"/>
      <w:jc w:val="both"/>
    </w:pPr>
    <w:rPr>
      <w:rFonts w:ascii="Times" w:eastAsia="PMingLiU" w:hAnsi="Times"/>
      <w:i/>
      <w:sz w:val="20"/>
      <w:szCs w:val="20"/>
      <w:lang w:eastAsia="de-DE"/>
    </w:rPr>
  </w:style>
  <w:style w:type="paragraph" w:customStyle="1" w:styleId="address">
    <w:name w:val="address"/>
    <w:basedOn w:val="Normal"/>
    <w:next w:val="email"/>
    <w:rsid w:val="009B1D59"/>
    <w:pPr>
      <w:ind w:firstLine="227"/>
      <w:jc w:val="center"/>
    </w:pPr>
    <w:rPr>
      <w:rFonts w:ascii="Times" w:eastAsia="PMingLiU" w:hAnsi="Times"/>
      <w:sz w:val="18"/>
      <w:szCs w:val="20"/>
      <w:lang w:eastAsia="de-DE"/>
    </w:rPr>
  </w:style>
  <w:style w:type="paragraph" w:customStyle="1" w:styleId="figurelegend">
    <w:name w:val="figure legend"/>
    <w:basedOn w:val="Normal"/>
    <w:next w:val="Normal"/>
    <w:rsid w:val="009B1D59"/>
    <w:pPr>
      <w:keepNext/>
      <w:keepLines/>
      <w:spacing w:before="120" w:after="240"/>
      <w:jc w:val="both"/>
    </w:pPr>
    <w:rPr>
      <w:rFonts w:ascii="Times" w:eastAsia="PMingLiU" w:hAnsi="Times"/>
      <w:sz w:val="18"/>
      <w:szCs w:val="20"/>
      <w:lang w:eastAsia="de-DE"/>
    </w:rPr>
  </w:style>
  <w:style w:type="paragraph" w:customStyle="1" w:styleId="tabletitle">
    <w:name w:val="table title"/>
    <w:basedOn w:val="Normal"/>
    <w:next w:val="Normal"/>
    <w:rsid w:val="009B1D59"/>
    <w:pPr>
      <w:keepNext/>
      <w:keepLines/>
      <w:spacing w:before="240" w:after="120"/>
      <w:jc w:val="both"/>
    </w:pPr>
    <w:rPr>
      <w:rFonts w:ascii="Times" w:eastAsia="PMingLiU" w:hAnsi="Times"/>
      <w:sz w:val="18"/>
      <w:szCs w:val="20"/>
      <w:lang w:val="de-DE" w:eastAsia="de-DE"/>
    </w:rPr>
  </w:style>
  <w:style w:type="paragraph" w:customStyle="1" w:styleId="referenceitem">
    <w:name w:val="referenceitem"/>
    <w:basedOn w:val="Normal"/>
    <w:rsid w:val="009B1D59"/>
    <w:pPr>
      <w:ind w:left="227" w:hanging="227"/>
      <w:jc w:val="both"/>
    </w:pPr>
    <w:rPr>
      <w:rFonts w:ascii="Times" w:eastAsia="PMingLiU" w:hAnsi="Times"/>
      <w:sz w:val="18"/>
      <w:szCs w:val="20"/>
      <w:lang w:eastAsia="de-DE"/>
    </w:rPr>
  </w:style>
  <w:style w:type="character" w:styleId="Hyperlink">
    <w:name w:val="Hyperlink"/>
    <w:rsid w:val="009B1D59"/>
    <w:rPr>
      <w:color w:val="0000FF"/>
      <w:u w:val="single"/>
    </w:rPr>
  </w:style>
  <w:style w:type="paragraph" w:customStyle="1" w:styleId="BodyText21">
    <w:name w:val="Body Text 21"/>
    <w:basedOn w:val="Normal"/>
    <w:rsid w:val="009B1D59"/>
    <w:pPr>
      <w:ind w:firstLine="227"/>
      <w:jc w:val="both"/>
    </w:pPr>
    <w:rPr>
      <w:rFonts w:ascii="Times" w:eastAsia="PMingLiU" w:hAnsi="Times"/>
      <w:sz w:val="20"/>
      <w:szCs w:val="20"/>
      <w:lang w:eastAsia="de-DE"/>
    </w:rPr>
  </w:style>
  <w:style w:type="character" w:customStyle="1" w:styleId="heading3Zchn">
    <w:name w:val="heading3 Zchn"/>
    <w:link w:val="heading30"/>
    <w:rsid w:val="009F4136"/>
    <w:rPr>
      <w:rFonts w:ascii="Times" w:hAnsi="Times"/>
      <w:b/>
      <w:lang w:eastAsia="de-DE"/>
    </w:rPr>
  </w:style>
  <w:style w:type="character" w:customStyle="1" w:styleId="p1aZchn">
    <w:name w:val="p1a Zchn"/>
    <w:link w:val="p1a"/>
    <w:rsid w:val="009F4136"/>
    <w:rPr>
      <w:rFonts w:ascii="Times" w:hAnsi="Times"/>
      <w:lang w:eastAsia="de-DE"/>
    </w:rPr>
  </w:style>
  <w:style w:type="character" w:styleId="UnresolvedMention">
    <w:name w:val="Unresolved Mention"/>
    <w:uiPriority w:val="47"/>
    <w:rsid w:val="009B5E2A"/>
    <w:rPr>
      <w:color w:val="808080"/>
      <w:shd w:val="clear" w:color="auto" w:fill="E6E6E6"/>
    </w:rPr>
  </w:style>
  <w:style w:type="character" w:styleId="FollowedHyperlink">
    <w:name w:val="FollowedHyperlink"/>
    <w:basedOn w:val="DefaultParagraphFont"/>
    <w:uiPriority w:val="99"/>
    <w:semiHidden/>
    <w:unhideWhenUsed/>
    <w:rsid w:val="0002606F"/>
    <w:rPr>
      <w:color w:val="954F72" w:themeColor="followedHyperlink"/>
      <w:u w:val="single"/>
    </w:rPr>
  </w:style>
  <w:style w:type="paragraph" w:styleId="NormalWeb">
    <w:name w:val="Normal (Web)"/>
    <w:basedOn w:val="Normal"/>
    <w:uiPriority w:val="99"/>
    <w:semiHidden/>
    <w:unhideWhenUsed/>
    <w:rsid w:val="00DC5983"/>
    <w:pPr>
      <w:spacing w:before="100" w:beforeAutospacing="1" w:after="100" w:afterAutospacing="1"/>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72"/>
    <w:qFormat/>
    <w:rsid w:val="00EF319C"/>
    <w:pPr>
      <w:ind w:left="720" w:firstLine="227"/>
      <w:contextualSpacing/>
      <w:jc w:val="both"/>
    </w:pPr>
    <w:rPr>
      <w:rFonts w:ascii="Times" w:eastAsia="PMingLiU" w:hAnsi="Times"/>
      <w:sz w:val="20"/>
      <w:szCs w:val="20"/>
      <w:lang w:eastAsia="de-DE"/>
    </w:rPr>
  </w:style>
  <w:style w:type="paragraph" w:styleId="NoSpacing">
    <w:name w:val="No Spacing"/>
    <w:uiPriority w:val="1"/>
    <w:qFormat/>
    <w:rsid w:val="00EF319C"/>
  </w:style>
  <w:style w:type="numbering" w:customStyle="1" w:styleId="CurrentList1">
    <w:name w:val="Current List1"/>
    <w:uiPriority w:val="99"/>
    <w:rsid w:val="00D42E1D"/>
    <w:pPr>
      <w:numPr>
        <w:numId w:val="17"/>
      </w:numPr>
    </w:pPr>
  </w:style>
  <w:style w:type="character" w:styleId="CommentReference">
    <w:name w:val="annotation reference"/>
    <w:basedOn w:val="DefaultParagraphFont"/>
    <w:uiPriority w:val="99"/>
    <w:semiHidden/>
    <w:unhideWhenUsed/>
    <w:rsid w:val="00B553D6"/>
    <w:rPr>
      <w:sz w:val="16"/>
      <w:szCs w:val="16"/>
    </w:rPr>
  </w:style>
  <w:style w:type="paragraph" w:styleId="CommentText">
    <w:name w:val="annotation text"/>
    <w:basedOn w:val="Normal"/>
    <w:link w:val="CommentTextChar"/>
    <w:uiPriority w:val="99"/>
    <w:unhideWhenUsed/>
    <w:rsid w:val="00B553D6"/>
    <w:pPr>
      <w:ind w:firstLine="227"/>
      <w:jc w:val="both"/>
    </w:pPr>
    <w:rPr>
      <w:rFonts w:ascii="Times" w:eastAsia="PMingLiU" w:hAnsi="Times"/>
      <w:sz w:val="20"/>
      <w:szCs w:val="20"/>
      <w:lang w:eastAsia="de-DE"/>
    </w:rPr>
  </w:style>
  <w:style w:type="character" w:customStyle="1" w:styleId="CommentTextChar">
    <w:name w:val="Comment Text Char"/>
    <w:basedOn w:val="DefaultParagraphFont"/>
    <w:link w:val="CommentText"/>
    <w:uiPriority w:val="99"/>
    <w:rsid w:val="00B553D6"/>
    <w:rPr>
      <w:rFonts w:ascii="Times" w:hAnsi="Times"/>
      <w:lang w:eastAsia="de-DE"/>
    </w:rPr>
  </w:style>
  <w:style w:type="paragraph" w:styleId="CommentSubject">
    <w:name w:val="annotation subject"/>
    <w:basedOn w:val="CommentText"/>
    <w:next w:val="CommentText"/>
    <w:link w:val="CommentSubjectChar"/>
    <w:uiPriority w:val="99"/>
    <w:semiHidden/>
    <w:unhideWhenUsed/>
    <w:rsid w:val="00B553D6"/>
    <w:rPr>
      <w:b/>
      <w:bCs/>
    </w:rPr>
  </w:style>
  <w:style w:type="character" w:customStyle="1" w:styleId="CommentSubjectChar">
    <w:name w:val="Comment Subject Char"/>
    <w:basedOn w:val="CommentTextChar"/>
    <w:link w:val="CommentSubject"/>
    <w:uiPriority w:val="99"/>
    <w:semiHidden/>
    <w:rsid w:val="00B553D6"/>
    <w:rPr>
      <w:rFonts w:ascii="Times" w:hAnsi="Times"/>
      <w:b/>
      <w:bCs/>
      <w:lang w:eastAsia="de-DE"/>
    </w:rPr>
  </w:style>
  <w:style w:type="paragraph" w:styleId="Revision">
    <w:name w:val="Revision"/>
    <w:hidden/>
    <w:uiPriority w:val="71"/>
    <w:rsid w:val="00A16B4B"/>
    <w:rPr>
      <w:rFonts w:ascii="Times" w:hAnsi="Times"/>
      <w:lang w:eastAsia="de-DE"/>
    </w:rPr>
  </w:style>
  <w:style w:type="paragraph" w:styleId="Bibliography">
    <w:name w:val="Bibliography"/>
    <w:basedOn w:val="Normal"/>
    <w:next w:val="Normal"/>
    <w:uiPriority w:val="70"/>
    <w:rsid w:val="00A16B4B"/>
    <w:pPr>
      <w:ind w:firstLine="227"/>
      <w:jc w:val="both"/>
    </w:pPr>
    <w:rPr>
      <w:rFonts w:ascii="Times" w:eastAsia="PMingLiU" w:hAnsi="Times"/>
      <w:sz w:val="20"/>
      <w:szCs w:val="20"/>
      <w:lang w:eastAsia="de-DE"/>
    </w:rPr>
  </w:style>
  <w:style w:type="character" w:styleId="PlaceholderText">
    <w:name w:val="Placeholder Text"/>
    <w:basedOn w:val="DefaultParagraphFont"/>
    <w:uiPriority w:val="99"/>
    <w:unhideWhenUsed/>
    <w:rsid w:val="00F87D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6041">
      <w:bodyDiv w:val="1"/>
      <w:marLeft w:val="0"/>
      <w:marRight w:val="0"/>
      <w:marTop w:val="0"/>
      <w:marBottom w:val="0"/>
      <w:divBdr>
        <w:top w:val="none" w:sz="0" w:space="0" w:color="auto"/>
        <w:left w:val="none" w:sz="0" w:space="0" w:color="auto"/>
        <w:bottom w:val="none" w:sz="0" w:space="0" w:color="auto"/>
        <w:right w:val="none" w:sz="0" w:space="0" w:color="auto"/>
      </w:divBdr>
    </w:div>
    <w:div w:id="61104007">
      <w:bodyDiv w:val="1"/>
      <w:marLeft w:val="0"/>
      <w:marRight w:val="0"/>
      <w:marTop w:val="0"/>
      <w:marBottom w:val="0"/>
      <w:divBdr>
        <w:top w:val="none" w:sz="0" w:space="0" w:color="auto"/>
        <w:left w:val="none" w:sz="0" w:space="0" w:color="auto"/>
        <w:bottom w:val="none" w:sz="0" w:space="0" w:color="auto"/>
        <w:right w:val="none" w:sz="0" w:space="0" w:color="auto"/>
      </w:divBdr>
    </w:div>
    <w:div w:id="75982956">
      <w:bodyDiv w:val="1"/>
      <w:marLeft w:val="0"/>
      <w:marRight w:val="0"/>
      <w:marTop w:val="0"/>
      <w:marBottom w:val="0"/>
      <w:divBdr>
        <w:top w:val="none" w:sz="0" w:space="0" w:color="auto"/>
        <w:left w:val="none" w:sz="0" w:space="0" w:color="auto"/>
        <w:bottom w:val="none" w:sz="0" w:space="0" w:color="auto"/>
        <w:right w:val="none" w:sz="0" w:space="0" w:color="auto"/>
      </w:divBdr>
    </w:div>
    <w:div w:id="133257504">
      <w:bodyDiv w:val="1"/>
      <w:marLeft w:val="0"/>
      <w:marRight w:val="0"/>
      <w:marTop w:val="0"/>
      <w:marBottom w:val="0"/>
      <w:divBdr>
        <w:top w:val="none" w:sz="0" w:space="0" w:color="auto"/>
        <w:left w:val="none" w:sz="0" w:space="0" w:color="auto"/>
        <w:bottom w:val="none" w:sz="0" w:space="0" w:color="auto"/>
        <w:right w:val="none" w:sz="0" w:space="0" w:color="auto"/>
      </w:divBdr>
    </w:div>
    <w:div w:id="151877919">
      <w:bodyDiv w:val="1"/>
      <w:marLeft w:val="0"/>
      <w:marRight w:val="0"/>
      <w:marTop w:val="0"/>
      <w:marBottom w:val="0"/>
      <w:divBdr>
        <w:top w:val="none" w:sz="0" w:space="0" w:color="auto"/>
        <w:left w:val="none" w:sz="0" w:space="0" w:color="auto"/>
        <w:bottom w:val="none" w:sz="0" w:space="0" w:color="auto"/>
        <w:right w:val="none" w:sz="0" w:space="0" w:color="auto"/>
      </w:divBdr>
    </w:div>
    <w:div w:id="165902114">
      <w:bodyDiv w:val="1"/>
      <w:marLeft w:val="0"/>
      <w:marRight w:val="0"/>
      <w:marTop w:val="0"/>
      <w:marBottom w:val="0"/>
      <w:divBdr>
        <w:top w:val="none" w:sz="0" w:space="0" w:color="auto"/>
        <w:left w:val="none" w:sz="0" w:space="0" w:color="auto"/>
        <w:bottom w:val="none" w:sz="0" w:space="0" w:color="auto"/>
        <w:right w:val="none" w:sz="0" w:space="0" w:color="auto"/>
      </w:divBdr>
    </w:div>
    <w:div w:id="246112139">
      <w:bodyDiv w:val="1"/>
      <w:marLeft w:val="0"/>
      <w:marRight w:val="0"/>
      <w:marTop w:val="0"/>
      <w:marBottom w:val="0"/>
      <w:divBdr>
        <w:top w:val="none" w:sz="0" w:space="0" w:color="auto"/>
        <w:left w:val="none" w:sz="0" w:space="0" w:color="auto"/>
        <w:bottom w:val="none" w:sz="0" w:space="0" w:color="auto"/>
        <w:right w:val="none" w:sz="0" w:space="0" w:color="auto"/>
      </w:divBdr>
    </w:div>
    <w:div w:id="278953372">
      <w:bodyDiv w:val="1"/>
      <w:marLeft w:val="0"/>
      <w:marRight w:val="0"/>
      <w:marTop w:val="0"/>
      <w:marBottom w:val="0"/>
      <w:divBdr>
        <w:top w:val="none" w:sz="0" w:space="0" w:color="auto"/>
        <w:left w:val="none" w:sz="0" w:space="0" w:color="auto"/>
        <w:bottom w:val="none" w:sz="0" w:space="0" w:color="auto"/>
        <w:right w:val="none" w:sz="0" w:space="0" w:color="auto"/>
      </w:divBdr>
    </w:div>
    <w:div w:id="382021974">
      <w:bodyDiv w:val="1"/>
      <w:marLeft w:val="0"/>
      <w:marRight w:val="0"/>
      <w:marTop w:val="0"/>
      <w:marBottom w:val="0"/>
      <w:divBdr>
        <w:top w:val="none" w:sz="0" w:space="0" w:color="auto"/>
        <w:left w:val="none" w:sz="0" w:space="0" w:color="auto"/>
        <w:bottom w:val="none" w:sz="0" w:space="0" w:color="auto"/>
        <w:right w:val="none" w:sz="0" w:space="0" w:color="auto"/>
      </w:divBdr>
    </w:div>
    <w:div w:id="504635614">
      <w:bodyDiv w:val="1"/>
      <w:marLeft w:val="0"/>
      <w:marRight w:val="0"/>
      <w:marTop w:val="0"/>
      <w:marBottom w:val="0"/>
      <w:divBdr>
        <w:top w:val="none" w:sz="0" w:space="0" w:color="auto"/>
        <w:left w:val="none" w:sz="0" w:space="0" w:color="auto"/>
        <w:bottom w:val="none" w:sz="0" w:space="0" w:color="auto"/>
        <w:right w:val="none" w:sz="0" w:space="0" w:color="auto"/>
      </w:divBdr>
    </w:div>
    <w:div w:id="515117033">
      <w:bodyDiv w:val="1"/>
      <w:marLeft w:val="0"/>
      <w:marRight w:val="0"/>
      <w:marTop w:val="0"/>
      <w:marBottom w:val="0"/>
      <w:divBdr>
        <w:top w:val="none" w:sz="0" w:space="0" w:color="auto"/>
        <w:left w:val="none" w:sz="0" w:space="0" w:color="auto"/>
        <w:bottom w:val="none" w:sz="0" w:space="0" w:color="auto"/>
        <w:right w:val="none" w:sz="0" w:space="0" w:color="auto"/>
      </w:divBdr>
    </w:div>
    <w:div w:id="518010728">
      <w:bodyDiv w:val="1"/>
      <w:marLeft w:val="0"/>
      <w:marRight w:val="0"/>
      <w:marTop w:val="0"/>
      <w:marBottom w:val="0"/>
      <w:divBdr>
        <w:top w:val="none" w:sz="0" w:space="0" w:color="auto"/>
        <w:left w:val="none" w:sz="0" w:space="0" w:color="auto"/>
        <w:bottom w:val="none" w:sz="0" w:space="0" w:color="auto"/>
        <w:right w:val="none" w:sz="0" w:space="0" w:color="auto"/>
      </w:divBdr>
    </w:div>
    <w:div w:id="524101456">
      <w:bodyDiv w:val="1"/>
      <w:marLeft w:val="0"/>
      <w:marRight w:val="0"/>
      <w:marTop w:val="0"/>
      <w:marBottom w:val="0"/>
      <w:divBdr>
        <w:top w:val="none" w:sz="0" w:space="0" w:color="auto"/>
        <w:left w:val="none" w:sz="0" w:space="0" w:color="auto"/>
        <w:bottom w:val="none" w:sz="0" w:space="0" w:color="auto"/>
        <w:right w:val="none" w:sz="0" w:space="0" w:color="auto"/>
      </w:divBdr>
    </w:div>
    <w:div w:id="561254566">
      <w:bodyDiv w:val="1"/>
      <w:marLeft w:val="0"/>
      <w:marRight w:val="0"/>
      <w:marTop w:val="0"/>
      <w:marBottom w:val="0"/>
      <w:divBdr>
        <w:top w:val="none" w:sz="0" w:space="0" w:color="auto"/>
        <w:left w:val="none" w:sz="0" w:space="0" w:color="auto"/>
        <w:bottom w:val="none" w:sz="0" w:space="0" w:color="auto"/>
        <w:right w:val="none" w:sz="0" w:space="0" w:color="auto"/>
      </w:divBdr>
    </w:div>
    <w:div w:id="631400022">
      <w:bodyDiv w:val="1"/>
      <w:marLeft w:val="0"/>
      <w:marRight w:val="0"/>
      <w:marTop w:val="0"/>
      <w:marBottom w:val="0"/>
      <w:divBdr>
        <w:top w:val="none" w:sz="0" w:space="0" w:color="auto"/>
        <w:left w:val="none" w:sz="0" w:space="0" w:color="auto"/>
        <w:bottom w:val="none" w:sz="0" w:space="0" w:color="auto"/>
        <w:right w:val="none" w:sz="0" w:space="0" w:color="auto"/>
      </w:divBdr>
    </w:div>
    <w:div w:id="643124696">
      <w:bodyDiv w:val="1"/>
      <w:marLeft w:val="0"/>
      <w:marRight w:val="0"/>
      <w:marTop w:val="0"/>
      <w:marBottom w:val="0"/>
      <w:divBdr>
        <w:top w:val="none" w:sz="0" w:space="0" w:color="auto"/>
        <w:left w:val="none" w:sz="0" w:space="0" w:color="auto"/>
        <w:bottom w:val="none" w:sz="0" w:space="0" w:color="auto"/>
        <w:right w:val="none" w:sz="0" w:space="0" w:color="auto"/>
      </w:divBdr>
    </w:div>
    <w:div w:id="654646612">
      <w:bodyDiv w:val="1"/>
      <w:marLeft w:val="0"/>
      <w:marRight w:val="0"/>
      <w:marTop w:val="0"/>
      <w:marBottom w:val="0"/>
      <w:divBdr>
        <w:top w:val="none" w:sz="0" w:space="0" w:color="auto"/>
        <w:left w:val="none" w:sz="0" w:space="0" w:color="auto"/>
        <w:bottom w:val="none" w:sz="0" w:space="0" w:color="auto"/>
        <w:right w:val="none" w:sz="0" w:space="0" w:color="auto"/>
      </w:divBdr>
    </w:div>
    <w:div w:id="660038874">
      <w:bodyDiv w:val="1"/>
      <w:marLeft w:val="0"/>
      <w:marRight w:val="0"/>
      <w:marTop w:val="0"/>
      <w:marBottom w:val="0"/>
      <w:divBdr>
        <w:top w:val="none" w:sz="0" w:space="0" w:color="auto"/>
        <w:left w:val="none" w:sz="0" w:space="0" w:color="auto"/>
        <w:bottom w:val="none" w:sz="0" w:space="0" w:color="auto"/>
        <w:right w:val="none" w:sz="0" w:space="0" w:color="auto"/>
      </w:divBdr>
    </w:div>
    <w:div w:id="663359777">
      <w:bodyDiv w:val="1"/>
      <w:marLeft w:val="0"/>
      <w:marRight w:val="0"/>
      <w:marTop w:val="0"/>
      <w:marBottom w:val="0"/>
      <w:divBdr>
        <w:top w:val="none" w:sz="0" w:space="0" w:color="auto"/>
        <w:left w:val="none" w:sz="0" w:space="0" w:color="auto"/>
        <w:bottom w:val="none" w:sz="0" w:space="0" w:color="auto"/>
        <w:right w:val="none" w:sz="0" w:space="0" w:color="auto"/>
      </w:divBdr>
    </w:div>
    <w:div w:id="663511394">
      <w:bodyDiv w:val="1"/>
      <w:marLeft w:val="0"/>
      <w:marRight w:val="0"/>
      <w:marTop w:val="0"/>
      <w:marBottom w:val="0"/>
      <w:divBdr>
        <w:top w:val="none" w:sz="0" w:space="0" w:color="auto"/>
        <w:left w:val="none" w:sz="0" w:space="0" w:color="auto"/>
        <w:bottom w:val="none" w:sz="0" w:space="0" w:color="auto"/>
        <w:right w:val="none" w:sz="0" w:space="0" w:color="auto"/>
      </w:divBdr>
    </w:div>
    <w:div w:id="761727118">
      <w:bodyDiv w:val="1"/>
      <w:marLeft w:val="0"/>
      <w:marRight w:val="0"/>
      <w:marTop w:val="0"/>
      <w:marBottom w:val="0"/>
      <w:divBdr>
        <w:top w:val="none" w:sz="0" w:space="0" w:color="auto"/>
        <w:left w:val="none" w:sz="0" w:space="0" w:color="auto"/>
        <w:bottom w:val="none" w:sz="0" w:space="0" w:color="auto"/>
        <w:right w:val="none" w:sz="0" w:space="0" w:color="auto"/>
      </w:divBdr>
    </w:div>
    <w:div w:id="773865525">
      <w:bodyDiv w:val="1"/>
      <w:marLeft w:val="0"/>
      <w:marRight w:val="0"/>
      <w:marTop w:val="0"/>
      <w:marBottom w:val="0"/>
      <w:divBdr>
        <w:top w:val="none" w:sz="0" w:space="0" w:color="auto"/>
        <w:left w:val="none" w:sz="0" w:space="0" w:color="auto"/>
        <w:bottom w:val="none" w:sz="0" w:space="0" w:color="auto"/>
        <w:right w:val="none" w:sz="0" w:space="0" w:color="auto"/>
      </w:divBdr>
    </w:div>
    <w:div w:id="777333458">
      <w:bodyDiv w:val="1"/>
      <w:marLeft w:val="0"/>
      <w:marRight w:val="0"/>
      <w:marTop w:val="0"/>
      <w:marBottom w:val="0"/>
      <w:divBdr>
        <w:top w:val="none" w:sz="0" w:space="0" w:color="auto"/>
        <w:left w:val="none" w:sz="0" w:space="0" w:color="auto"/>
        <w:bottom w:val="none" w:sz="0" w:space="0" w:color="auto"/>
        <w:right w:val="none" w:sz="0" w:space="0" w:color="auto"/>
      </w:divBdr>
    </w:div>
    <w:div w:id="792406659">
      <w:bodyDiv w:val="1"/>
      <w:marLeft w:val="0"/>
      <w:marRight w:val="0"/>
      <w:marTop w:val="0"/>
      <w:marBottom w:val="0"/>
      <w:divBdr>
        <w:top w:val="none" w:sz="0" w:space="0" w:color="auto"/>
        <w:left w:val="none" w:sz="0" w:space="0" w:color="auto"/>
        <w:bottom w:val="none" w:sz="0" w:space="0" w:color="auto"/>
        <w:right w:val="none" w:sz="0" w:space="0" w:color="auto"/>
      </w:divBdr>
    </w:div>
    <w:div w:id="812328476">
      <w:bodyDiv w:val="1"/>
      <w:marLeft w:val="0"/>
      <w:marRight w:val="0"/>
      <w:marTop w:val="0"/>
      <w:marBottom w:val="0"/>
      <w:divBdr>
        <w:top w:val="none" w:sz="0" w:space="0" w:color="auto"/>
        <w:left w:val="none" w:sz="0" w:space="0" w:color="auto"/>
        <w:bottom w:val="none" w:sz="0" w:space="0" w:color="auto"/>
        <w:right w:val="none" w:sz="0" w:space="0" w:color="auto"/>
      </w:divBdr>
    </w:div>
    <w:div w:id="830220850">
      <w:bodyDiv w:val="1"/>
      <w:marLeft w:val="0"/>
      <w:marRight w:val="0"/>
      <w:marTop w:val="0"/>
      <w:marBottom w:val="0"/>
      <w:divBdr>
        <w:top w:val="none" w:sz="0" w:space="0" w:color="auto"/>
        <w:left w:val="none" w:sz="0" w:space="0" w:color="auto"/>
        <w:bottom w:val="none" w:sz="0" w:space="0" w:color="auto"/>
        <w:right w:val="none" w:sz="0" w:space="0" w:color="auto"/>
      </w:divBdr>
    </w:div>
    <w:div w:id="893387844">
      <w:bodyDiv w:val="1"/>
      <w:marLeft w:val="0"/>
      <w:marRight w:val="0"/>
      <w:marTop w:val="0"/>
      <w:marBottom w:val="0"/>
      <w:divBdr>
        <w:top w:val="none" w:sz="0" w:space="0" w:color="auto"/>
        <w:left w:val="none" w:sz="0" w:space="0" w:color="auto"/>
        <w:bottom w:val="none" w:sz="0" w:space="0" w:color="auto"/>
        <w:right w:val="none" w:sz="0" w:space="0" w:color="auto"/>
      </w:divBdr>
    </w:div>
    <w:div w:id="949777641">
      <w:bodyDiv w:val="1"/>
      <w:marLeft w:val="0"/>
      <w:marRight w:val="0"/>
      <w:marTop w:val="0"/>
      <w:marBottom w:val="0"/>
      <w:divBdr>
        <w:top w:val="none" w:sz="0" w:space="0" w:color="auto"/>
        <w:left w:val="none" w:sz="0" w:space="0" w:color="auto"/>
        <w:bottom w:val="none" w:sz="0" w:space="0" w:color="auto"/>
        <w:right w:val="none" w:sz="0" w:space="0" w:color="auto"/>
      </w:divBdr>
    </w:div>
    <w:div w:id="978462661">
      <w:bodyDiv w:val="1"/>
      <w:marLeft w:val="0"/>
      <w:marRight w:val="0"/>
      <w:marTop w:val="0"/>
      <w:marBottom w:val="0"/>
      <w:divBdr>
        <w:top w:val="none" w:sz="0" w:space="0" w:color="auto"/>
        <w:left w:val="none" w:sz="0" w:space="0" w:color="auto"/>
        <w:bottom w:val="none" w:sz="0" w:space="0" w:color="auto"/>
        <w:right w:val="none" w:sz="0" w:space="0" w:color="auto"/>
      </w:divBdr>
    </w:div>
    <w:div w:id="990669110">
      <w:bodyDiv w:val="1"/>
      <w:marLeft w:val="0"/>
      <w:marRight w:val="0"/>
      <w:marTop w:val="0"/>
      <w:marBottom w:val="0"/>
      <w:divBdr>
        <w:top w:val="none" w:sz="0" w:space="0" w:color="auto"/>
        <w:left w:val="none" w:sz="0" w:space="0" w:color="auto"/>
        <w:bottom w:val="none" w:sz="0" w:space="0" w:color="auto"/>
        <w:right w:val="none" w:sz="0" w:space="0" w:color="auto"/>
      </w:divBdr>
    </w:div>
    <w:div w:id="1012297664">
      <w:bodyDiv w:val="1"/>
      <w:marLeft w:val="0"/>
      <w:marRight w:val="0"/>
      <w:marTop w:val="0"/>
      <w:marBottom w:val="0"/>
      <w:divBdr>
        <w:top w:val="none" w:sz="0" w:space="0" w:color="auto"/>
        <w:left w:val="none" w:sz="0" w:space="0" w:color="auto"/>
        <w:bottom w:val="none" w:sz="0" w:space="0" w:color="auto"/>
        <w:right w:val="none" w:sz="0" w:space="0" w:color="auto"/>
      </w:divBdr>
    </w:div>
    <w:div w:id="1031033361">
      <w:bodyDiv w:val="1"/>
      <w:marLeft w:val="0"/>
      <w:marRight w:val="0"/>
      <w:marTop w:val="0"/>
      <w:marBottom w:val="0"/>
      <w:divBdr>
        <w:top w:val="none" w:sz="0" w:space="0" w:color="auto"/>
        <w:left w:val="none" w:sz="0" w:space="0" w:color="auto"/>
        <w:bottom w:val="none" w:sz="0" w:space="0" w:color="auto"/>
        <w:right w:val="none" w:sz="0" w:space="0" w:color="auto"/>
      </w:divBdr>
    </w:div>
    <w:div w:id="1151336564">
      <w:bodyDiv w:val="1"/>
      <w:marLeft w:val="0"/>
      <w:marRight w:val="0"/>
      <w:marTop w:val="0"/>
      <w:marBottom w:val="0"/>
      <w:divBdr>
        <w:top w:val="none" w:sz="0" w:space="0" w:color="auto"/>
        <w:left w:val="none" w:sz="0" w:space="0" w:color="auto"/>
        <w:bottom w:val="none" w:sz="0" w:space="0" w:color="auto"/>
        <w:right w:val="none" w:sz="0" w:space="0" w:color="auto"/>
      </w:divBdr>
    </w:div>
    <w:div w:id="1156258745">
      <w:bodyDiv w:val="1"/>
      <w:marLeft w:val="0"/>
      <w:marRight w:val="0"/>
      <w:marTop w:val="0"/>
      <w:marBottom w:val="0"/>
      <w:divBdr>
        <w:top w:val="none" w:sz="0" w:space="0" w:color="auto"/>
        <w:left w:val="none" w:sz="0" w:space="0" w:color="auto"/>
        <w:bottom w:val="none" w:sz="0" w:space="0" w:color="auto"/>
        <w:right w:val="none" w:sz="0" w:space="0" w:color="auto"/>
      </w:divBdr>
    </w:div>
    <w:div w:id="1171601786">
      <w:bodyDiv w:val="1"/>
      <w:marLeft w:val="0"/>
      <w:marRight w:val="0"/>
      <w:marTop w:val="0"/>
      <w:marBottom w:val="0"/>
      <w:divBdr>
        <w:top w:val="none" w:sz="0" w:space="0" w:color="auto"/>
        <w:left w:val="none" w:sz="0" w:space="0" w:color="auto"/>
        <w:bottom w:val="none" w:sz="0" w:space="0" w:color="auto"/>
        <w:right w:val="none" w:sz="0" w:space="0" w:color="auto"/>
      </w:divBdr>
    </w:div>
    <w:div w:id="1174801691">
      <w:bodyDiv w:val="1"/>
      <w:marLeft w:val="0"/>
      <w:marRight w:val="0"/>
      <w:marTop w:val="0"/>
      <w:marBottom w:val="0"/>
      <w:divBdr>
        <w:top w:val="none" w:sz="0" w:space="0" w:color="auto"/>
        <w:left w:val="none" w:sz="0" w:space="0" w:color="auto"/>
        <w:bottom w:val="none" w:sz="0" w:space="0" w:color="auto"/>
        <w:right w:val="none" w:sz="0" w:space="0" w:color="auto"/>
      </w:divBdr>
    </w:div>
    <w:div w:id="1240559006">
      <w:bodyDiv w:val="1"/>
      <w:marLeft w:val="0"/>
      <w:marRight w:val="0"/>
      <w:marTop w:val="0"/>
      <w:marBottom w:val="0"/>
      <w:divBdr>
        <w:top w:val="none" w:sz="0" w:space="0" w:color="auto"/>
        <w:left w:val="none" w:sz="0" w:space="0" w:color="auto"/>
        <w:bottom w:val="none" w:sz="0" w:space="0" w:color="auto"/>
        <w:right w:val="none" w:sz="0" w:space="0" w:color="auto"/>
      </w:divBdr>
    </w:div>
    <w:div w:id="1300182767">
      <w:bodyDiv w:val="1"/>
      <w:marLeft w:val="0"/>
      <w:marRight w:val="0"/>
      <w:marTop w:val="0"/>
      <w:marBottom w:val="0"/>
      <w:divBdr>
        <w:top w:val="none" w:sz="0" w:space="0" w:color="auto"/>
        <w:left w:val="none" w:sz="0" w:space="0" w:color="auto"/>
        <w:bottom w:val="none" w:sz="0" w:space="0" w:color="auto"/>
        <w:right w:val="none" w:sz="0" w:space="0" w:color="auto"/>
      </w:divBdr>
    </w:div>
    <w:div w:id="1405760822">
      <w:bodyDiv w:val="1"/>
      <w:marLeft w:val="0"/>
      <w:marRight w:val="0"/>
      <w:marTop w:val="0"/>
      <w:marBottom w:val="0"/>
      <w:divBdr>
        <w:top w:val="none" w:sz="0" w:space="0" w:color="auto"/>
        <w:left w:val="none" w:sz="0" w:space="0" w:color="auto"/>
        <w:bottom w:val="none" w:sz="0" w:space="0" w:color="auto"/>
        <w:right w:val="none" w:sz="0" w:space="0" w:color="auto"/>
      </w:divBdr>
    </w:div>
    <w:div w:id="1418210223">
      <w:bodyDiv w:val="1"/>
      <w:marLeft w:val="0"/>
      <w:marRight w:val="0"/>
      <w:marTop w:val="0"/>
      <w:marBottom w:val="0"/>
      <w:divBdr>
        <w:top w:val="none" w:sz="0" w:space="0" w:color="auto"/>
        <w:left w:val="none" w:sz="0" w:space="0" w:color="auto"/>
        <w:bottom w:val="none" w:sz="0" w:space="0" w:color="auto"/>
        <w:right w:val="none" w:sz="0" w:space="0" w:color="auto"/>
      </w:divBdr>
    </w:div>
    <w:div w:id="1419208720">
      <w:bodyDiv w:val="1"/>
      <w:marLeft w:val="0"/>
      <w:marRight w:val="0"/>
      <w:marTop w:val="0"/>
      <w:marBottom w:val="0"/>
      <w:divBdr>
        <w:top w:val="none" w:sz="0" w:space="0" w:color="auto"/>
        <w:left w:val="none" w:sz="0" w:space="0" w:color="auto"/>
        <w:bottom w:val="none" w:sz="0" w:space="0" w:color="auto"/>
        <w:right w:val="none" w:sz="0" w:space="0" w:color="auto"/>
      </w:divBdr>
    </w:div>
    <w:div w:id="1430199033">
      <w:bodyDiv w:val="1"/>
      <w:marLeft w:val="0"/>
      <w:marRight w:val="0"/>
      <w:marTop w:val="0"/>
      <w:marBottom w:val="0"/>
      <w:divBdr>
        <w:top w:val="none" w:sz="0" w:space="0" w:color="auto"/>
        <w:left w:val="none" w:sz="0" w:space="0" w:color="auto"/>
        <w:bottom w:val="none" w:sz="0" w:space="0" w:color="auto"/>
        <w:right w:val="none" w:sz="0" w:space="0" w:color="auto"/>
      </w:divBdr>
    </w:div>
    <w:div w:id="1553615227">
      <w:bodyDiv w:val="1"/>
      <w:marLeft w:val="0"/>
      <w:marRight w:val="0"/>
      <w:marTop w:val="0"/>
      <w:marBottom w:val="0"/>
      <w:divBdr>
        <w:top w:val="none" w:sz="0" w:space="0" w:color="auto"/>
        <w:left w:val="none" w:sz="0" w:space="0" w:color="auto"/>
        <w:bottom w:val="none" w:sz="0" w:space="0" w:color="auto"/>
        <w:right w:val="none" w:sz="0" w:space="0" w:color="auto"/>
      </w:divBdr>
    </w:div>
    <w:div w:id="1554850508">
      <w:bodyDiv w:val="1"/>
      <w:marLeft w:val="0"/>
      <w:marRight w:val="0"/>
      <w:marTop w:val="0"/>
      <w:marBottom w:val="0"/>
      <w:divBdr>
        <w:top w:val="none" w:sz="0" w:space="0" w:color="auto"/>
        <w:left w:val="none" w:sz="0" w:space="0" w:color="auto"/>
        <w:bottom w:val="none" w:sz="0" w:space="0" w:color="auto"/>
        <w:right w:val="none" w:sz="0" w:space="0" w:color="auto"/>
      </w:divBdr>
    </w:div>
    <w:div w:id="1599826373">
      <w:bodyDiv w:val="1"/>
      <w:marLeft w:val="0"/>
      <w:marRight w:val="0"/>
      <w:marTop w:val="0"/>
      <w:marBottom w:val="0"/>
      <w:divBdr>
        <w:top w:val="none" w:sz="0" w:space="0" w:color="auto"/>
        <w:left w:val="none" w:sz="0" w:space="0" w:color="auto"/>
        <w:bottom w:val="none" w:sz="0" w:space="0" w:color="auto"/>
        <w:right w:val="none" w:sz="0" w:space="0" w:color="auto"/>
      </w:divBdr>
    </w:div>
    <w:div w:id="1618412776">
      <w:bodyDiv w:val="1"/>
      <w:marLeft w:val="0"/>
      <w:marRight w:val="0"/>
      <w:marTop w:val="0"/>
      <w:marBottom w:val="0"/>
      <w:divBdr>
        <w:top w:val="none" w:sz="0" w:space="0" w:color="auto"/>
        <w:left w:val="none" w:sz="0" w:space="0" w:color="auto"/>
        <w:bottom w:val="none" w:sz="0" w:space="0" w:color="auto"/>
        <w:right w:val="none" w:sz="0" w:space="0" w:color="auto"/>
      </w:divBdr>
    </w:div>
    <w:div w:id="1685281320">
      <w:bodyDiv w:val="1"/>
      <w:marLeft w:val="0"/>
      <w:marRight w:val="0"/>
      <w:marTop w:val="0"/>
      <w:marBottom w:val="0"/>
      <w:divBdr>
        <w:top w:val="none" w:sz="0" w:space="0" w:color="auto"/>
        <w:left w:val="none" w:sz="0" w:space="0" w:color="auto"/>
        <w:bottom w:val="none" w:sz="0" w:space="0" w:color="auto"/>
        <w:right w:val="none" w:sz="0" w:space="0" w:color="auto"/>
      </w:divBdr>
    </w:div>
    <w:div w:id="1687555065">
      <w:bodyDiv w:val="1"/>
      <w:marLeft w:val="0"/>
      <w:marRight w:val="0"/>
      <w:marTop w:val="0"/>
      <w:marBottom w:val="0"/>
      <w:divBdr>
        <w:top w:val="none" w:sz="0" w:space="0" w:color="auto"/>
        <w:left w:val="none" w:sz="0" w:space="0" w:color="auto"/>
        <w:bottom w:val="none" w:sz="0" w:space="0" w:color="auto"/>
        <w:right w:val="none" w:sz="0" w:space="0" w:color="auto"/>
      </w:divBdr>
    </w:div>
    <w:div w:id="1689484312">
      <w:bodyDiv w:val="1"/>
      <w:marLeft w:val="0"/>
      <w:marRight w:val="0"/>
      <w:marTop w:val="0"/>
      <w:marBottom w:val="0"/>
      <w:divBdr>
        <w:top w:val="none" w:sz="0" w:space="0" w:color="auto"/>
        <w:left w:val="none" w:sz="0" w:space="0" w:color="auto"/>
        <w:bottom w:val="none" w:sz="0" w:space="0" w:color="auto"/>
        <w:right w:val="none" w:sz="0" w:space="0" w:color="auto"/>
      </w:divBdr>
      <w:divsChild>
        <w:div w:id="650259782">
          <w:marLeft w:val="1627"/>
          <w:marRight w:val="0"/>
          <w:marTop w:val="100"/>
          <w:marBottom w:val="0"/>
          <w:divBdr>
            <w:top w:val="none" w:sz="0" w:space="0" w:color="auto"/>
            <w:left w:val="none" w:sz="0" w:space="0" w:color="auto"/>
            <w:bottom w:val="none" w:sz="0" w:space="0" w:color="auto"/>
            <w:right w:val="none" w:sz="0" w:space="0" w:color="auto"/>
          </w:divBdr>
        </w:div>
      </w:divsChild>
    </w:div>
    <w:div w:id="1721829815">
      <w:bodyDiv w:val="1"/>
      <w:marLeft w:val="0"/>
      <w:marRight w:val="0"/>
      <w:marTop w:val="0"/>
      <w:marBottom w:val="0"/>
      <w:divBdr>
        <w:top w:val="none" w:sz="0" w:space="0" w:color="auto"/>
        <w:left w:val="none" w:sz="0" w:space="0" w:color="auto"/>
        <w:bottom w:val="none" w:sz="0" w:space="0" w:color="auto"/>
        <w:right w:val="none" w:sz="0" w:space="0" w:color="auto"/>
      </w:divBdr>
    </w:div>
    <w:div w:id="1777557666">
      <w:bodyDiv w:val="1"/>
      <w:marLeft w:val="0"/>
      <w:marRight w:val="0"/>
      <w:marTop w:val="0"/>
      <w:marBottom w:val="0"/>
      <w:divBdr>
        <w:top w:val="none" w:sz="0" w:space="0" w:color="auto"/>
        <w:left w:val="none" w:sz="0" w:space="0" w:color="auto"/>
        <w:bottom w:val="none" w:sz="0" w:space="0" w:color="auto"/>
        <w:right w:val="none" w:sz="0" w:space="0" w:color="auto"/>
      </w:divBdr>
    </w:div>
    <w:div w:id="1834567081">
      <w:bodyDiv w:val="1"/>
      <w:marLeft w:val="0"/>
      <w:marRight w:val="0"/>
      <w:marTop w:val="0"/>
      <w:marBottom w:val="0"/>
      <w:divBdr>
        <w:top w:val="none" w:sz="0" w:space="0" w:color="auto"/>
        <w:left w:val="none" w:sz="0" w:space="0" w:color="auto"/>
        <w:bottom w:val="none" w:sz="0" w:space="0" w:color="auto"/>
        <w:right w:val="none" w:sz="0" w:space="0" w:color="auto"/>
      </w:divBdr>
    </w:div>
    <w:div w:id="1839415925">
      <w:bodyDiv w:val="1"/>
      <w:marLeft w:val="0"/>
      <w:marRight w:val="0"/>
      <w:marTop w:val="0"/>
      <w:marBottom w:val="0"/>
      <w:divBdr>
        <w:top w:val="none" w:sz="0" w:space="0" w:color="auto"/>
        <w:left w:val="none" w:sz="0" w:space="0" w:color="auto"/>
        <w:bottom w:val="none" w:sz="0" w:space="0" w:color="auto"/>
        <w:right w:val="none" w:sz="0" w:space="0" w:color="auto"/>
      </w:divBdr>
    </w:div>
    <w:div w:id="1841043527">
      <w:bodyDiv w:val="1"/>
      <w:marLeft w:val="0"/>
      <w:marRight w:val="0"/>
      <w:marTop w:val="0"/>
      <w:marBottom w:val="0"/>
      <w:divBdr>
        <w:top w:val="none" w:sz="0" w:space="0" w:color="auto"/>
        <w:left w:val="none" w:sz="0" w:space="0" w:color="auto"/>
        <w:bottom w:val="none" w:sz="0" w:space="0" w:color="auto"/>
        <w:right w:val="none" w:sz="0" w:space="0" w:color="auto"/>
      </w:divBdr>
    </w:div>
    <w:div w:id="1861357941">
      <w:bodyDiv w:val="1"/>
      <w:marLeft w:val="0"/>
      <w:marRight w:val="0"/>
      <w:marTop w:val="0"/>
      <w:marBottom w:val="0"/>
      <w:divBdr>
        <w:top w:val="none" w:sz="0" w:space="0" w:color="auto"/>
        <w:left w:val="none" w:sz="0" w:space="0" w:color="auto"/>
        <w:bottom w:val="none" w:sz="0" w:space="0" w:color="auto"/>
        <w:right w:val="none" w:sz="0" w:space="0" w:color="auto"/>
      </w:divBdr>
    </w:div>
    <w:div w:id="1864785304">
      <w:bodyDiv w:val="1"/>
      <w:marLeft w:val="0"/>
      <w:marRight w:val="0"/>
      <w:marTop w:val="0"/>
      <w:marBottom w:val="0"/>
      <w:divBdr>
        <w:top w:val="none" w:sz="0" w:space="0" w:color="auto"/>
        <w:left w:val="none" w:sz="0" w:space="0" w:color="auto"/>
        <w:bottom w:val="none" w:sz="0" w:space="0" w:color="auto"/>
        <w:right w:val="none" w:sz="0" w:space="0" w:color="auto"/>
      </w:divBdr>
    </w:div>
    <w:div w:id="1878544526">
      <w:bodyDiv w:val="1"/>
      <w:marLeft w:val="0"/>
      <w:marRight w:val="0"/>
      <w:marTop w:val="0"/>
      <w:marBottom w:val="0"/>
      <w:divBdr>
        <w:top w:val="none" w:sz="0" w:space="0" w:color="auto"/>
        <w:left w:val="none" w:sz="0" w:space="0" w:color="auto"/>
        <w:bottom w:val="none" w:sz="0" w:space="0" w:color="auto"/>
        <w:right w:val="none" w:sz="0" w:space="0" w:color="auto"/>
      </w:divBdr>
      <w:divsChild>
        <w:div w:id="971591148">
          <w:marLeft w:val="1627"/>
          <w:marRight w:val="0"/>
          <w:marTop w:val="100"/>
          <w:marBottom w:val="0"/>
          <w:divBdr>
            <w:top w:val="none" w:sz="0" w:space="0" w:color="auto"/>
            <w:left w:val="none" w:sz="0" w:space="0" w:color="auto"/>
            <w:bottom w:val="none" w:sz="0" w:space="0" w:color="auto"/>
            <w:right w:val="none" w:sz="0" w:space="0" w:color="auto"/>
          </w:divBdr>
        </w:div>
      </w:divsChild>
    </w:div>
    <w:div w:id="1886411538">
      <w:bodyDiv w:val="1"/>
      <w:marLeft w:val="0"/>
      <w:marRight w:val="0"/>
      <w:marTop w:val="0"/>
      <w:marBottom w:val="0"/>
      <w:divBdr>
        <w:top w:val="none" w:sz="0" w:space="0" w:color="auto"/>
        <w:left w:val="none" w:sz="0" w:space="0" w:color="auto"/>
        <w:bottom w:val="none" w:sz="0" w:space="0" w:color="auto"/>
        <w:right w:val="none" w:sz="0" w:space="0" w:color="auto"/>
      </w:divBdr>
    </w:div>
    <w:div w:id="1909994883">
      <w:bodyDiv w:val="1"/>
      <w:marLeft w:val="0"/>
      <w:marRight w:val="0"/>
      <w:marTop w:val="0"/>
      <w:marBottom w:val="0"/>
      <w:divBdr>
        <w:top w:val="none" w:sz="0" w:space="0" w:color="auto"/>
        <w:left w:val="none" w:sz="0" w:space="0" w:color="auto"/>
        <w:bottom w:val="none" w:sz="0" w:space="0" w:color="auto"/>
        <w:right w:val="none" w:sz="0" w:space="0" w:color="auto"/>
      </w:divBdr>
    </w:div>
    <w:div w:id="1951542622">
      <w:bodyDiv w:val="1"/>
      <w:marLeft w:val="0"/>
      <w:marRight w:val="0"/>
      <w:marTop w:val="0"/>
      <w:marBottom w:val="0"/>
      <w:divBdr>
        <w:top w:val="none" w:sz="0" w:space="0" w:color="auto"/>
        <w:left w:val="none" w:sz="0" w:space="0" w:color="auto"/>
        <w:bottom w:val="none" w:sz="0" w:space="0" w:color="auto"/>
        <w:right w:val="none" w:sz="0" w:space="0" w:color="auto"/>
      </w:divBdr>
    </w:div>
    <w:div w:id="1959069850">
      <w:bodyDiv w:val="1"/>
      <w:marLeft w:val="0"/>
      <w:marRight w:val="0"/>
      <w:marTop w:val="0"/>
      <w:marBottom w:val="0"/>
      <w:divBdr>
        <w:top w:val="none" w:sz="0" w:space="0" w:color="auto"/>
        <w:left w:val="none" w:sz="0" w:space="0" w:color="auto"/>
        <w:bottom w:val="none" w:sz="0" w:space="0" w:color="auto"/>
        <w:right w:val="none" w:sz="0" w:space="0" w:color="auto"/>
      </w:divBdr>
    </w:div>
    <w:div w:id="1981154713">
      <w:bodyDiv w:val="1"/>
      <w:marLeft w:val="0"/>
      <w:marRight w:val="0"/>
      <w:marTop w:val="0"/>
      <w:marBottom w:val="0"/>
      <w:divBdr>
        <w:top w:val="none" w:sz="0" w:space="0" w:color="auto"/>
        <w:left w:val="none" w:sz="0" w:space="0" w:color="auto"/>
        <w:bottom w:val="none" w:sz="0" w:space="0" w:color="auto"/>
        <w:right w:val="none" w:sz="0" w:space="0" w:color="auto"/>
      </w:divBdr>
      <w:divsChild>
        <w:div w:id="571307893">
          <w:marLeft w:val="480"/>
          <w:marRight w:val="0"/>
          <w:marTop w:val="0"/>
          <w:marBottom w:val="0"/>
          <w:divBdr>
            <w:top w:val="none" w:sz="0" w:space="0" w:color="auto"/>
            <w:left w:val="none" w:sz="0" w:space="0" w:color="auto"/>
            <w:bottom w:val="none" w:sz="0" w:space="0" w:color="auto"/>
            <w:right w:val="none" w:sz="0" w:space="0" w:color="auto"/>
          </w:divBdr>
          <w:divsChild>
            <w:div w:id="776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655">
      <w:bodyDiv w:val="1"/>
      <w:marLeft w:val="0"/>
      <w:marRight w:val="0"/>
      <w:marTop w:val="0"/>
      <w:marBottom w:val="0"/>
      <w:divBdr>
        <w:top w:val="none" w:sz="0" w:space="0" w:color="auto"/>
        <w:left w:val="none" w:sz="0" w:space="0" w:color="auto"/>
        <w:bottom w:val="none" w:sz="0" w:space="0" w:color="auto"/>
        <w:right w:val="none" w:sz="0" w:space="0" w:color="auto"/>
      </w:divBdr>
    </w:div>
    <w:div w:id="1994067751">
      <w:bodyDiv w:val="1"/>
      <w:marLeft w:val="0"/>
      <w:marRight w:val="0"/>
      <w:marTop w:val="0"/>
      <w:marBottom w:val="0"/>
      <w:divBdr>
        <w:top w:val="none" w:sz="0" w:space="0" w:color="auto"/>
        <w:left w:val="none" w:sz="0" w:space="0" w:color="auto"/>
        <w:bottom w:val="none" w:sz="0" w:space="0" w:color="auto"/>
        <w:right w:val="none" w:sz="0" w:space="0" w:color="auto"/>
      </w:divBdr>
    </w:div>
    <w:div w:id="2009602275">
      <w:bodyDiv w:val="1"/>
      <w:marLeft w:val="0"/>
      <w:marRight w:val="0"/>
      <w:marTop w:val="0"/>
      <w:marBottom w:val="0"/>
      <w:divBdr>
        <w:top w:val="none" w:sz="0" w:space="0" w:color="auto"/>
        <w:left w:val="none" w:sz="0" w:space="0" w:color="auto"/>
        <w:bottom w:val="none" w:sz="0" w:space="0" w:color="auto"/>
        <w:right w:val="none" w:sz="0" w:space="0" w:color="auto"/>
      </w:divBdr>
      <w:divsChild>
        <w:div w:id="2000687659">
          <w:marLeft w:val="480"/>
          <w:marRight w:val="0"/>
          <w:marTop w:val="0"/>
          <w:marBottom w:val="0"/>
          <w:divBdr>
            <w:top w:val="none" w:sz="0" w:space="0" w:color="auto"/>
            <w:left w:val="none" w:sz="0" w:space="0" w:color="auto"/>
            <w:bottom w:val="none" w:sz="0" w:space="0" w:color="auto"/>
            <w:right w:val="none" w:sz="0" w:space="0" w:color="auto"/>
          </w:divBdr>
          <w:divsChild>
            <w:div w:id="1335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0427">
      <w:bodyDiv w:val="1"/>
      <w:marLeft w:val="0"/>
      <w:marRight w:val="0"/>
      <w:marTop w:val="0"/>
      <w:marBottom w:val="0"/>
      <w:divBdr>
        <w:top w:val="none" w:sz="0" w:space="0" w:color="auto"/>
        <w:left w:val="none" w:sz="0" w:space="0" w:color="auto"/>
        <w:bottom w:val="none" w:sz="0" w:space="0" w:color="auto"/>
        <w:right w:val="none" w:sz="0" w:space="0" w:color="auto"/>
      </w:divBdr>
    </w:div>
    <w:div w:id="2018002051">
      <w:bodyDiv w:val="1"/>
      <w:marLeft w:val="0"/>
      <w:marRight w:val="0"/>
      <w:marTop w:val="0"/>
      <w:marBottom w:val="0"/>
      <w:divBdr>
        <w:top w:val="none" w:sz="0" w:space="0" w:color="auto"/>
        <w:left w:val="none" w:sz="0" w:space="0" w:color="auto"/>
        <w:bottom w:val="none" w:sz="0" w:space="0" w:color="auto"/>
        <w:right w:val="none" w:sz="0" w:space="0" w:color="auto"/>
      </w:divBdr>
    </w:div>
    <w:div w:id="2050714388">
      <w:bodyDiv w:val="1"/>
      <w:marLeft w:val="0"/>
      <w:marRight w:val="0"/>
      <w:marTop w:val="0"/>
      <w:marBottom w:val="0"/>
      <w:divBdr>
        <w:top w:val="none" w:sz="0" w:space="0" w:color="auto"/>
        <w:left w:val="none" w:sz="0" w:space="0" w:color="auto"/>
        <w:bottom w:val="none" w:sz="0" w:space="0" w:color="auto"/>
        <w:right w:val="none" w:sz="0" w:space="0" w:color="auto"/>
      </w:divBdr>
    </w:div>
    <w:div w:id="2055501867">
      <w:bodyDiv w:val="1"/>
      <w:marLeft w:val="0"/>
      <w:marRight w:val="0"/>
      <w:marTop w:val="0"/>
      <w:marBottom w:val="0"/>
      <w:divBdr>
        <w:top w:val="none" w:sz="0" w:space="0" w:color="auto"/>
        <w:left w:val="none" w:sz="0" w:space="0" w:color="auto"/>
        <w:bottom w:val="none" w:sz="0" w:space="0" w:color="auto"/>
        <w:right w:val="none" w:sz="0" w:space="0" w:color="auto"/>
      </w:divBdr>
    </w:div>
    <w:div w:id="2115316954">
      <w:bodyDiv w:val="1"/>
      <w:marLeft w:val="0"/>
      <w:marRight w:val="0"/>
      <w:marTop w:val="0"/>
      <w:marBottom w:val="0"/>
      <w:divBdr>
        <w:top w:val="none" w:sz="0" w:space="0" w:color="auto"/>
        <w:left w:val="none" w:sz="0" w:space="0" w:color="auto"/>
        <w:bottom w:val="none" w:sz="0" w:space="0" w:color="auto"/>
        <w:right w:val="none" w:sz="0" w:space="0" w:color="auto"/>
      </w:divBdr>
    </w:div>
    <w:div w:id="2126775592">
      <w:bodyDiv w:val="1"/>
      <w:marLeft w:val="0"/>
      <w:marRight w:val="0"/>
      <w:marTop w:val="0"/>
      <w:marBottom w:val="0"/>
      <w:divBdr>
        <w:top w:val="none" w:sz="0" w:space="0" w:color="auto"/>
        <w:left w:val="none" w:sz="0" w:space="0" w:color="auto"/>
        <w:bottom w:val="none" w:sz="0" w:space="0" w:color="auto"/>
        <w:right w:val="none" w:sz="0" w:space="0" w:color="auto"/>
      </w:divBdr>
    </w:div>
    <w:div w:id="214076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007/978-3-642-20847-8_43" TargetMode="External"/><Relationship Id="rId39" Type="http://schemas.openxmlformats.org/officeDocument/2006/relationships/hyperlink" Target="https://www.microsoft.com/en-us/research/publication/knowing-what-we-dont-know-in-ncaa-football-ratings-understanding-and-using-structured-uncertainty/" TargetMode="External"/><Relationship Id="rId21" Type="http://schemas.openxmlformats.org/officeDocument/2006/relationships/hyperlink" Target="https://avp.com/ranking-listing/" TargetMode="External"/><Relationship Id="rId34" Type="http://schemas.openxmlformats.org/officeDocument/2006/relationships/hyperlink" Target="https://doi.org/10.1088/1742-5468/2005/10/P10014" TargetMode="External"/><Relationship Id="rId42" Type="http://schemas.openxmlformats.org/officeDocument/2006/relationships/hyperlink" Target="https://www.avca.org/res/uploads/media/College-Beach-Program-Growth-2011-2022-7-2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microsoft.com/en-us/research/publication/trueskilltm-a-bayesian-skill-rating-syst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olleyballlife.com/" TargetMode="External"/><Relationship Id="rId24" Type="http://schemas.openxmlformats.org/officeDocument/2006/relationships/hyperlink" Target="https://doi.org/10.21276/jaspe.2019.2.4.3" TargetMode="External"/><Relationship Id="rId32" Type="http://schemas.openxmlformats.org/officeDocument/2006/relationships/hyperlink" Target="https://doi.org/10.1111/1467-9884.00271" TargetMode="External"/><Relationship Id="rId37" Type="http://schemas.openxmlformats.org/officeDocument/2006/relationships/hyperlink" Target="https://doi.org/10.1371/journal.pone.0113685" TargetMode="External"/><Relationship Id="rId40" Type="http://schemas.openxmlformats.org/officeDocument/2006/relationships/hyperlink" Target="https://www.microsoft.com/en-us/research/publication/knowing-what-we-"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i.org/10.1371/journal.pone.0178458" TargetMode="External"/><Relationship Id="rId28" Type="http://schemas.openxmlformats.org/officeDocument/2006/relationships/hyperlink" Target="https://doi.org/10.26398/IJAS.0030-010" TargetMode="External"/><Relationship Id="rId36" Type="http://schemas.openxmlformats.org/officeDocument/2006/relationships/hyperlink" Target="https://doi.org/10.1016/j.laa.2006.09.025"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oi.org/10.1515/jqas-2020-0066"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avca.org/Groups/Beach-Volleyball" TargetMode="External"/><Relationship Id="rId27" Type="http://schemas.openxmlformats.org/officeDocument/2006/relationships/hyperlink" Target="https://doi.org/10.1515/jqas-2018-0080" TargetMode="External"/><Relationship Id="rId30" Type="http://schemas.openxmlformats.org/officeDocument/2006/relationships/hyperlink" Target="https://www.microsoft.com/en-us/research/publication/%20trueskill-through-time-revisiting-the-history-of-chess/" TargetMode="External"/><Relationship Id="rId35" Type="http://schemas.openxmlformats.org/officeDocument/2006/relationships/hyperlink" Target="https://doi.org/10.1038/srep06212" TargetMode="External"/><Relationship Id="rId43" Type="http://schemas.openxmlformats.org/officeDocument/2006/relationships/hyperlink" Target="https://volleyballlife.com/point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avca.org/res/uploads/media/BeachVB-College-Summary-Report-8-19-_2.pdf" TargetMode="External"/><Relationship Id="rId33" Type="http://schemas.openxmlformats.org/officeDocument/2006/relationships/hyperlink" Target="https://doi.org/10.1038/srep00904" TargetMode="External"/><Relationship Id="rId38" Type="http://schemas.openxmlformats.org/officeDocument/2006/relationships/hyperlink" Target="https://doi.org/10.2307/2347548" TargetMode="External"/><Relationship Id="rId46" Type="http://schemas.microsoft.com/office/2020/10/relationships/intelligence" Target="intelligence2.xml"/><Relationship Id="rId20" Type="http://schemas.openxmlformats.org/officeDocument/2006/relationships/hyperlink" Target="https://doi.org/10.1006/anbe.2000.1571" TargetMode="External"/><Relationship Id="rId41" Type="http://schemas.openxmlformats.org/officeDocument/2006/relationships/hyperlink" Target="https://www.microsoft.com/en-us/research/publication/knowing-what-we-dont-know-in-ncaa-football-ratings-understanding-and-using-structured-uncertain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26e28c1-ce00-46c2-b6f9-b671ced06d93">
      <UserInfo>
        <DisplayName>Cheun, Jacquelyn</DisplayName>
        <AccountId>13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
    </b:Guid>
    <b:Author>
      <b:Author>
        <b:NameList>
          <b:Person>
            <b:Last>
            </b:Last>
          </b:Person>
        </b:NameList>
      </b:Author>
    </b:Author>
    <b:Title>
    </b:Title>
    <b:Year>
    </b:Year>
    <b:City>
    </b:City>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B9741D6C598C5D4F91C3C3AD71217F35" ma:contentTypeVersion="8" ma:contentTypeDescription="Create a new document." ma:contentTypeScope="" ma:versionID="399868ba3d0a39a3b301fc0563d16dca">
  <xsd:schema xmlns:xsd="http://www.w3.org/2001/XMLSchema" xmlns:xs="http://www.w3.org/2001/XMLSchema" xmlns:p="http://schemas.microsoft.com/office/2006/metadata/properties" xmlns:ns2="0173ade3-56be-4b1f-920d-9e32a502925c" xmlns:ns3="026e28c1-ce00-46c2-b6f9-b671ced06d93" targetNamespace="http://schemas.microsoft.com/office/2006/metadata/properties" ma:root="true" ma:fieldsID="a5deef5431a75a8164018161fbcd654a" ns2:_="" ns3:_="">
    <xsd:import namespace="0173ade3-56be-4b1f-920d-9e32a502925c"/>
    <xsd:import namespace="026e28c1-ce00-46c2-b6f9-b671ced06d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73ade3-56be-4b1f-920d-9e32a5029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6e28c1-ce00-46c2-b6f9-b671ced06d9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D475D-89C9-43BE-AA68-E5EE9188A813}">
  <ds:schemaRefs>
    <ds:schemaRef ds:uri="http://schemas.microsoft.com/sharepoint/v3/contenttype/forms"/>
  </ds:schemaRefs>
</ds:datastoreItem>
</file>

<file path=customXml/itemProps2.xml><?xml version="1.0" encoding="utf-8"?>
<ds:datastoreItem xmlns:ds="http://schemas.openxmlformats.org/officeDocument/2006/customXml" ds:itemID="{5B7C7EB5-2161-4B83-917D-7DAA3DE21358}">
  <ds:schemaRefs>
    <ds:schemaRef ds:uri="026e28c1-ce00-46c2-b6f9-b671ced06d93"/>
    <ds:schemaRef ds:uri="http://purl.org/dc/dcmitype/"/>
    <ds:schemaRef ds:uri="http://schemas.openxmlformats.org/package/2006/metadata/core-properties"/>
    <ds:schemaRef ds:uri="http://schemas.microsoft.com/office/2006/metadata/properties"/>
    <ds:schemaRef ds:uri="http://www.w3.org/XML/1998/namespace"/>
    <ds:schemaRef ds:uri="http://purl.org/dc/elements/1.1/"/>
    <ds:schemaRef ds:uri="http://purl.org/dc/terms/"/>
    <ds:schemaRef ds:uri="http://schemas.microsoft.com/office/2006/documentManagement/types"/>
    <ds:schemaRef ds:uri="http://schemas.microsoft.com/office/infopath/2007/PartnerControls"/>
    <ds:schemaRef ds:uri="0173ade3-56be-4b1f-920d-9e32a502925c"/>
  </ds:schemaRefs>
</ds:datastoreItem>
</file>

<file path=customXml/itemProps3.xml><?xml version="1.0" encoding="utf-8"?>
<ds:datastoreItem xmlns:ds="http://schemas.openxmlformats.org/officeDocument/2006/customXml" ds:itemID="{AEE0EA2C-60FB-9949-A5BA-4000EA2041CF}">
  <ds:schemaRefs>
    <ds:schemaRef ds:uri="http://schemas.openxmlformats.org/officeDocument/2006/bibliography"/>
  </ds:schemaRefs>
</ds:datastoreItem>
</file>

<file path=customXml/itemProps4.xml><?xml version="1.0" encoding="utf-8"?>
<ds:datastoreItem xmlns:ds="http://schemas.openxmlformats.org/officeDocument/2006/customXml" ds:itemID="{A4866573-C69A-4B32-9386-D6CA2ABFD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73ade3-56be-4b1f-920d-9e32a502925c"/>
    <ds:schemaRef ds:uri="026e28c1-ce00-46c2-b6f9-b671ced06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TotalTime>
  <Pages>19</Pages>
  <Words>9094</Words>
  <Characters>52513</Characters>
  <Application>Microsoft Office Word</Application>
  <DocSecurity>0</DocSecurity>
  <Lines>437</Lines>
  <Paragraphs>122</Paragraphs>
  <ScaleCrop>false</ScaleCrop>
  <Company>Springer Verlag GmbH &amp; Co.KG</Company>
  <LinksUpToDate>false</LinksUpToDate>
  <CharactersWithSpaces>61485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Cameron Stewart</cp:lastModifiedBy>
  <cp:revision>2</cp:revision>
  <cp:lastPrinted>2006-03-24T20:58:00Z</cp:lastPrinted>
  <dcterms:created xsi:type="dcterms:W3CDTF">2022-08-06T22:49:00Z</dcterms:created>
  <dcterms:modified xsi:type="dcterms:W3CDTF">2022-08-06T22:49:00Z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0x010100B9741D6C598C5D4F91C3C3AD71217F35</vt:lpwstr>
  </property>
  <property fmtid="{D5CDD505-2E9C-101B-9397-08002B2CF9AE}" pid="3" name="ZOTERO_PREF_1">
    <vt:lpwstr>&lt;data data-version="3" zotero-version="5.0.96.3"&gt;&lt;session id="FQxACH0k"/&gt;&lt;style id="http://www.zotero.org/styles/ieee" locale="en-US" hasBibliography="1" bibliographyStyleHasBeenSet="1"/&gt;&lt;prefs&gt;&lt;pref name="fieldType" value="Field"/&gt;&lt;pref name="automaticJo</vt:lpwstr>
  </property>
  <property fmtid="{D5CDD505-2E9C-101B-9397-08002B2CF9AE}" pid="4" name="ZOTERO_PREF_2">
    <vt:lpwstr>urnalAbbreviations" value="true"/&gt;&lt;/prefs&gt;&lt;/data&gt;</vt:lpwstr>
  </property>
</Properties>
</file>